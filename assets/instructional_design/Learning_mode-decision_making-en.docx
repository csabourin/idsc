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91"/>
        <w:gridCol w:w="1865"/>
        <w:gridCol w:w="29"/>
        <w:gridCol w:w="13"/>
        <w:gridCol w:w="678"/>
        <w:gridCol w:w="13"/>
        <w:gridCol w:w="24"/>
        <w:gridCol w:w="783"/>
        <w:gridCol w:w="728"/>
        <w:gridCol w:w="29"/>
        <w:gridCol w:w="863"/>
        <w:gridCol w:w="11"/>
        <w:gridCol w:w="13"/>
        <w:gridCol w:w="26"/>
        <w:gridCol w:w="1095"/>
        <w:gridCol w:w="24"/>
        <w:gridCol w:w="13"/>
        <w:gridCol w:w="886"/>
        <w:gridCol w:w="16"/>
        <w:gridCol w:w="32"/>
        <w:gridCol w:w="718"/>
        <w:gridCol w:w="45"/>
        <w:gridCol w:w="1084"/>
        <w:gridCol w:w="29"/>
        <w:gridCol w:w="18"/>
        <w:gridCol w:w="1385"/>
        <w:gridCol w:w="63"/>
        <w:gridCol w:w="32"/>
        <w:gridCol w:w="1934"/>
        <w:gridCol w:w="150"/>
      </w:tblGrid>
      <w:tr w:rsidR="00DF2862" w:rsidRPr="00DF2862" w:rsidTr="00DF2862">
        <w:trPr>
          <w:gridAfter w:val="10"/>
          <w:wAfter w:w="2069" w:type="pct"/>
          <w:trHeight w:val="20"/>
        </w:trPr>
        <w:tc>
          <w:tcPr>
            <w:tcW w:w="931" w:type="pct"/>
            <w:gridSpan w:val="2"/>
            <w:vMerge w:val="restart"/>
            <w:shd w:val="clear" w:color="auto" w:fill="404040" w:themeFill="background2" w:themeFillShade="80"/>
            <w:vAlign w:val="center"/>
          </w:tcPr>
          <w:p w:rsidR="00315154" w:rsidRPr="00DF2862" w:rsidRDefault="00315154" w:rsidP="00B4137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bookmarkStart w:id="0" w:name="_GoBack"/>
            <w:bookmarkEnd w:id="0"/>
            <w:r w:rsidRPr="00DF2862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Decision-Making Framework</w:t>
            </w:r>
          </w:p>
        </w:tc>
        <w:tc>
          <w:tcPr>
            <w:tcW w:w="2000" w:type="pct"/>
            <w:gridSpan w:val="18"/>
            <w:tcBorders>
              <w:bottom w:val="single" w:sz="4" w:space="0" w:color="auto"/>
            </w:tcBorders>
            <w:shd w:val="clear" w:color="auto" w:fill="404040" w:themeFill="background2" w:themeFillShade="80"/>
          </w:tcPr>
          <w:p w:rsidR="00315154" w:rsidRPr="00DF2862" w:rsidRDefault="00315154" w:rsidP="00CE580E">
            <w:pP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r w:rsidRPr="00DF2862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Learning Modes</w:t>
            </w:r>
          </w:p>
        </w:tc>
      </w:tr>
      <w:tr w:rsidR="00F70F87" w:rsidRPr="00CE580E" w:rsidTr="00F70F87">
        <w:trPr>
          <w:trHeight w:val="20"/>
        </w:trPr>
        <w:tc>
          <w:tcPr>
            <w:tcW w:w="931" w:type="pct"/>
            <w:gridSpan w:val="2"/>
            <w:vMerge/>
          </w:tcPr>
          <w:p w:rsidR="00315154" w:rsidRPr="00CE580E" w:rsidRDefault="00315154" w:rsidP="000D450A">
            <w:pPr>
              <w:rPr>
                <w:sz w:val="22"/>
                <w:szCs w:val="22"/>
              </w:rPr>
            </w:pPr>
          </w:p>
        </w:tc>
        <w:tc>
          <w:tcPr>
            <w:tcW w:w="2000" w:type="pct"/>
            <w:gridSpan w:val="18"/>
            <w:shd w:val="clear" w:color="auto" w:fill="97EEFF" w:themeFill="accent1" w:themeFillTint="40"/>
          </w:tcPr>
          <w:p w:rsidR="00315154" w:rsidRPr="00BE3B0B" w:rsidRDefault="00315154" w:rsidP="00BE3B0B">
            <w:pPr>
              <w:jc w:val="center"/>
              <w:rPr>
                <w:b/>
                <w:i/>
                <w:sz w:val="20"/>
                <w:szCs w:val="20"/>
              </w:rPr>
            </w:pPr>
            <w:r w:rsidRPr="00BE3B0B">
              <w:rPr>
                <w:b/>
                <w:i/>
                <w:sz w:val="20"/>
                <w:szCs w:val="20"/>
              </w:rPr>
              <w:t>Instruction</w:t>
            </w:r>
          </w:p>
        </w:tc>
        <w:tc>
          <w:tcPr>
            <w:tcW w:w="718" w:type="pct"/>
            <w:gridSpan w:val="5"/>
            <w:shd w:val="clear" w:color="auto" w:fill="EEB077" w:themeFill="accent3" w:themeFillTint="99"/>
          </w:tcPr>
          <w:p w:rsidR="00315154" w:rsidRPr="00BE3B0B" w:rsidRDefault="00315154" w:rsidP="00BE3B0B">
            <w:pPr>
              <w:jc w:val="center"/>
              <w:rPr>
                <w:b/>
                <w:i/>
                <w:sz w:val="20"/>
                <w:szCs w:val="20"/>
              </w:rPr>
            </w:pPr>
            <w:r w:rsidRPr="00BE3B0B">
              <w:rPr>
                <w:b/>
                <w:i/>
                <w:sz w:val="20"/>
                <w:szCs w:val="20"/>
              </w:rPr>
              <w:t>Coaching</w:t>
            </w:r>
          </w:p>
        </w:tc>
        <w:tc>
          <w:tcPr>
            <w:tcW w:w="525" w:type="pct"/>
            <w:shd w:val="clear" w:color="auto" w:fill="929890" w:themeFill="accent4" w:themeFillTint="99"/>
          </w:tcPr>
          <w:p w:rsidR="00315154" w:rsidRPr="00BE3B0B" w:rsidRDefault="00315154" w:rsidP="00BE3B0B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Collaboration</w:t>
            </w:r>
          </w:p>
        </w:tc>
        <w:tc>
          <w:tcPr>
            <w:tcW w:w="826" w:type="pct"/>
            <w:gridSpan w:val="4"/>
            <w:shd w:val="clear" w:color="auto" w:fill="D1DA7C" w:themeFill="accent2" w:themeFillTint="99"/>
          </w:tcPr>
          <w:p w:rsidR="00315154" w:rsidRPr="00BE3B0B" w:rsidRDefault="00315154" w:rsidP="0031515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Performance Support</w:t>
            </w:r>
            <w:r>
              <w:rPr>
                <w:b/>
                <w:i/>
                <w:sz w:val="20"/>
                <w:szCs w:val="20"/>
              </w:rPr>
              <w:br/>
              <w:t>Just in Time</w:t>
            </w:r>
          </w:p>
        </w:tc>
      </w:tr>
      <w:tr w:rsidR="00F70F87" w:rsidRPr="00CE580E" w:rsidTr="00F70F87">
        <w:trPr>
          <w:trHeight w:val="3986"/>
        </w:trPr>
        <w:tc>
          <w:tcPr>
            <w:tcW w:w="931" w:type="pct"/>
            <w:gridSpan w:val="2"/>
          </w:tcPr>
          <w:p w:rsidR="00315154" w:rsidRPr="00FB4FEC" w:rsidRDefault="00315154" w:rsidP="00CE580E">
            <w:pPr>
              <w:jc w:val="center"/>
              <w:rPr>
                <w:sz w:val="20"/>
                <w:szCs w:val="20"/>
              </w:rPr>
            </w:pPr>
            <w:r w:rsidRPr="00FB4FEC">
              <w:rPr>
                <w:b/>
                <w:sz w:val="20"/>
                <w:szCs w:val="20"/>
              </w:rPr>
              <w:t>Factors to Consider</w:t>
            </w:r>
          </w:p>
        </w:tc>
        <w:tc>
          <w:tcPr>
            <w:tcW w:w="287" w:type="pct"/>
            <w:gridSpan w:val="5"/>
            <w:shd w:val="clear" w:color="auto" w:fill="97EEFF" w:themeFill="accent1" w:themeFillTint="40"/>
            <w:textDirection w:val="tbRl"/>
          </w:tcPr>
          <w:p w:rsidR="00315154" w:rsidRPr="00FB4FEC" w:rsidRDefault="00315154" w:rsidP="00E178EA">
            <w:pPr>
              <w:rPr>
                <w:b/>
                <w:sz w:val="20"/>
                <w:szCs w:val="20"/>
              </w:rPr>
            </w:pPr>
            <w:r w:rsidRPr="00FB4FEC">
              <w:rPr>
                <w:b/>
                <w:sz w:val="20"/>
                <w:szCs w:val="20"/>
              </w:rPr>
              <w:t>Classroom</w:t>
            </w:r>
          </w:p>
        </w:tc>
        <w:tc>
          <w:tcPr>
            <w:tcW w:w="297" w:type="pct"/>
            <w:shd w:val="clear" w:color="auto" w:fill="97EEFF" w:themeFill="accent1" w:themeFillTint="40"/>
            <w:textDirection w:val="tbRl"/>
          </w:tcPr>
          <w:p w:rsidR="00315154" w:rsidRPr="00FB4FEC" w:rsidRDefault="00315154" w:rsidP="00E178EA">
            <w:pPr>
              <w:rPr>
                <w:b/>
                <w:sz w:val="20"/>
                <w:szCs w:val="20"/>
              </w:rPr>
            </w:pPr>
            <w:r w:rsidRPr="00FB4FEC">
              <w:rPr>
                <w:b/>
                <w:sz w:val="20"/>
                <w:szCs w:val="20"/>
              </w:rPr>
              <w:t>Virtual Classroom (Synchronous)</w:t>
            </w:r>
          </w:p>
        </w:tc>
        <w:tc>
          <w:tcPr>
            <w:tcW w:w="276" w:type="pct"/>
            <w:shd w:val="clear" w:color="auto" w:fill="97EEFF" w:themeFill="accent1" w:themeFillTint="40"/>
            <w:textDirection w:val="tbRl"/>
          </w:tcPr>
          <w:p w:rsidR="00315154" w:rsidRPr="00FB4FEC" w:rsidRDefault="00315154" w:rsidP="00E178EA">
            <w:pPr>
              <w:rPr>
                <w:b/>
                <w:sz w:val="20"/>
                <w:szCs w:val="20"/>
              </w:rPr>
            </w:pPr>
            <w:r w:rsidRPr="00FB4FEC">
              <w:rPr>
                <w:b/>
                <w:sz w:val="20"/>
                <w:szCs w:val="20"/>
              </w:rPr>
              <w:t>Distance Learning (Asynchronous)</w:t>
            </w:r>
          </w:p>
        </w:tc>
        <w:tc>
          <w:tcPr>
            <w:tcW w:w="357" w:type="pct"/>
            <w:gridSpan w:val="5"/>
            <w:shd w:val="clear" w:color="auto" w:fill="97EEFF" w:themeFill="accent1" w:themeFillTint="40"/>
            <w:textDirection w:val="tbRl"/>
          </w:tcPr>
          <w:p w:rsidR="00315154" w:rsidRDefault="00315154" w:rsidP="00151EE6">
            <w:pPr>
              <w:rPr>
                <w:b/>
                <w:sz w:val="20"/>
                <w:szCs w:val="20"/>
              </w:rPr>
            </w:pPr>
            <w:r w:rsidRPr="00FB4FEC">
              <w:rPr>
                <w:b/>
                <w:sz w:val="20"/>
                <w:szCs w:val="20"/>
              </w:rPr>
              <w:t>Self-paced e- “Course” (including simulation &amp; gaming/may include Video</w:t>
            </w:r>
          </w:p>
          <w:p w:rsidR="00315154" w:rsidRPr="00FB4FEC" w:rsidRDefault="00315154" w:rsidP="00151EE6">
            <w:pPr>
              <w:rPr>
                <w:b/>
                <w:sz w:val="20"/>
                <w:szCs w:val="20"/>
              </w:rPr>
            </w:pPr>
            <w:r w:rsidRPr="00FB4FEC">
              <w:rPr>
                <w:b/>
                <w:sz w:val="20"/>
                <w:szCs w:val="20"/>
              </w:rPr>
              <w:t>Learning/Links/Job Aids)</w:t>
            </w:r>
          </w:p>
        </w:tc>
        <w:tc>
          <w:tcPr>
            <w:tcW w:w="415" w:type="pct"/>
            <w:shd w:val="clear" w:color="auto" w:fill="97EEFF" w:themeFill="accent1" w:themeFillTint="40"/>
            <w:textDirection w:val="tbRl"/>
          </w:tcPr>
          <w:p w:rsidR="00315154" w:rsidRPr="00FB4FEC" w:rsidRDefault="00315154" w:rsidP="00EB0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Event Live (Presentation, Seminar, Speaker</w:t>
            </w:r>
            <w:r>
              <w:rPr>
                <w:b/>
                <w:sz w:val="20"/>
                <w:szCs w:val="20"/>
              </w:rPr>
              <w:br/>
              <w:t>Panel Discussion, etc.</w:t>
            </w:r>
          </w:p>
        </w:tc>
        <w:tc>
          <w:tcPr>
            <w:tcW w:w="368" w:type="pct"/>
            <w:gridSpan w:val="5"/>
            <w:shd w:val="clear" w:color="auto" w:fill="97EEFF" w:themeFill="accent1" w:themeFillTint="40"/>
            <w:textDirection w:val="tbRl"/>
          </w:tcPr>
          <w:p w:rsidR="00315154" w:rsidRPr="00FB4FEC" w:rsidRDefault="00315154" w:rsidP="00AF6A21">
            <w:pPr>
              <w:rPr>
                <w:b/>
                <w:sz w:val="20"/>
                <w:szCs w:val="20"/>
              </w:rPr>
            </w:pPr>
            <w:r w:rsidRPr="00FB4FEC">
              <w:rPr>
                <w:b/>
                <w:sz w:val="20"/>
                <w:szCs w:val="20"/>
              </w:rPr>
              <w:t>Event – Virtual (Webcast)</w:t>
            </w:r>
          </w:p>
        </w:tc>
        <w:tc>
          <w:tcPr>
            <w:tcW w:w="272" w:type="pct"/>
            <w:shd w:val="clear" w:color="auto" w:fill="EEB077" w:themeFill="accent3" w:themeFillTint="99"/>
            <w:textDirection w:val="tbRl"/>
          </w:tcPr>
          <w:p w:rsidR="00315154" w:rsidRPr="00FB4FEC" w:rsidRDefault="00315154" w:rsidP="00AF6A21">
            <w:pPr>
              <w:rPr>
                <w:b/>
                <w:sz w:val="20"/>
                <w:szCs w:val="20"/>
              </w:rPr>
            </w:pPr>
            <w:r w:rsidRPr="00FB4FEC">
              <w:rPr>
                <w:b/>
                <w:sz w:val="20"/>
                <w:szCs w:val="20"/>
              </w:rPr>
              <w:t>Face-to-Face Mentoring/Coaching</w:t>
            </w:r>
          </w:p>
        </w:tc>
        <w:tc>
          <w:tcPr>
            <w:tcW w:w="446" w:type="pct"/>
            <w:gridSpan w:val="4"/>
            <w:shd w:val="clear" w:color="auto" w:fill="EEB077" w:themeFill="accent3" w:themeFillTint="99"/>
            <w:textDirection w:val="tbRl"/>
          </w:tcPr>
          <w:p w:rsidR="00315154" w:rsidRPr="00DE42DB" w:rsidRDefault="00315154" w:rsidP="001618BF">
            <w:pPr>
              <w:pStyle w:val="ListParagraph"/>
              <w:numPr>
                <w:ilvl w:val="0"/>
                <w:numId w:val="11"/>
              </w:numPr>
              <w:rPr>
                <w:b/>
                <w:i/>
                <w:sz w:val="20"/>
                <w:szCs w:val="20"/>
              </w:rPr>
            </w:pPr>
            <w:r w:rsidRPr="00DE42DB">
              <w:rPr>
                <w:b/>
                <w:i/>
                <w:sz w:val="20"/>
                <w:szCs w:val="20"/>
              </w:rPr>
              <w:t>Expert Blog (may include other e-formats</w:t>
            </w:r>
          </w:p>
          <w:p w:rsidR="00315154" w:rsidRPr="00DE42DB" w:rsidRDefault="00315154" w:rsidP="001618BF">
            <w:pPr>
              <w:pStyle w:val="ListParagraph"/>
              <w:numPr>
                <w:ilvl w:val="0"/>
                <w:numId w:val="11"/>
              </w:numPr>
              <w:rPr>
                <w:b/>
                <w:i/>
                <w:sz w:val="20"/>
                <w:szCs w:val="20"/>
              </w:rPr>
            </w:pPr>
            <w:r w:rsidRPr="00DE42DB">
              <w:rPr>
                <w:b/>
                <w:i/>
                <w:sz w:val="20"/>
                <w:szCs w:val="20"/>
              </w:rPr>
              <w:t>Ask an Expert (Chat)</w:t>
            </w:r>
          </w:p>
          <w:p w:rsidR="00315154" w:rsidRPr="00DE42DB" w:rsidRDefault="00315154" w:rsidP="001618BF">
            <w:pPr>
              <w:pStyle w:val="ListParagraph"/>
              <w:numPr>
                <w:ilvl w:val="0"/>
                <w:numId w:val="11"/>
              </w:numPr>
              <w:rPr>
                <w:b/>
                <w:i/>
                <w:sz w:val="20"/>
                <w:szCs w:val="20"/>
              </w:rPr>
            </w:pPr>
            <w:r w:rsidRPr="00DE42DB">
              <w:rPr>
                <w:b/>
                <w:i/>
                <w:sz w:val="20"/>
                <w:szCs w:val="20"/>
              </w:rPr>
              <w:t>Chat with an Expert</w:t>
            </w:r>
          </w:p>
        </w:tc>
        <w:tc>
          <w:tcPr>
            <w:tcW w:w="525" w:type="pct"/>
            <w:shd w:val="clear" w:color="auto" w:fill="929890" w:themeFill="accent4" w:themeFillTint="99"/>
            <w:textDirection w:val="tbRl"/>
          </w:tcPr>
          <w:p w:rsidR="00315154" w:rsidRDefault="00315154" w:rsidP="001618BF">
            <w:pPr>
              <w:pStyle w:val="ListParagraph"/>
              <w:numPr>
                <w:ilvl w:val="0"/>
                <w:numId w:val="13"/>
              </w:numPr>
              <w:spacing w:line="360" w:lineRule="auto"/>
              <w:ind w:right="113"/>
              <w:rPr>
                <w:b/>
                <w:sz w:val="18"/>
                <w:szCs w:val="18"/>
              </w:rPr>
            </w:pPr>
            <w:r w:rsidRPr="0035112F">
              <w:rPr>
                <w:b/>
                <w:sz w:val="18"/>
                <w:szCs w:val="18"/>
              </w:rPr>
              <w:t>Discussion Forum</w:t>
            </w:r>
          </w:p>
          <w:p w:rsidR="00315154" w:rsidRDefault="00315154" w:rsidP="001618BF">
            <w:pPr>
              <w:pStyle w:val="ListParagraph"/>
              <w:numPr>
                <w:ilvl w:val="0"/>
                <w:numId w:val="13"/>
              </w:numPr>
              <w:spacing w:line="360" w:lineRule="auto"/>
              <w:ind w:right="11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Problem solving Activity</w:t>
            </w:r>
          </w:p>
          <w:p w:rsidR="00315154" w:rsidRPr="00315154" w:rsidRDefault="00315154" w:rsidP="001618BF">
            <w:pPr>
              <w:pStyle w:val="ListParagraph"/>
              <w:numPr>
                <w:ilvl w:val="0"/>
                <w:numId w:val="13"/>
              </w:numPr>
              <w:spacing w:line="360" w:lineRule="auto"/>
              <w:ind w:right="11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Chat</w:t>
            </w:r>
          </w:p>
        </w:tc>
        <w:tc>
          <w:tcPr>
            <w:tcW w:w="826" w:type="pct"/>
            <w:gridSpan w:val="4"/>
            <w:shd w:val="clear" w:color="auto" w:fill="D1DA7C" w:themeFill="accent2" w:themeFillTint="99"/>
            <w:textDirection w:val="tbRl"/>
          </w:tcPr>
          <w:p w:rsidR="00315154" w:rsidRPr="004B0DFF" w:rsidRDefault="00315154" w:rsidP="001618BF">
            <w:pPr>
              <w:pStyle w:val="ListParagraph"/>
              <w:numPr>
                <w:ilvl w:val="0"/>
                <w:numId w:val="14"/>
              </w:numPr>
              <w:rPr>
                <w:b/>
                <w:sz w:val="20"/>
                <w:szCs w:val="20"/>
              </w:rPr>
            </w:pPr>
            <w:r w:rsidRPr="004B0DFF">
              <w:rPr>
                <w:b/>
                <w:sz w:val="20"/>
                <w:szCs w:val="20"/>
              </w:rPr>
              <w:t>Knowledge Repository (</w:t>
            </w:r>
            <w:proofErr w:type="spellStart"/>
            <w:r w:rsidRPr="004B0DFF">
              <w:rPr>
                <w:b/>
                <w:sz w:val="20"/>
                <w:szCs w:val="20"/>
              </w:rPr>
              <w:t>Nuggests</w:t>
            </w:r>
            <w:proofErr w:type="spellEnd"/>
            <w:r w:rsidRPr="004B0DFF">
              <w:rPr>
                <w:b/>
                <w:sz w:val="20"/>
                <w:szCs w:val="20"/>
              </w:rPr>
              <w:t>/docs/</w:t>
            </w:r>
            <w:proofErr w:type="spellStart"/>
            <w:r w:rsidRPr="004B0DFF">
              <w:rPr>
                <w:b/>
                <w:sz w:val="20"/>
                <w:szCs w:val="20"/>
              </w:rPr>
              <w:t>ppt</w:t>
            </w:r>
            <w:proofErr w:type="spellEnd"/>
            <w:r w:rsidRPr="004B0DFF">
              <w:rPr>
                <w:b/>
                <w:sz w:val="20"/>
                <w:szCs w:val="20"/>
              </w:rPr>
              <w:t xml:space="preserve"> presentations)</w:t>
            </w:r>
          </w:p>
          <w:p w:rsidR="00315154" w:rsidRPr="004B0DFF" w:rsidRDefault="00315154" w:rsidP="001618BF">
            <w:pPr>
              <w:pStyle w:val="ListParagraph"/>
              <w:numPr>
                <w:ilvl w:val="0"/>
                <w:numId w:val="14"/>
              </w:numPr>
              <w:rPr>
                <w:b/>
                <w:sz w:val="20"/>
                <w:szCs w:val="20"/>
              </w:rPr>
            </w:pPr>
            <w:r w:rsidRPr="004B0DFF">
              <w:rPr>
                <w:b/>
                <w:sz w:val="20"/>
                <w:szCs w:val="20"/>
              </w:rPr>
              <w:t>Links</w:t>
            </w:r>
          </w:p>
          <w:p w:rsidR="00315154" w:rsidRPr="004B0DFF" w:rsidRDefault="00315154" w:rsidP="001618BF">
            <w:pPr>
              <w:pStyle w:val="ListParagraph"/>
              <w:numPr>
                <w:ilvl w:val="0"/>
                <w:numId w:val="14"/>
              </w:numPr>
              <w:rPr>
                <w:b/>
                <w:sz w:val="20"/>
                <w:szCs w:val="20"/>
              </w:rPr>
            </w:pPr>
            <w:r w:rsidRPr="004B0DFF">
              <w:rPr>
                <w:b/>
                <w:sz w:val="20"/>
                <w:szCs w:val="20"/>
              </w:rPr>
              <w:t>Job Aids</w:t>
            </w:r>
          </w:p>
          <w:p w:rsidR="00315154" w:rsidRPr="004B0DFF" w:rsidRDefault="00315154" w:rsidP="001618BF">
            <w:pPr>
              <w:pStyle w:val="ListParagraph"/>
              <w:numPr>
                <w:ilvl w:val="0"/>
                <w:numId w:val="14"/>
              </w:numPr>
              <w:rPr>
                <w:b/>
                <w:sz w:val="20"/>
                <w:szCs w:val="20"/>
              </w:rPr>
            </w:pPr>
            <w:r w:rsidRPr="004B0DFF">
              <w:rPr>
                <w:b/>
                <w:sz w:val="20"/>
                <w:szCs w:val="20"/>
              </w:rPr>
              <w:t xml:space="preserve">YouTube Presentations </w:t>
            </w:r>
          </w:p>
          <w:p w:rsidR="00315154" w:rsidRPr="004B0DFF" w:rsidRDefault="00315154" w:rsidP="001618BF">
            <w:pPr>
              <w:pStyle w:val="ListParagraph"/>
              <w:numPr>
                <w:ilvl w:val="0"/>
                <w:numId w:val="14"/>
              </w:numPr>
              <w:rPr>
                <w:b/>
                <w:sz w:val="20"/>
                <w:szCs w:val="20"/>
              </w:rPr>
            </w:pPr>
            <w:r w:rsidRPr="004B0DFF">
              <w:rPr>
                <w:b/>
                <w:sz w:val="20"/>
                <w:szCs w:val="20"/>
              </w:rPr>
              <w:t>Video Learning</w:t>
            </w:r>
          </w:p>
          <w:p w:rsidR="00315154" w:rsidRPr="004B0DFF" w:rsidRDefault="00315154" w:rsidP="001618BF">
            <w:pPr>
              <w:pStyle w:val="ListParagraph"/>
              <w:numPr>
                <w:ilvl w:val="0"/>
                <w:numId w:val="14"/>
              </w:numPr>
              <w:rPr>
                <w:b/>
                <w:sz w:val="20"/>
                <w:szCs w:val="20"/>
              </w:rPr>
            </w:pPr>
            <w:r w:rsidRPr="004B0DFF">
              <w:rPr>
                <w:b/>
                <w:sz w:val="20"/>
                <w:szCs w:val="20"/>
              </w:rPr>
              <w:t>FAQs</w:t>
            </w:r>
          </w:p>
        </w:tc>
      </w:tr>
      <w:tr w:rsidR="00B41378" w:rsidRPr="00B41378" w:rsidTr="00275B74">
        <w:tc>
          <w:tcPr>
            <w:tcW w:w="5000" w:type="pct"/>
            <w:gridSpan w:val="30"/>
          </w:tcPr>
          <w:p w:rsidR="00B41378" w:rsidRPr="00B41378" w:rsidRDefault="00B41378" w:rsidP="000D450A">
            <w:pPr>
              <w:rPr>
                <w:b/>
                <w:sz w:val="20"/>
                <w:szCs w:val="20"/>
              </w:rPr>
            </w:pPr>
            <w:r w:rsidRPr="00B41378">
              <w:rPr>
                <w:b/>
                <w:sz w:val="20"/>
                <w:szCs w:val="20"/>
              </w:rPr>
              <w:t>Key Business Factors</w:t>
            </w:r>
          </w:p>
        </w:tc>
      </w:tr>
      <w:tr w:rsidR="00DF2862" w:rsidRPr="00C226F7" w:rsidTr="00F70F87">
        <w:tc>
          <w:tcPr>
            <w:tcW w:w="224" w:type="pct"/>
          </w:tcPr>
          <w:p w:rsidR="00DF2862" w:rsidRPr="00C226F7" w:rsidRDefault="00DF2862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718" w:type="pct"/>
            <w:gridSpan w:val="2"/>
          </w:tcPr>
          <w:p w:rsidR="00DF2862" w:rsidRPr="00C226F7" w:rsidRDefault="00DF2862" w:rsidP="00CE18FB">
            <w:pPr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t>Requirement to reduce time to performance</w:t>
            </w:r>
          </w:p>
        </w:tc>
        <w:tc>
          <w:tcPr>
            <w:tcW w:w="276" w:type="pct"/>
            <w:gridSpan w:val="4"/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pct"/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6" w:type="pct"/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" w:type="pct"/>
            <w:gridSpan w:val="5"/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415" w:type="pct"/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" w:type="pct"/>
            <w:gridSpan w:val="5"/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272" w:type="pct"/>
            <w:shd w:val="clear" w:color="auto" w:fill="EEB077" w:themeFill="accent3" w:themeFillTint="99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6" w:type="pct"/>
            <w:gridSpan w:val="4"/>
            <w:shd w:val="clear" w:color="auto" w:fill="EEB077" w:themeFill="accent3" w:themeFillTint="99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7A8577" w:themeFill="accent5" w:themeFillShade="BF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6" w:type="pct"/>
            <w:gridSpan w:val="4"/>
            <w:shd w:val="clear" w:color="auto" w:fill="D1DA7C" w:themeFill="accent2" w:themeFillTint="99"/>
          </w:tcPr>
          <w:p w:rsidR="00DF2862" w:rsidRPr="00C226F7" w:rsidRDefault="00DF2862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</w:tr>
      <w:tr w:rsidR="00DF2862" w:rsidRPr="00C226F7" w:rsidTr="00F70F87">
        <w:trPr>
          <w:trHeight w:val="395"/>
        </w:trPr>
        <w:tc>
          <w:tcPr>
            <w:tcW w:w="224" w:type="pct"/>
          </w:tcPr>
          <w:p w:rsidR="00DF2862" w:rsidRPr="00C226F7" w:rsidRDefault="00DF2862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718" w:type="pct"/>
            <w:gridSpan w:val="2"/>
          </w:tcPr>
          <w:p w:rsidR="00DF2862" w:rsidRPr="00C226F7" w:rsidRDefault="00DF2862" w:rsidP="00277024">
            <w:pPr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t xml:space="preserve">Reduce costs  </w:t>
            </w:r>
          </w:p>
        </w:tc>
        <w:tc>
          <w:tcPr>
            <w:tcW w:w="276" w:type="pct"/>
            <w:gridSpan w:val="4"/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pct"/>
            <w:shd w:val="clear" w:color="auto" w:fill="97EEFF" w:themeFill="accent1" w:themeFillTint="40"/>
          </w:tcPr>
          <w:p w:rsidR="00DF2862" w:rsidRPr="00C226F7" w:rsidRDefault="00DF2862" w:rsidP="00EE593D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276" w:type="pct"/>
            <w:shd w:val="clear" w:color="auto" w:fill="97EEFF" w:themeFill="accent1" w:themeFillTint="40"/>
          </w:tcPr>
          <w:p w:rsidR="00DF2862" w:rsidRPr="00C226F7" w:rsidRDefault="00DF2862" w:rsidP="00C35AC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57" w:type="pct"/>
            <w:gridSpan w:val="5"/>
            <w:shd w:val="clear" w:color="auto" w:fill="97EEFF" w:themeFill="accent1" w:themeFillTint="40"/>
          </w:tcPr>
          <w:p w:rsidR="00DF2862" w:rsidRPr="00C226F7" w:rsidRDefault="00DF2862" w:rsidP="009B0418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415" w:type="pct"/>
            <w:shd w:val="clear" w:color="auto" w:fill="97EEFF" w:themeFill="accent1" w:themeFillTint="40"/>
          </w:tcPr>
          <w:p w:rsidR="00DF2862" w:rsidRPr="00C226F7" w:rsidRDefault="00DF2862" w:rsidP="00EF3DD4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68" w:type="pct"/>
            <w:gridSpan w:val="5"/>
            <w:shd w:val="clear" w:color="auto" w:fill="97EEFF" w:themeFill="accent1" w:themeFillTint="40"/>
          </w:tcPr>
          <w:p w:rsidR="00DF2862" w:rsidRPr="00C226F7" w:rsidRDefault="00DF2862" w:rsidP="001D34F9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272" w:type="pct"/>
            <w:shd w:val="clear" w:color="auto" w:fill="EEB077" w:themeFill="accent3" w:themeFillTint="99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6" w:type="pct"/>
            <w:gridSpan w:val="4"/>
            <w:shd w:val="clear" w:color="auto" w:fill="EEB077" w:themeFill="accent3" w:themeFillTint="99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525" w:type="pct"/>
            <w:shd w:val="clear" w:color="auto" w:fill="7A8577" w:themeFill="accent5" w:themeFillShade="BF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826" w:type="pct"/>
            <w:gridSpan w:val="4"/>
            <w:shd w:val="clear" w:color="auto" w:fill="D1DA7C" w:themeFill="accent2" w:themeFillTint="99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</w:tr>
      <w:tr w:rsidR="00DF2862" w:rsidRPr="00C226F7" w:rsidTr="00F70F87">
        <w:tc>
          <w:tcPr>
            <w:tcW w:w="224" w:type="pct"/>
          </w:tcPr>
          <w:p w:rsidR="00DF2862" w:rsidRPr="00C226F7" w:rsidRDefault="00DF2862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718" w:type="pct"/>
            <w:gridSpan w:val="2"/>
          </w:tcPr>
          <w:p w:rsidR="00DF2862" w:rsidRPr="00C226F7" w:rsidRDefault="00DF2862" w:rsidP="00952D0D">
            <w:pPr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t>Increase “reach” of training program to larger audience</w:t>
            </w:r>
          </w:p>
        </w:tc>
        <w:tc>
          <w:tcPr>
            <w:tcW w:w="276" w:type="pct"/>
            <w:gridSpan w:val="4"/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pct"/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276" w:type="pct"/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57" w:type="pct"/>
            <w:gridSpan w:val="5"/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415" w:type="pct"/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" w:type="pct"/>
            <w:gridSpan w:val="5"/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272" w:type="pct"/>
            <w:shd w:val="clear" w:color="auto" w:fill="EEB077" w:themeFill="accent3" w:themeFillTint="99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6" w:type="pct"/>
            <w:gridSpan w:val="4"/>
            <w:shd w:val="clear" w:color="auto" w:fill="EEB077" w:themeFill="accent3" w:themeFillTint="99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525" w:type="pct"/>
            <w:shd w:val="clear" w:color="auto" w:fill="7A8577" w:themeFill="accent5" w:themeFillShade="BF"/>
          </w:tcPr>
          <w:p w:rsidR="00DF2862" w:rsidRPr="00C226F7" w:rsidRDefault="00DF2862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826" w:type="pct"/>
            <w:gridSpan w:val="4"/>
            <w:shd w:val="clear" w:color="auto" w:fill="D1DA7C" w:themeFill="accent2" w:themeFillTint="99"/>
          </w:tcPr>
          <w:p w:rsidR="00DF2862" w:rsidRPr="00C226F7" w:rsidRDefault="00DF2862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</w:tr>
      <w:tr w:rsidR="00DF2862" w:rsidRPr="00C226F7" w:rsidTr="00F70F87">
        <w:tc>
          <w:tcPr>
            <w:tcW w:w="224" w:type="pct"/>
          </w:tcPr>
          <w:p w:rsidR="00DF2862" w:rsidRPr="00C226F7" w:rsidRDefault="00DF2862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718" w:type="pct"/>
            <w:gridSpan w:val="2"/>
          </w:tcPr>
          <w:p w:rsidR="00DF2862" w:rsidRPr="00C226F7" w:rsidRDefault="00DF2862" w:rsidP="0088370E">
            <w:pPr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t>Requirement for anytime/anywhere access</w:t>
            </w:r>
          </w:p>
        </w:tc>
        <w:tc>
          <w:tcPr>
            <w:tcW w:w="276" w:type="pct"/>
            <w:gridSpan w:val="4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pct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" w:type="pct"/>
            <w:gridSpan w:val="5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415" w:type="pct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" w:type="pct"/>
            <w:gridSpan w:val="5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bottom w:val="single" w:sz="4" w:space="0" w:color="auto"/>
            </w:tcBorders>
            <w:shd w:val="clear" w:color="auto" w:fill="EEB077" w:themeFill="accent3" w:themeFillTint="99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6" w:type="pct"/>
            <w:gridSpan w:val="4"/>
            <w:tcBorders>
              <w:bottom w:val="single" w:sz="4" w:space="0" w:color="auto"/>
            </w:tcBorders>
            <w:shd w:val="clear" w:color="auto" w:fill="EEB077" w:themeFill="accent3" w:themeFillTint="99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525" w:type="pct"/>
            <w:tcBorders>
              <w:bottom w:val="single" w:sz="4" w:space="0" w:color="auto"/>
            </w:tcBorders>
            <w:shd w:val="clear" w:color="auto" w:fill="7A8577" w:themeFill="accent5" w:themeFillShade="BF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826" w:type="pct"/>
            <w:gridSpan w:val="4"/>
            <w:tcBorders>
              <w:bottom w:val="single" w:sz="4" w:space="0" w:color="auto"/>
            </w:tcBorders>
            <w:shd w:val="clear" w:color="auto" w:fill="D1DA7C" w:themeFill="accent2" w:themeFillTint="99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</w:tr>
      <w:tr w:rsidR="00DF2862" w:rsidRPr="00C226F7" w:rsidTr="00F70F87">
        <w:tc>
          <w:tcPr>
            <w:tcW w:w="224" w:type="pct"/>
          </w:tcPr>
          <w:p w:rsidR="00DF2862" w:rsidRPr="00C226F7" w:rsidRDefault="00DF2862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718" w:type="pct"/>
            <w:gridSpan w:val="2"/>
          </w:tcPr>
          <w:p w:rsidR="00DF2862" w:rsidRPr="00C226F7" w:rsidRDefault="00DF2862" w:rsidP="000077CE">
            <w:pPr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t>Respond quickly to new/ changing “dynamic” policy requirements</w:t>
            </w:r>
          </w:p>
        </w:tc>
        <w:tc>
          <w:tcPr>
            <w:tcW w:w="276" w:type="pct"/>
            <w:gridSpan w:val="4"/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pct"/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6" w:type="pct"/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" w:type="pct"/>
            <w:gridSpan w:val="5"/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415" w:type="pct"/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68" w:type="pct"/>
            <w:gridSpan w:val="5"/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2" w:type="pct"/>
            <w:shd w:val="clear" w:color="auto" w:fill="EEB077" w:themeFill="accent3" w:themeFillTint="99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6" w:type="pct"/>
            <w:gridSpan w:val="4"/>
            <w:shd w:val="clear" w:color="auto" w:fill="EEB077" w:themeFill="accent3" w:themeFillTint="99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525" w:type="pct"/>
            <w:shd w:val="clear" w:color="auto" w:fill="7A8577" w:themeFill="accent5" w:themeFillShade="BF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826" w:type="pct"/>
            <w:gridSpan w:val="4"/>
            <w:shd w:val="clear" w:color="auto" w:fill="D1DA7C" w:themeFill="accent2" w:themeFillTint="99"/>
          </w:tcPr>
          <w:p w:rsidR="00DF2862" w:rsidRPr="00C226F7" w:rsidRDefault="00DF2862" w:rsidP="00DF2862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</w:tr>
      <w:tr w:rsidR="00DF2862" w:rsidRPr="00C226F7" w:rsidTr="00F70F87">
        <w:tc>
          <w:tcPr>
            <w:tcW w:w="224" w:type="pct"/>
          </w:tcPr>
          <w:p w:rsidR="00DF2862" w:rsidRPr="00C226F7" w:rsidRDefault="00DF2862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718" w:type="pct"/>
            <w:gridSpan w:val="2"/>
          </w:tcPr>
          <w:p w:rsidR="00DF2862" w:rsidRPr="00C226F7" w:rsidRDefault="00DF2862" w:rsidP="009201AF">
            <w:pPr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t xml:space="preserve">Respond to requirements for more individualized learning paths </w:t>
            </w:r>
          </w:p>
        </w:tc>
        <w:tc>
          <w:tcPr>
            <w:tcW w:w="276" w:type="pct"/>
            <w:gridSpan w:val="4"/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pct"/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6" w:type="pct"/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" w:type="pct"/>
            <w:gridSpan w:val="5"/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415" w:type="pct"/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68" w:type="pct"/>
            <w:gridSpan w:val="5"/>
            <w:shd w:val="clear" w:color="auto" w:fill="97EEFF" w:themeFill="accent1" w:themeFillTint="40"/>
          </w:tcPr>
          <w:p w:rsidR="00DF2862" w:rsidRPr="00C226F7" w:rsidRDefault="007706FE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272" w:type="pct"/>
            <w:shd w:val="clear" w:color="auto" w:fill="EEB077" w:themeFill="accent3" w:themeFillTint="99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446" w:type="pct"/>
            <w:gridSpan w:val="4"/>
            <w:shd w:val="clear" w:color="auto" w:fill="EEB077" w:themeFill="accent3" w:themeFillTint="99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525" w:type="pct"/>
            <w:shd w:val="clear" w:color="auto" w:fill="7A8577" w:themeFill="accent5" w:themeFillShade="BF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826" w:type="pct"/>
            <w:gridSpan w:val="4"/>
            <w:shd w:val="clear" w:color="auto" w:fill="D1DA7C" w:themeFill="accent2" w:themeFillTint="99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="007706FE" w:rsidRPr="00C226F7">
              <w:rPr>
                <w:sz w:val="20"/>
                <w:szCs w:val="20"/>
              </w:rPr>
              <w:sym w:font="Wingdings 2" w:char="F050"/>
            </w:r>
          </w:p>
        </w:tc>
      </w:tr>
      <w:tr w:rsidR="00DF2862" w:rsidRPr="00C226F7" w:rsidTr="00F70F87">
        <w:tc>
          <w:tcPr>
            <w:tcW w:w="224" w:type="pct"/>
          </w:tcPr>
          <w:p w:rsidR="00DF2862" w:rsidRPr="00C226F7" w:rsidRDefault="00DF2862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718" w:type="pct"/>
            <w:gridSpan w:val="2"/>
          </w:tcPr>
          <w:p w:rsidR="00DF2862" w:rsidRPr="00C226F7" w:rsidRDefault="00DF2862" w:rsidP="00CC4E0C">
            <w:pPr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t>Respond to requirement for mandatory or certification accreditation</w:t>
            </w:r>
            <w:r>
              <w:rPr>
                <w:sz w:val="20"/>
                <w:szCs w:val="20"/>
              </w:rPr>
              <w:t xml:space="preserve"> </w:t>
            </w:r>
            <w:r w:rsidRPr="00C226F7">
              <w:rPr>
                <w:sz w:val="20"/>
                <w:szCs w:val="20"/>
              </w:rPr>
              <w:t>(tracking required)</w:t>
            </w:r>
          </w:p>
        </w:tc>
        <w:tc>
          <w:tcPr>
            <w:tcW w:w="276" w:type="pct"/>
            <w:gridSpan w:val="4"/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297" w:type="pct"/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6" w:type="pct"/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" w:type="pct"/>
            <w:gridSpan w:val="5"/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415" w:type="pct"/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" w:type="pct"/>
            <w:gridSpan w:val="5"/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2" w:type="pct"/>
            <w:shd w:val="clear" w:color="auto" w:fill="EEB077" w:themeFill="accent3" w:themeFillTint="99"/>
          </w:tcPr>
          <w:p w:rsidR="00DF2862" w:rsidRPr="00C226F7" w:rsidRDefault="007706FE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446" w:type="pct"/>
            <w:gridSpan w:val="4"/>
            <w:shd w:val="clear" w:color="auto" w:fill="EEB077" w:themeFill="accent3" w:themeFillTint="99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7A8577" w:themeFill="accent5" w:themeFillShade="BF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6" w:type="pct"/>
            <w:gridSpan w:val="4"/>
            <w:shd w:val="clear" w:color="auto" w:fill="D1DA7C" w:themeFill="accent2" w:themeFillTint="99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</w:tr>
      <w:tr w:rsidR="00DF2862" w:rsidRPr="00C226F7" w:rsidTr="00F70F87">
        <w:tc>
          <w:tcPr>
            <w:tcW w:w="224" w:type="pct"/>
          </w:tcPr>
          <w:p w:rsidR="00DF2862" w:rsidRPr="00C226F7" w:rsidRDefault="00DF2862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718" w:type="pct"/>
            <w:gridSpan w:val="2"/>
          </w:tcPr>
          <w:p w:rsidR="00DF2862" w:rsidRPr="00C226F7" w:rsidRDefault="00DF2862" w:rsidP="00574E8B">
            <w:pPr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t>Capture/Share Expertise</w:t>
            </w:r>
          </w:p>
          <w:p w:rsidR="00DF2862" w:rsidRPr="00C226F7" w:rsidRDefault="00DF2862" w:rsidP="00574E8B">
            <w:pPr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t>(Knowledge Management requirement) in alignment with government priorities</w:t>
            </w:r>
          </w:p>
        </w:tc>
        <w:tc>
          <w:tcPr>
            <w:tcW w:w="276" w:type="pct"/>
            <w:gridSpan w:val="4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pct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" w:type="pct"/>
            <w:gridSpan w:val="5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415" w:type="pct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" w:type="pct"/>
            <w:gridSpan w:val="5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C226F7" w:rsidRDefault="007706FE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272" w:type="pct"/>
            <w:shd w:val="clear" w:color="auto" w:fill="EEB077" w:themeFill="accent3" w:themeFillTint="99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6" w:type="pct"/>
            <w:gridSpan w:val="4"/>
            <w:shd w:val="clear" w:color="auto" w:fill="EEB077" w:themeFill="accent3" w:themeFillTint="99"/>
          </w:tcPr>
          <w:p w:rsidR="00DF2862" w:rsidRPr="00C226F7" w:rsidRDefault="007706FE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525" w:type="pct"/>
            <w:shd w:val="clear" w:color="auto" w:fill="7A8577" w:themeFill="accent5" w:themeFillShade="BF"/>
          </w:tcPr>
          <w:p w:rsidR="00DF2862" w:rsidRPr="00C226F7" w:rsidRDefault="00DF2862" w:rsidP="007706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826" w:type="pct"/>
            <w:gridSpan w:val="4"/>
            <w:shd w:val="clear" w:color="auto" w:fill="D1DA7C" w:themeFill="accent2" w:themeFillTint="99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="007706FE" w:rsidRPr="00C226F7">
              <w:rPr>
                <w:sz w:val="20"/>
                <w:szCs w:val="20"/>
              </w:rPr>
              <w:sym w:font="Wingdings 2" w:char="F050"/>
            </w:r>
            <w:r w:rsidR="007706FE" w:rsidRPr="00C226F7">
              <w:rPr>
                <w:sz w:val="20"/>
                <w:szCs w:val="20"/>
              </w:rPr>
              <w:sym w:font="Wingdings 2" w:char="F050"/>
            </w:r>
          </w:p>
        </w:tc>
      </w:tr>
      <w:tr w:rsidR="00DF2862" w:rsidRPr="00C226F7" w:rsidTr="00F70F87">
        <w:tc>
          <w:tcPr>
            <w:tcW w:w="224" w:type="pct"/>
          </w:tcPr>
          <w:p w:rsidR="00DF2862" w:rsidRPr="00C226F7" w:rsidRDefault="00DF2862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718" w:type="pct"/>
            <w:gridSpan w:val="2"/>
          </w:tcPr>
          <w:p w:rsidR="00DF2862" w:rsidRPr="00C226F7" w:rsidRDefault="00DF2862" w:rsidP="008825AB">
            <w:pPr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t xml:space="preserve">Address  identified specific target audience needs </w:t>
            </w:r>
          </w:p>
        </w:tc>
        <w:tc>
          <w:tcPr>
            <w:tcW w:w="276" w:type="pct"/>
            <w:gridSpan w:val="4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297" w:type="pct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57" w:type="pct"/>
            <w:gridSpan w:val="5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415" w:type="pct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68" w:type="pct"/>
            <w:gridSpan w:val="5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C226F7" w:rsidRDefault="007706FE" w:rsidP="007706FE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272" w:type="pct"/>
            <w:shd w:val="clear" w:color="auto" w:fill="EEB077" w:themeFill="accent3" w:themeFillTint="99"/>
          </w:tcPr>
          <w:p w:rsidR="00DF2862" w:rsidRPr="00C226F7" w:rsidRDefault="00DF2862" w:rsidP="007706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6" w:type="pct"/>
            <w:gridSpan w:val="4"/>
            <w:shd w:val="clear" w:color="auto" w:fill="EEB077" w:themeFill="accent3" w:themeFillTint="99"/>
          </w:tcPr>
          <w:p w:rsidR="00DF2862" w:rsidRPr="00C226F7" w:rsidRDefault="007706FE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525" w:type="pct"/>
            <w:shd w:val="clear" w:color="auto" w:fill="7A8577" w:themeFill="accent5" w:themeFillShade="BF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826" w:type="pct"/>
            <w:gridSpan w:val="4"/>
            <w:tcBorders>
              <w:bottom w:val="single" w:sz="4" w:space="0" w:color="auto"/>
            </w:tcBorders>
            <w:shd w:val="clear" w:color="auto" w:fill="D1DA7C" w:themeFill="accent2" w:themeFillTint="99"/>
          </w:tcPr>
          <w:p w:rsidR="00DF2862" w:rsidRPr="00C226F7" w:rsidRDefault="007706FE" w:rsidP="007706FE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="00DF2862" w:rsidRPr="00C226F7">
              <w:rPr>
                <w:sz w:val="20"/>
                <w:szCs w:val="20"/>
              </w:rPr>
              <w:sym w:font="Wingdings 2" w:char="F050"/>
            </w:r>
            <w:r w:rsidR="00DF2862" w:rsidRPr="00C226F7">
              <w:rPr>
                <w:sz w:val="20"/>
                <w:szCs w:val="20"/>
              </w:rPr>
              <w:sym w:font="Wingdings 2" w:char="F050"/>
            </w:r>
          </w:p>
        </w:tc>
      </w:tr>
      <w:tr w:rsidR="00DF2862" w:rsidRPr="00C226F7" w:rsidTr="00F70F87">
        <w:tc>
          <w:tcPr>
            <w:tcW w:w="224" w:type="pct"/>
            <w:tcBorders>
              <w:bottom w:val="single" w:sz="4" w:space="0" w:color="auto"/>
            </w:tcBorders>
          </w:tcPr>
          <w:p w:rsidR="00DF2862" w:rsidRPr="00C226F7" w:rsidRDefault="00DF2862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718" w:type="pct"/>
            <w:gridSpan w:val="2"/>
            <w:tcBorders>
              <w:bottom w:val="single" w:sz="4" w:space="0" w:color="auto"/>
            </w:tcBorders>
          </w:tcPr>
          <w:p w:rsidR="00DF2862" w:rsidRPr="00C226F7" w:rsidRDefault="00DF2862" w:rsidP="0084160D">
            <w:pPr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t>Other</w:t>
            </w:r>
          </w:p>
        </w:tc>
        <w:tc>
          <w:tcPr>
            <w:tcW w:w="276" w:type="pct"/>
            <w:gridSpan w:val="4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pct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" w:type="pct"/>
            <w:gridSpan w:val="5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5" w:type="pct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" w:type="pct"/>
            <w:gridSpan w:val="5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bottom w:val="single" w:sz="4" w:space="0" w:color="auto"/>
            </w:tcBorders>
            <w:shd w:val="clear" w:color="auto" w:fill="EEB077" w:themeFill="accent3" w:themeFillTint="99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6" w:type="pct"/>
            <w:gridSpan w:val="4"/>
            <w:tcBorders>
              <w:bottom w:val="single" w:sz="4" w:space="0" w:color="auto"/>
            </w:tcBorders>
            <w:shd w:val="clear" w:color="auto" w:fill="EEB077" w:themeFill="accent3" w:themeFillTint="99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5" w:type="pct"/>
            <w:tcBorders>
              <w:bottom w:val="single" w:sz="4" w:space="0" w:color="auto"/>
            </w:tcBorders>
            <w:shd w:val="clear" w:color="auto" w:fill="7A8577" w:themeFill="accent5" w:themeFillShade="BF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6" w:type="pct"/>
            <w:gridSpan w:val="4"/>
            <w:tcBorders>
              <w:bottom w:val="single" w:sz="4" w:space="0" w:color="auto"/>
            </w:tcBorders>
            <w:shd w:val="clear" w:color="auto" w:fill="D1DA7C" w:themeFill="accent2" w:themeFillTint="99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</w:tr>
      <w:tr w:rsidR="00DF2862" w:rsidRPr="00B41378" w:rsidTr="00F70F87">
        <w:tc>
          <w:tcPr>
            <w:tcW w:w="5000" w:type="pct"/>
            <w:gridSpan w:val="30"/>
            <w:shd w:val="clear" w:color="auto" w:fill="auto"/>
          </w:tcPr>
          <w:p w:rsidR="00DF2862" w:rsidRPr="00B41378" w:rsidRDefault="00DF2862" w:rsidP="00AA0745">
            <w:pPr>
              <w:rPr>
                <w:b/>
                <w:sz w:val="20"/>
                <w:szCs w:val="20"/>
              </w:rPr>
            </w:pPr>
            <w:r w:rsidRPr="00B41378">
              <w:rPr>
                <w:b/>
                <w:sz w:val="20"/>
                <w:szCs w:val="20"/>
              </w:rPr>
              <w:t>Key Target Audience Delivery Factors</w:t>
            </w:r>
          </w:p>
        </w:tc>
      </w:tr>
      <w:tr w:rsidR="00DF2862" w:rsidRPr="00C226F7" w:rsidTr="00DF2862">
        <w:tc>
          <w:tcPr>
            <w:tcW w:w="224" w:type="pct"/>
          </w:tcPr>
          <w:p w:rsidR="00DF2862" w:rsidRPr="00C226F7" w:rsidRDefault="00DF2862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723" w:type="pct"/>
            <w:gridSpan w:val="3"/>
          </w:tcPr>
          <w:p w:rsidR="00DF2862" w:rsidRPr="00C226F7" w:rsidRDefault="00DF2862" w:rsidP="00274813">
            <w:pPr>
              <w:ind w:left="142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t xml:space="preserve">Target audience is large (over </w:t>
            </w:r>
            <w:r>
              <w:rPr>
                <w:sz w:val="20"/>
                <w:szCs w:val="20"/>
              </w:rPr>
              <w:br/>
            </w:r>
            <w:r w:rsidRPr="00C226F7">
              <w:rPr>
                <w:sz w:val="20"/>
                <w:szCs w:val="20"/>
              </w:rPr>
              <w:t>1000) and geographically dispersed</w:t>
            </w:r>
          </w:p>
        </w:tc>
        <w:tc>
          <w:tcPr>
            <w:tcW w:w="262" w:type="pct"/>
            <w:gridSpan w:val="2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C226F7" w:rsidRDefault="007706FE" w:rsidP="0023266A">
            <w:pPr>
              <w:ind w:left="142"/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06" w:type="pct"/>
            <w:gridSpan w:val="2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C226F7" w:rsidRDefault="00DF2862" w:rsidP="0023266A">
            <w:pPr>
              <w:ind w:left="142"/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C226F7" w:rsidRDefault="007706FE" w:rsidP="007706FE">
            <w:pPr>
              <w:ind w:left="142"/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47" w:type="pct"/>
            <w:gridSpan w:val="4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C226F7" w:rsidRDefault="00DF2862" w:rsidP="007706FE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="007706FE" w:rsidRPr="00C226F7">
              <w:rPr>
                <w:sz w:val="20"/>
                <w:szCs w:val="20"/>
              </w:rPr>
              <w:sym w:font="Wingdings 2" w:char="F050"/>
            </w:r>
            <w:r w:rsidR="007706FE"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425" w:type="pct"/>
            <w:gridSpan w:val="2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68" w:type="pct"/>
            <w:gridSpan w:val="5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C226F7" w:rsidRDefault="007706FE" w:rsidP="007706FE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272" w:type="pct"/>
            <w:shd w:val="clear" w:color="auto" w:fill="EEB077" w:themeFill="accent3" w:themeFillTint="99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pct"/>
            <w:gridSpan w:val="3"/>
            <w:shd w:val="clear" w:color="auto" w:fill="EEB077" w:themeFill="accent3" w:themeFillTint="99"/>
          </w:tcPr>
          <w:p w:rsidR="00DF2862" w:rsidRPr="00C226F7" w:rsidRDefault="007706FE" w:rsidP="007706FE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532" w:type="pct"/>
            <w:gridSpan w:val="2"/>
            <w:tcBorders>
              <w:bottom w:val="single" w:sz="4" w:space="0" w:color="auto"/>
            </w:tcBorders>
            <w:shd w:val="clear" w:color="auto" w:fill="7A8577" w:themeFill="accent5" w:themeFillShade="BF"/>
          </w:tcPr>
          <w:p w:rsidR="00DF2862" w:rsidRPr="00C226F7" w:rsidRDefault="007706FE" w:rsidP="007706FE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="00DF2862"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826" w:type="pct"/>
            <w:gridSpan w:val="4"/>
            <w:tcBorders>
              <w:bottom w:val="single" w:sz="4" w:space="0" w:color="auto"/>
            </w:tcBorders>
            <w:shd w:val="clear" w:color="auto" w:fill="D1DA7C" w:themeFill="accent2" w:themeFillTint="99"/>
          </w:tcPr>
          <w:p w:rsidR="00DF2862" w:rsidRPr="00C226F7" w:rsidRDefault="007706FE" w:rsidP="007706FE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="00DF2862" w:rsidRPr="00C226F7">
              <w:rPr>
                <w:sz w:val="20"/>
                <w:szCs w:val="20"/>
              </w:rPr>
              <w:sym w:font="Wingdings 2" w:char="F050"/>
            </w:r>
          </w:p>
        </w:tc>
      </w:tr>
      <w:tr w:rsidR="00DF2862" w:rsidRPr="00C226F7" w:rsidTr="00DF2862">
        <w:tc>
          <w:tcPr>
            <w:tcW w:w="224" w:type="pct"/>
          </w:tcPr>
          <w:p w:rsidR="00DF2862" w:rsidRPr="00C226F7" w:rsidRDefault="00DF2862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723" w:type="pct"/>
            <w:gridSpan w:val="3"/>
          </w:tcPr>
          <w:p w:rsidR="00DF2862" w:rsidRPr="00C226F7" w:rsidRDefault="00DF2862" w:rsidP="00D92CAA">
            <w:pPr>
              <w:ind w:left="142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t>Target audience is segmented with differentiated learning needs</w:t>
            </w:r>
          </w:p>
        </w:tc>
        <w:tc>
          <w:tcPr>
            <w:tcW w:w="262" w:type="pct"/>
            <w:gridSpan w:val="2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C226F7" w:rsidRDefault="00DF2862" w:rsidP="0023266A">
            <w:pPr>
              <w:ind w:left="142"/>
              <w:jc w:val="center"/>
              <w:rPr>
                <w:sz w:val="20"/>
                <w:szCs w:val="20"/>
              </w:rPr>
            </w:pPr>
          </w:p>
        </w:tc>
        <w:tc>
          <w:tcPr>
            <w:tcW w:w="306" w:type="pct"/>
            <w:gridSpan w:val="2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C226F7" w:rsidRDefault="00DF2862" w:rsidP="0023266A">
            <w:pPr>
              <w:ind w:left="142"/>
              <w:jc w:val="center"/>
              <w:rPr>
                <w:sz w:val="20"/>
                <w:szCs w:val="20"/>
              </w:rPr>
            </w:pP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C226F7" w:rsidRDefault="00DF2862" w:rsidP="0023266A">
            <w:pPr>
              <w:ind w:left="142"/>
              <w:jc w:val="center"/>
              <w:rPr>
                <w:sz w:val="20"/>
                <w:szCs w:val="20"/>
              </w:rPr>
            </w:pPr>
          </w:p>
        </w:tc>
        <w:tc>
          <w:tcPr>
            <w:tcW w:w="347" w:type="pct"/>
            <w:gridSpan w:val="4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C226F7" w:rsidRDefault="007706FE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425" w:type="pct"/>
            <w:gridSpan w:val="2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" w:type="pct"/>
            <w:gridSpan w:val="5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C226F7" w:rsidRDefault="00DF286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2" w:type="pct"/>
            <w:shd w:val="clear" w:color="auto" w:fill="EEB077" w:themeFill="accent3" w:themeFillTint="99"/>
          </w:tcPr>
          <w:p w:rsidR="00DF2862" w:rsidRPr="00C226F7" w:rsidRDefault="007706FE" w:rsidP="007706FE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439" w:type="pct"/>
            <w:gridSpan w:val="3"/>
            <w:shd w:val="clear" w:color="auto" w:fill="EEB077" w:themeFill="accent3" w:themeFillTint="99"/>
          </w:tcPr>
          <w:p w:rsidR="00DF2862" w:rsidRPr="00C226F7" w:rsidRDefault="007706FE" w:rsidP="007706FE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532" w:type="pct"/>
            <w:gridSpan w:val="2"/>
            <w:shd w:val="clear" w:color="auto" w:fill="7A8577" w:themeFill="accent5" w:themeFillShade="BF"/>
          </w:tcPr>
          <w:p w:rsidR="00DF2862" w:rsidRPr="00C226F7" w:rsidRDefault="007706FE" w:rsidP="007706FE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826" w:type="pct"/>
            <w:gridSpan w:val="4"/>
            <w:tcBorders>
              <w:bottom w:val="single" w:sz="4" w:space="0" w:color="auto"/>
            </w:tcBorders>
            <w:shd w:val="clear" w:color="auto" w:fill="D1DA7C" w:themeFill="accent2" w:themeFillTint="99"/>
          </w:tcPr>
          <w:p w:rsidR="00DF2862" w:rsidRPr="00C226F7" w:rsidRDefault="007706FE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</w:tr>
      <w:tr w:rsidR="007706FE" w:rsidRPr="00C226F7" w:rsidTr="00DF2862">
        <w:tc>
          <w:tcPr>
            <w:tcW w:w="224" w:type="pct"/>
          </w:tcPr>
          <w:p w:rsidR="007706FE" w:rsidRPr="00C226F7" w:rsidRDefault="007706FE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723" w:type="pct"/>
            <w:gridSpan w:val="3"/>
          </w:tcPr>
          <w:p w:rsidR="007706FE" w:rsidRPr="00C226F7" w:rsidRDefault="007706FE" w:rsidP="006E4AC9">
            <w:pPr>
              <w:ind w:left="142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t>Learners have highly specialized learning needs</w:t>
            </w:r>
          </w:p>
        </w:tc>
        <w:tc>
          <w:tcPr>
            <w:tcW w:w="262" w:type="pct"/>
            <w:gridSpan w:val="2"/>
            <w:shd w:val="clear" w:color="auto" w:fill="97EEFF" w:themeFill="accent1" w:themeFillTint="40"/>
          </w:tcPr>
          <w:p w:rsidR="007706FE" w:rsidRPr="00C226F7" w:rsidRDefault="007706FE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06" w:type="pct"/>
            <w:gridSpan w:val="2"/>
            <w:shd w:val="clear" w:color="auto" w:fill="97EEFF" w:themeFill="accent1" w:themeFillTint="40"/>
          </w:tcPr>
          <w:p w:rsidR="007706FE" w:rsidRPr="00C226F7" w:rsidRDefault="007706FE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276" w:type="pct"/>
            <w:shd w:val="clear" w:color="auto" w:fill="97EEFF" w:themeFill="accent1" w:themeFillTint="40"/>
          </w:tcPr>
          <w:p w:rsidR="007706FE" w:rsidRPr="00C226F7" w:rsidRDefault="007706FE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47" w:type="pct"/>
            <w:gridSpan w:val="4"/>
            <w:shd w:val="clear" w:color="auto" w:fill="97EEFF" w:themeFill="accent1" w:themeFillTint="40"/>
          </w:tcPr>
          <w:p w:rsidR="007706FE" w:rsidRPr="00C226F7" w:rsidRDefault="007706FE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425" w:type="pct"/>
            <w:gridSpan w:val="2"/>
            <w:shd w:val="clear" w:color="auto" w:fill="97EEFF" w:themeFill="accent1" w:themeFillTint="40"/>
          </w:tcPr>
          <w:p w:rsidR="007706FE" w:rsidRPr="00C226F7" w:rsidRDefault="007706FE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" w:type="pct"/>
            <w:gridSpan w:val="5"/>
            <w:shd w:val="clear" w:color="auto" w:fill="97EEFF" w:themeFill="accent1" w:themeFillTint="40"/>
          </w:tcPr>
          <w:p w:rsidR="007706FE" w:rsidRPr="00C226F7" w:rsidRDefault="007706FE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2" w:type="pct"/>
            <w:shd w:val="clear" w:color="auto" w:fill="EEB077" w:themeFill="accent3" w:themeFillTint="99"/>
          </w:tcPr>
          <w:p w:rsidR="007706FE" w:rsidRPr="00C226F7" w:rsidRDefault="007706FE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439" w:type="pct"/>
            <w:gridSpan w:val="3"/>
            <w:shd w:val="clear" w:color="auto" w:fill="EEB077" w:themeFill="accent3" w:themeFillTint="99"/>
          </w:tcPr>
          <w:p w:rsidR="007706FE" w:rsidRPr="00C226F7" w:rsidRDefault="007706FE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532" w:type="pct"/>
            <w:gridSpan w:val="2"/>
            <w:shd w:val="clear" w:color="auto" w:fill="7A8577" w:themeFill="accent5" w:themeFillShade="BF"/>
          </w:tcPr>
          <w:p w:rsidR="007706FE" w:rsidRPr="00C226F7" w:rsidRDefault="007706FE" w:rsidP="007706FE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826" w:type="pct"/>
            <w:gridSpan w:val="4"/>
            <w:tcBorders>
              <w:bottom w:val="single" w:sz="4" w:space="0" w:color="auto"/>
            </w:tcBorders>
            <w:shd w:val="clear" w:color="auto" w:fill="D1DA7C" w:themeFill="accent2" w:themeFillTint="99"/>
          </w:tcPr>
          <w:p w:rsidR="007706FE" w:rsidRPr="00C226F7" w:rsidRDefault="007706FE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</w:tr>
      <w:tr w:rsidR="007706FE" w:rsidRPr="00C226F7" w:rsidTr="00DF2862">
        <w:tc>
          <w:tcPr>
            <w:tcW w:w="224" w:type="pct"/>
          </w:tcPr>
          <w:p w:rsidR="007706FE" w:rsidRPr="00C226F7" w:rsidRDefault="007706FE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723" w:type="pct"/>
            <w:gridSpan w:val="3"/>
          </w:tcPr>
          <w:p w:rsidR="007706FE" w:rsidRPr="00C226F7" w:rsidRDefault="007706FE" w:rsidP="005408CA">
            <w:pPr>
              <w:ind w:left="142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t xml:space="preserve">Target audience time to </w:t>
            </w:r>
            <w:r>
              <w:rPr>
                <w:sz w:val="20"/>
                <w:szCs w:val="20"/>
              </w:rPr>
              <w:t>devote to training is low.</w:t>
            </w:r>
          </w:p>
        </w:tc>
        <w:tc>
          <w:tcPr>
            <w:tcW w:w="262" w:type="pct"/>
            <w:gridSpan w:val="2"/>
            <w:shd w:val="clear" w:color="auto" w:fill="97EEFF" w:themeFill="accent1" w:themeFillTint="40"/>
          </w:tcPr>
          <w:p w:rsidR="007706FE" w:rsidRPr="00C226F7" w:rsidRDefault="007706FE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" w:type="pct"/>
            <w:gridSpan w:val="2"/>
            <w:shd w:val="clear" w:color="auto" w:fill="97EEFF" w:themeFill="accent1" w:themeFillTint="40"/>
          </w:tcPr>
          <w:p w:rsidR="007706FE" w:rsidRPr="00C226F7" w:rsidRDefault="007706FE" w:rsidP="007706FE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276" w:type="pct"/>
            <w:shd w:val="clear" w:color="auto" w:fill="97EEFF" w:themeFill="accent1" w:themeFillTint="40"/>
          </w:tcPr>
          <w:p w:rsidR="007706FE" w:rsidRPr="00C226F7" w:rsidRDefault="007706FE" w:rsidP="007706FE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47" w:type="pct"/>
            <w:gridSpan w:val="4"/>
            <w:shd w:val="clear" w:color="auto" w:fill="97EEFF" w:themeFill="accent1" w:themeFillTint="40"/>
          </w:tcPr>
          <w:p w:rsidR="007706FE" w:rsidRPr="00C226F7" w:rsidRDefault="007706FE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425" w:type="pct"/>
            <w:gridSpan w:val="2"/>
            <w:shd w:val="clear" w:color="auto" w:fill="97EEFF" w:themeFill="accent1" w:themeFillTint="40"/>
          </w:tcPr>
          <w:p w:rsidR="007706FE" w:rsidRPr="00C226F7" w:rsidRDefault="007706FE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68" w:type="pct"/>
            <w:gridSpan w:val="5"/>
            <w:shd w:val="clear" w:color="auto" w:fill="97EEFF" w:themeFill="accent1" w:themeFillTint="40"/>
          </w:tcPr>
          <w:p w:rsidR="007706FE" w:rsidRPr="00C226F7" w:rsidRDefault="007706FE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272" w:type="pct"/>
            <w:shd w:val="clear" w:color="auto" w:fill="EEB077" w:themeFill="accent3" w:themeFillTint="99"/>
          </w:tcPr>
          <w:p w:rsidR="007706FE" w:rsidRPr="00C226F7" w:rsidRDefault="007706FE" w:rsidP="007706FE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439" w:type="pct"/>
            <w:gridSpan w:val="3"/>
            <w:shd w:val="clear" w:color="auto" w:fill="EEB077" w:themeFill="accent3" w:themeFillTint="99"/>
          </w:tcPr>
          <w:p w:rsidR="007706FE" w:rsidRPr="00C226F7" w:rsidRDefault="007706FE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532" w:type="pct"/>
            <w:gridSpan w:val="2"/>
            <w:shd w:val="clear" w:color="auto" w:fill="7A8577" w:themeFill="accent5" w:themeFillShade="BF"/>
          </w:tcPr>
          <w:p w:rsidR="007706FE" w:rsidRPr="00C226F7" w:rsidRDefault="007706FE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826" w:type="pct"/>
            <w:gridSpan w:val="4"/>
            <w:tcBorders>
              <w:bottom w:val="single" w:sz="4" w:space="0" w:color="auto"/>
            </w:tcBorders>
            <w:shd w:val="clear" w:color="auto" w:fill="D1DA7C" w:themeFill="accent2" w:themeFillTint="99"/>
          </w:tcPr>
          <w:p w:rsidR="007706FE" w:rsidRPr="00C226F7" w:rsidRDefault="007706FE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</w:tr>
      <w:tr w:rsidR="007706FE" w:rsidRPr="00C226F7" w:rsidTr="00DF2862">
        <w:tc>
          <w:tcPr>
            <w:tcW w:w="224" w:type="pct"/>
          </w:tcPr>
          <w:p w:rsidR="007706FE" w:rsidRPr="00C226F7" w:rsidRDefault="007706FE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723" w:type="pct"/>
            <w:gridSpan w:val="3"/>
          </w:tcPr>
          <w:p w:rsidR="007706FE" w:rsidRPr="00C226F7" w:rsidRDefault="007706FE" w:rsidP="007C3093">
            <w:pPr>
              <w:ind w:left="142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t>Target audience are content contributors (not just users of the content.)</w:t>
            </w:r>
          </w:p>
        </w:tc>
        <w:tc>
          <w:tcPr>
            <w:tcW w:w="262" w:type="pct"/>
            <w:gridSpan w:val="2"/>
            <w:shd w:val="clear" w:color="auto" w:fill="97EEFF" w:themeFill="accent1" w:themeFillTint="40"/>
          </w:tcPr>
          <w:p w:rsidR="007706FE" w:rsidRPr="00C226F7" w:rsidRDefault="007706FE" w:rsidP="0023266A">
            <w:pPr>
              <w:ind w:left="142"/>
              <w:jc w:val="center"/>
              <w:rPr>
                <w:sz w:val="20"/>
                <w:szCs w:val="20"/>
              </w:rPr>
            </w:pPr>
          </w:p>
        </w:tc>
        <w:tc>
          <w:tcPr>
            <w:tcW w:w="306" w:type="pct"/>
            <w:gridSpan w:val="2"/>
            <w:shd w:val="clear" w:color="auto" w:fill="97EEFF" w:themeFill="accent1" w:themeFillTint="40"/>
          </w:tcPr>
          <w:p w:rsidR="007706FE" w:rsidRPr="00C226F7" w:rsidRDefault="007706FE" w:rsidP="0023266A">
            <w:pPr>
              <w:ind w:left="142"/>
              <w:jc w:val="center"/>
              <w:rPr>
                <w:sz w:val="20"/>
                <w:szCs w:val="20"/>
              </w:rPr>
            </w:pPr>
          </w:p>
        </w:tc>
        <w:tc>
          <w:tcPr>
            <w:tcW w:w="276" w:type="pct"/>
            <w:shd w:val="clear" w:color="auto" w:fill="97EEFF" w:themeFill="accent1" w:themeFillTint="40"/>
          </w:tcPr>
          <w:p w:rsidR="007706FE" w:rsidRPr="00C226F7" w:rsidRDefault="007706FE" w:rsidP="0023266A">
            <w:pPr>
              <w:ind w:left="142"/>
              <w:jc w:val="center"/>
              <w:rPr>
                <w:sz w:val="20"/>
                <w:szCs w:val="20"/>
              </w:rPr>
            </w:pPr>
          </w:p>
        </w:tc>
        <w:tc>
          <w:tcPr>
            <w:tcW w:w="347" w:type="pct"/>
            <w:gridSpan w:val="4"/>
            <w:shd w:val="clear" w:color="auto" w:fill="97EEFF" w:themeFill="accent1" w:themeFillTint="40"/>
          </w:tcPr>
          <w:p w:rsidR="007706FE" w:rsidRPr="00C226F7" w:rsidRDefault="007706FE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pct"/>
            <w:gridSpan w:val="2"/>
            <w:shd w:val="clear" w:color="auto" w:fill="97EEFF" w:themeFill="accent1" w:themeFillTint="40"/>
          </w:tcPr>
          <w:p w:rsidR="007706FE" w:rsidRPr="00C226F7" w:rsidRDefault="007706FE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" w:type="pct"/>
            <w:gridSpan w:val="5"/>
            <w:shd w:val="clear" w:color="auto" w:fill="97EEFF" w:themeFill="accent1" w:themeFillTint="40"/>
          </w:tcPr>
          <w:p w:rsidR="007706FE" w:rsidRPr="00C226F7" w:rsidRDefault="007706FE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2" w:type="pct"/>
            <w:shd w:val="clear" w:color="auto" w:fill="EEB077" w:themeFill="accent3" w:themeFillTint="99"/>
          </w:tcPr>
          <w:p w:rsidR="007706FE" w:rsidRPr="00C226F7" w:rsidRDefault="007706FE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pct"/>
            <w:gridSpan w:val="3"/>
            <w:shd w:val="clear" w:color="auto" w:fill="EEB077" w:themeFill="accent3" w:themeFillTint="99"/>
          </w:tcPr>
          <w:p w:rsidR="007706FE" w:rsidRPr="00C226F7" w:rsidRDefault="007706FE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2" w:type="pct"/>
            <w:gridSpan w:val="2"/>
            <w:shd w:val="clear" w:color="auto" w:fill="7A8577" w:themeFill="accent5" w:themeFillShade="BF"/>
          </w:tcPr>
          <w:p w:rsidR="007706FE" w:rsidRPr="00C226F7" w:rsidRDefault="00973E4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826" w:type="pct"/>
            <w:gridSpan w:val="4"/>
            <w:shd w:val="clear" w:color="auto" w:fill="D1DA7C" w:themeFill="accent2" w:themeFillTint="99"/>
          </w:tcPr>
          <w:p w:rsidR="007706FE" w:rsidRPr="00C226F7" w:rsidRDefault="00973E4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</w:tr>
      <w:tr w:rsidR="007706FE" w:rsidRPr="00C226F7" w:rsidTr="00DF2862">
        <w:tc>
          <w:tcPr>
            <w:tcW w:w="224" w:type="pct"/>
          </w:tcPr>
          <w:p w:rsidR="007706FE" w:rsidRPr="00C226F7" w:rsidRDefault="007706FE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723" w:type="pct"/>
            <w:gridSpan w:val="3"/>
          </w:tcPr>
          <w:p w:rsidR="007706FE" w:rsidRPr="00C226F7" w:rsidRDefault="007706FE" w:rsidP="000A4530">
            <w:pPr>
              <w:ind w:left="142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t>Learning need of target audience is awareness learning level.</w:t>
            </w:r>
          </w:p>
        </w:tc>
        <w:tc>
          <w:tcPr>
            <w:tcW w:w="262" w:type="pct"/>
            <w:gridSpan w:val="2"/>
            <w:shd w:val="clear" w:color="auto" w:fill="97EEFF" w:themeFill="accent1" w:themeFillTint="40"/>
          </w:tcPr>
          <w:p w:rsidR="007706FE" w:rsidRPr="00C226F7" w:rsidRDefault="007706FE" w:rsidP="0023266A">
            <w:pPr>
              <w:ind w:left="142"/>
              <w:jc w:val="center"/>
              <w:rPr>
                <w:sz w:val="20"/>
                <w:szCs w:val="20"/>
              </w:rPr>
            </w:pPr>
          </w:p>
        </w:tc>
        <w:tc>
          <w:tcPr>
            <w:tcW w:w="306" w:type="pct"/>
            <w:gridSpan w:val="2"/>
            <w:shd w:val="clear" w:color="auto" w:fill="97EEFF" w:themeFill="accent1" w:themeFillTint="40"/>
          </w:tcPr>
          <w:p w:rsidR="007706FE" w:rsidRPr="00C226F7" w:rsidRDefault="007706FE" w:rsidP="0023266A">
            <w:pPr>
              <w:ind w:left="142"/>
              <w:jc w:val="center"/>
              <w:rPr>
                <w:sz w:val="20"/>
                <w:szCs w:val="20"/>
              </w:rPr>
            </w:pPr>
          </w:p>
        </w:tc>
        <w:tc>
          <w:tcPr>
            <w:tcW w:w="276" w:type="pct"/>
            <w:shd w:val="clear" w:color="auto" w:fill="97EEFF" w:themeFill="accent1" w:themeFillTint="40"/>
          </w:tcPr>
          <w:p w:rsidR="007706FE" w:rsidRPr="00C226F7" w:rsidRDefault="007706FE" w:rsidP="0023266A">
            <w:pPr>
              <w:ind w:left="142"/>
              <w:jc w:val="center"/>
              <w:rPr>
                <w:sz w:val="20"/>
                <w:szCs w:val="20"/>
              </w:rPr>
            </w:pPr>
          </w:p>
        </w:tc>
        <w:tc>
          <w:tcPr>
            <w:tcW w:w="347" w:type="pct"/>
            <w:gridSpan w:val="4"/>
            <w:shd w:val="clear" w:color="auto" w:fill="97EEFF" w:themeFill="accent1" w:themeFillTint="40"/>
          </w:tcPr>
          <w:p w:rsidR="007706FE" w:rsidRPr="00C226F7" w:rsidRDefault="00973E4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425" w:type="pct"/>
            <w:gridSpan w:val="2"/>
            <w:shd w:val="clear" w:color="auto" w:fill="97EEFF" w:themeFill="accent1" w:themeFillTint="40"/>
          </w:tcPr>
          <w:p w:rsidR="007706FE" w:rsidRPr="00C226F7" w:rsidRDefault="007706FE" w:rsidP="00973E42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68" w:type="pct"/>
            <w:gridSpan w:val="5"/>
            <w:shd w:val="clear" w:color="auto" w:fill="97EEFF" w:themeFill="accent1" w:themeFillTint="40"/>
          </w:tcPr>
          <w:p w:rsidR="007706FE" w:rsidRPr="00C226F7" w:rsidRDefault="00973E4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272" w:type="pct"/>
            <w:shd w:val="clear" w:color="auto" w:fill="EEB077" w:themeFill="accent3" w:themeFillTint="99"/>
          </w:tcPr>
          <w:p w:rsidR="007706FE" w:rsidRPr="00C226F7" w:rsidRDefault="007706FE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pct"/>
            <w:gridSpan w:val="3"/>
            <w:shd w:val="clear" w:color="auto" w:fill="EEB077" w:themeFill="accent3" w:themeFillTint="99"/>
          </w:tcPr>
          <w:p w:rsidR="007706FE" w:rsidRPr="00C226F7" w:rsidRDefault="007706FE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2" w:type="pct"/>
            <w:gridSpan w:val="2"/>
            <w:shd w:val="clear" w:color="auto" w:fill="7A8577" w:themeFill="accent5" w:themeFillShade="BF"/>
          </w:tcPr>
          <w:p w:rsidR="007706FE" w:rsidRPr="00C226F7" w:rsidRDefault="007706FE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="00973E42"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826" w:type="pct"/>
            <w:gridSpan w:val="4"/>
            <w:shd w:val="clear" w:color="auto" w:fill="D1DA7C" w:themeFill="accent2" w:themeFillTint="99"/>
          </w:tcPr>
          <w:p w:rsidR="007706FE" w:rsidRPr="00C226F7" w:rsidRDefault="007706FE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</w:tr>
      <w:tr w:rsidR="00973E42" w:rsidRPr="00C226F7" w:rsidTr="00DF2862">
        <w:tc>
          <w:tcPr>
            <w:tcW w:w="224" w:type="pct"/>
          </w:tcPr>
          <w:p w:rsidR="00973E42" w:rsidRPr="00C226F7" w:rsidRDefault="00973E42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723" w:type="pct"/>
            <w:gridSpan w:val="3"/>
          </w:tcPr>
          <w:p w:rsidR="00973E42" w:rsidRPr="00C226F7" w:rsidRDefault="00973E42" w:rsidP="00920AFF">
            <w:pPr>
              <w:ind w:left="142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t>Learning need is knowledge transfer and skills development</w:t>
            </w:r>
          </w:p>
        </w:tc>
        <w:tc>
          <w:tcPr>
            <w:tcW w:w="262" w:type="pct"/>
            <w:gridSpan w:val="2"/>
            <w:shd w:val="clear" w:color="auto" w:fill="97EEFF" w:themeFill="accent1" w:themeFillTint="40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06" w:type="pct"/>
            <w:gridSpan w:val="2"/>
            <w:shd w:val="clear" w:color="auto" w:fill="97EEFF" w:themeFill="accent1" w:themeFillTint="40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276" w:type="pct"/>
            <w:shd w:val="clear" w:color="auto" w:fill="97EEFF" w:themeFill="accent1" w:themeFillTint="40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47" w:type="pct"/>
            <w:gridSpan w:val="4"/>
            <w:shd w:val="clear" w:color="auto" w:fill="97EEFF" w:themeFill="accent1" w:themeFillTint="40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425" w:type="pct"/>
            <w:gridSpan w:val="2"/>
            <w:shd w:val="clear" w:color="auto" w:fill="97EEFF" w:themeFill="accent1" w:themeFillTint="40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68" w:type="pct"/>
            <w:gridSpan w:val="5"/>
            <w:shd w:val="clear" w:color="auto" w:fill="97EEFF" w:themeFill="accent1" w:themeFillTint="40"/>
          </w:tcPr>
          <w:p w:rsidR="00973E42" w:rsidRPr="00C226F7" w:rsidRDefault="00973E42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272" w:type="pct"/>
            <w:shd w:val="clear" w:color="auto" w:fill="EEB077" w:themeFill="accent3" w:themeFillTint="99"/>
          </w:tcPr>
          <w:p w:rsidR="00973E42" w:rsidRPr="00C226F7" w:rsidRDefault="00973E42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439" w:type="pct"/>
            <w:gridSpan w:val="3"/>
            <w:shd w:val="clear" w:color="auto" w:fill="EEB077" w:themeFill="accent3" w:themeFillTint="99"/>
          </w:tcPr>
          <w:p w:rsidR="00973E42" w:rsidRPr="00C226F7" w:rsidRDefault="00973E42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532" w:type="pct"/>
            <w:gridSpan w:val="2"/>
            <w:shd w:val="clear" w:color="auto" w:fill="7A8577" w:themeFill="accent5" w:themeFillShade="BF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826" w:type="pct"/>
            <w:gridSpan w:val="4"/>
            <w:tcBorders>
              <w:bottom w:val="single" w:sz="4" w:space="0" w:color="auto"/>
            </w:tcBorders>
            <w:shd w:val="clear" w:color="auto" w:fill="D1DA7C" w:themeFill="accent2" w:themeFillTint="99"/>
          </w:tcPr>
          <w:p w:rsidR="00973E42" w:rsidRPr="00C226F7" w:rsidRDefault="00973E42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</w:tr>
      <w:tr w:rsidR="00973E42" w:rsidRPr="00C226F7" w:rsidTr="00DF2862">
        <w:tc>
          <w:tcPr>
            <w:tcW w:w="224" w:type="pct"/>
          </w:tcPr>
          <w:p w:rsidR="00973E42" w:rsidRPr="00C226F7" w:rsidRDefault="00973E42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723" w:type="pct"/>
            <w:gridSpan w:val="3"/>
          </w:tcPr>
          <w:p w:rsidR="00973E42" w:rsidRPr="00C226F7" w:rsidRDefault="00973E42" w:rsidP="00ED45B1">
            <w:pPr>
              <w:ind w:left="142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t xml:space="preserve">Learning need is applied knowledge and skills learning. </w:t>
            </w:r>
          </w:p>
        </w:tc>
        <w:tc>
          <w:tcPr>
            <w:tcW w:w="262" w:type="pct"/>
            <w:gridSpan w:val="2"/>
            <w:shd w:val="clear" w:color="auto" w:fill="97EEFF" w:themeFill="accent1" w:themeFillTint="40"/>
          </w:tcPr>
          <w:p w:rsidR="00973E42" w:rsidRPr="00C226F7" w:rsidRDefault="00973E42" w:rsidP="0023266A">
            <w:pPr>
              <w:ind w:left="142"/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06" w:type="pct"/>
            <w:gridSpan w:val="2"/>
            <w:shd w:val="clear" w:color="auto" w:fill="97EEFF" w:themeFill="accent1" w:themeFillTint="40"/>
          </w:tcPr>
          <w:p w:rsidR="00973E42" w:rsidRPr="00C226F7" w:rsidRDefault="00973E42" w:rsidP="0023266A">
            <w:pPr>
              <w:ind w:left="142"/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276" w:type="pct"/>
            <w:shd w:val="clear" w:color="auto" w:fill="97EEFF" w:themeFill="accent1" w:themeFillTint="40"/>
          </w:tcPr>
          <w:p w:rsidR="00973E42" w:rsidRPr="00C226F7" w:rsidRDefault="00973E42" w:rsidP="0023266A">
            <w:pPr>
              <w:ind w:left="142"/>
              <w:jc w:val="center"/>
              <w:rPr>
                <w:sz w:val="20"/>
                <w:szCs w:val="20"/>
              </w:rPr>
            </w:pPr>
          </w:p>
        </w:tc>
        <w:tc>
          <w:tcPr>
            <w:tcW w:w="347" w:type="pct"/>
            <w:gridSpan w:val="4"/>
            <w:shd w:val="clear" w:color="auto" w:fill="97EEFF" w:themeFill="accent1" w:themeFillTint="40"/>
          </w:tcPr>
          <w:p w:rsidR="00973E42" w:rsidRDefault="00973E42" w:rsidP="00091E06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  <w:p w:rsidR="00973E42" w:rsidRPr="00C226F7" w:rsidRDefault="00973E42" w:rsidP="00091E06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t>Simulation or Game</w:t>
            </w:r>
          </w:p>
        </w:tc>
        <w:tc>
          <w:tcPr>
            <w:tcW w:w="425" w:type="pct"/>
            <w:gridSpan w:val="2"/>
            <w:shd w:val="clear" w:color="auto" w:fill="97EEFF" w:themeFill="accent1" w:themeFillTint="40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" w:type="pct"/>
            <w:gridSpan w:val="5"/>
            <w:shd w:val="clear" w:color="auto" w:fill="97EEFF" w:themeFill="accent1" w:themeFillTint="40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2" w:type="pct"/>
            <w:shd w:val="clear" w:color="auto" w:fill="EEB077" w:themeFill="accent3" w:themeFillTint="99"/>
          </w:tcPr>
          <w:p w:rsidR="00973E42" w:rsidRPr="00C226F7" w:rsidRDefault="00973E42" w:rsidP="00973E42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439" w:type="pct"/>
            <w:gridSpan w:val="3"/>
            <w:shd w:val="clear" w:color="auto" w:fill="EEB077" w:themeFill="accent3" w:themeFillTint="99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532" w:type="pct"/>
            <w:gridSpan w:val="2"/>
            <w:shd w:val="clear" w:color="auto" w:fill="7A8577" w:themeFill="accent5" w:themeFillShade="BF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826" w:type="pct"/>
            <w:gridSpan w:val="4"/>
            <w:shd w:val="clear" w:color="auto" w:fill="D1DA7C" w:themeFill="accent2" w:themeFillTint="99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</w:tr>
      <w:tr w:rsidR="00973E42" w:rsidRPr="00C226F7" w:rsidTr="00DF2862">
        <w:tc>
          <w:tcPr>
            <w:tcW w:w="224" w:type="pct"/>
          </w:tcPr>
          <w:p w:rsidR="00973E42" w:rsidRPr="00C226F7" w:rsidRDefault="00973E42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723" w:type="pct"/>
            <w:gridSpan w:val="3"/>
          </w:tcPr>
          <w:p w:rsidR="00973E42" w:rsidRPr="00C226F7" w:rsidRDefault="00973E42" w:rsidP="00C226F7">
            <w:pPr>
              <w:ind w:left="142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t>Learning need is experiential learning.</w:t>
            </w:r>
          </w:p>
        </w:tc>
        <w:tc>
          <w:tcPr>
            <w:tcW w:w="262" w:type="pct"/>
            <w:gridSpan w:val="2"/>
            <w:shd w:val="clear" w:color="auto" w:fill="97EEFF" w:themeFill="accent1" w:themeFillTint="40"/>
          </w:tcPr>
          <w:p w:rsidR="00973E42" w:rsidRPr="00C226F7" w:rsidRDefault="00973E42" w:rsidP="0023266A">
            <w:pPr>
              <w:ind w:left="142"/>
              <w:jc w:val="center"/>
              <w:rPr>
                <w:sz w:val="20"/>
                <w:szCs w:val="20"/>
              </w:rPr>
            </w:pPr>
          </w:p>
        </w:tc>
        <w:tc>
          <w:tcPr>
            <w:tcW w:w="306" w:type="pct"/>
            <w:gridSpan w:val="2"/>
            <w:shd w:val="clear" w:color="auto" w:fill="97EEFF" w:themeFill="accent1" w:themeFillTint="40"/>
          </w:tcPr>
          <w:p w:rsidR="00973E42" w:rsidRPr="00C226F7" w:rsidRDefault="00973E42" w:rsidP="0023266A">
            <w:pPr>
              <w:ind w:left="142"/>
              <w:jc w:val="center"/>
              <w:rPr>
                <w:sz w:val="20"/>
                <w:szCs w:val="20"/>
              </w:rPr>
            </w:pPr>
          </w:p>
        </w:tc>
        <w:tc>
          <w:tcPr>
            <w:tcW w:w="276" w:type="pct"/>
            <w:shd w:val="clear" w:color="auto" w:fill="97EEFF" w:themeFill="accent1" w:themeFillTint="40"/>
          </w:tcPr>
          <w:p w:rsidR="00973E42" w:rsidRPr="00C226F7" w:rsidRDefault="00973E42" w:rsidP="0023266A">
            <w:pPr>
              <w:ind w:left="142"/>
              <w:jc w:val="center"/>
              <w:rPr>
                <w:sz w:val="20"/>
                <w:szCs w:val="20"/>
              </w:rPr>
            </w:pPr>
          </w:p>
        </w:tc>
        <w:tc>
          <w:tcPr>
            <w:tcW w:w="347" w:type="pct"/>
            <w:gridSpan w:val="4"/>
            <w:shd w:val="clear" w:color="auto" w:fill="97EEFF" w:themeFill="accent1" w:themeFillTint="40"/>
          </w:tcPr>
          <w:p w:rsidR="00973E42" w:rsidRDefault="00973E42" w:rsidP="00CB16A2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  <w:p w:rsidR="00973E42" w:rsidRPr="00C226F7" w:rsidRDefault="00973E42" w:rsidP="00CB16A2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t>Simulation or Game</w:t>
            </w:r>
          </w:p>
        </w:tc>
        <w:tc>
          <w:tcPr>
            <w:tcW w:w="425" w:type="pct"/>
            <w:gridSpan w:val="2"/>
            <w:shd w:val="clear" w:color="auto" w:fill="97EEFF" w:themeFill="accent1" w:themeFillTint="40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" w:type="pct"/>
            <w:gridSpan w:val="5"/>
            <w:shd w:val="clear" w:color="auto" w:fill="97EEFF" w:themeFill="accent1" w:themeFillTint="40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2" w:type="pct"/>
            <w:shd w:val="clear" w:color="auto" w:fill="EEB077" w:themeFill="accent3" w:themeFillTint="99"/>
          </w:tcPr>
          <w:p w:rsidR="00973E42" w:rsidRPr="00C226F7" w:rsidRDefault="00973E42" w:rsidP="00973E42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439" w:type="pct"/>
            <w:gridSpan w:val="3"/>
            <w:shd w:val="clear" w:color="auto" w:fill="EEB077" w:themeFill="accent3" w:themeFillTint="99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532" w:type="pct"/>
            <w:gridSpan w:val="2"/>
            <w:shd w:val="clear" w:color="auto" w:fill="7A8577" w:themeFill="accent5" w:themeFillShade="BF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826" w:type="pct"/>
            <w:gridSpan w:val="4"/>
            <w:shd w:val="clear" w:color="auto" w:fill="D1DA7C" w:themeFill="accent2" w:themeFillTint="99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</w:tr>
      <w:tr w:rsidR="00973E42" w:rsidRPr="00C226F7" w:rsidTr="00DF2862">
        <w:tc>
          <w:tcPr>
            <w:tcW w:w="224" w:type="pct"/>
          </w:tcPr>
          <w:p w:rsidR="00973E42" w:rsidRPr="00C226F7" w:rsidRDefault="00973E42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723" w:type="pct"/>
            <w:gridSpan w:val="3"/>
          </w:tcPr>
          <w:p w:rsidR="00973E42" w:rsidRPr="00C226F7" w:rsidRDefault="00973E42" w:rsidP="00D44BBE">
            <w:pPr>
              <w:ind w:left="142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t>Target audience is cohort-based</w:t>
            </w:r>
          </w:p>
        </w:tc>
        <w:tc>
          <w:tcPr>
            <w:tcW w:w="262" w:type="pct"/>
            <w:gridSpan w:val="2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973E42" w:rsidRPr="00C226F7" w:rsidRDefault="00973E42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06" w:type="pct"/>
            <w:gridSpan w:val="2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973E42" w:rsidRPr="00C226F7" w:rsidRDefault="00973E42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973E42" w:rsidRPr="00C226F7" w:rsidRDefault="00973E42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47" w:type="pct"/>
            <w:gridSpan w:val="4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425" w:type="pct"/>
            <w:gridSpan w:val="2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" w:type="pct"/>
            <w:gridSpan w:val="5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bottom w:val="single" w:sz="4" w:space="0" w:color="auto"/>
            </w:tcBorders>
            <w:shd w:val="clear" w:color="auto" w:fill="EEB077" w:themeFill="accent3" w:themeFillTint="99"/>
          </w:tcPr>
          <w:p w:rsidR="00973E42" w:rsidRPr="00C226F7" w:rsidRDefault="00973E42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439" w:type="pct"/>
            <w:gridSpan w:val="3"/>
            <w:tcBorders>
              <w:bottom w:val="single" w:sz="4" w:space="0" w:color="auto"/>
            </w:tcBorders>
            <w:shd w:val="clear" w:color="auto" w:fill="EEB077" w:themeFill="accent3" w:themeFillTint="99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532" w:type="pct"/>
            <w:gridSpan w:val="2"/>
            <w:tcBorders>
              <w:bottom w:val="single" w:sz="4" w:space="0" w:color="auto"/>
            </w:tcBorders>
            <w:shd w:val="clear" w:color="auto" w:fill="7A8577" w:themeFill="accent5" w:themeFillShade="BF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826" w:type="pct"/>
            <w:gridSpan w:val="4"/>
            <w:shd w:val="clear" w:color="auto" w:fill="D1DA7C" w:themeFill="accent2" w:themeFillTint="99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</w:p>
        </w:tc>
      </w:tr>
      <w:tr w:rsidR="00973E42" w:rsidRPr="00C226F7" w:rsidTr="00DF2862">
        <w:tc>
          <w:tcPr>
            <w:tcW w:w="224" w:type="pct"/>
          </w:tcPr>
          <w:p w:rsidR="00973E42" w:rsidRPr="00C226F7" w:rsidRDefault="00973E42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723" w:type="pct"/>
            <w:gridSpan w:val="3"/>
          </w:tcPr>
          <w:p w:rsidR="00973E42" w:rsidRPr="00C226F7" w:rsidRDefault="00973E42" w:rsidP="00D44BBE">
            <w:pPr>
              <w:ind w:left="142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t>Other</w:t>
            </w:r>
          </w:p>
        </w:tc>
        <w:tc>
          <w:tcPr>
            <w:tcW w:w="262" w:type="pct"/>
            <w:gridSpan w:val="2"/>
            <w:shd w:val="clear" w:color="auto" w:fill="97EEFF" w:themeFill="accent1" w:themeFillTint="40"/>
          </w:tcPr>
          <w:p w:rsidR="00973E42" w:rsidRPr="00C226F7" w:rsidRDefault="00973E42" w:rsidP="0023266A">
            <w:pPr>
              <w:ind w:left="142"/>
              <w:jc w:val="center"/>
              <w:rPr>
                <w:sz w:val="20"/>
                <w:szCs w:val="20"/>
              </w:rPr>
            </w:pPr>
          </w:p>
        </w:tc>
        <w:tc>
          <w:tcPr>
            <w:tcW w:w="306" w:type="pct"/>
            <w:gridSpan w:val="2"/>
            <w:shd w:val="clear" w:color="auto" w:fill="97EEFF" w:themeFill="accent1" w:themeFillTint="40"/>
          </w:tcPr>
          <w:p w:rsidR="00973E42" w:rsidRPr="00C226F7" w:rsidRDefault="00973E42" w:rsidP="0023266A">
            <w:pPr>
              <w:ind w:left="142"/>
              <w:jc w:val="center"/>
              <w:rPr>
                <w:sz w:val="20"/>
                <w:szCs w:val="20"/>
              </w:rPr>
            </w:pPr>
          </w:p>
        </w:tc>
        <w:tc>
          <w:tcPr>
            <w:tcW w:w="276" w:type="pct"/>
            <w:shd w:val="clear" w:color="auto" w:fill="97EEFF" w:themeFill="accent1" w:themeFillTint="40"/>
          </w:tcPr>
          <w:p w:rsidR="00973E42" w:rsidRPr="00C226F7" w:rsidRDefault="00973E42" w:rsidP="0023266A">
            <w:pPr>
              <w:ind w:left="142"/>
              <w:jc w:val="center"/>
              <w:rPr>
                <w:sz w:val="20"/>
                <w:szCs w:val="20"/>
              </w:rPr>
            </w:pPr>
          </w:p>
        </w:tc>
        <w:tc>
          <w:tcPr>
            <w:tcW w:w="347" w:type="pct"/>
            <w:gridSpan w:val="4"/>
            <w:shd w:val="clear" w:color="auto" w:fill="97EEFF" w:themeFill="accent1" w:themeFillTint="40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pct"/>
            <w:gridSpan w:val="2"/>
            <w:shd w:val="clear" w:color="auto" w:fill="97EEFF" w:themeFill="accent1" w:themeFillTint="40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" w:type="pct"/>
            <w:gridSpan w:val="5"/>
            <w:shd w:val="clear" w:color="auto" w:fill="97EEFF" w:themeFill="accent1" w:themeFillTint="40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2" w:type="pct"/>
            <w:shd w:val="clear" w:color="auto" w:fill="EEB077" w:themeFill="accent3" w:themeFillTint="99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pct"/>
            <w:gridSpan w:val="3"/>
            <w:shd w:val="clear" w:color="auto" w:fill="EEB077" w:themeFill="accent3" w:themeFillTint="99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2" w:type="pct"/>
            <w:gridSpan w:val="2"/>
            <w:shd w:val="clear" w:color="auto" w:fill="7A8577" w:themeFill="accent5" w:themeFillShade="BF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6" w:type="pct"/>
            <w:gridSpan w:val="4"/>
            <w:shd w:val="clear" w:color="auto" w:fill="D1DA7C" w:themeFill="accent2" w:themeFillTint="99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</w:p>
        </w:tc>
      </w:tr>
      <w:tr w:rsidR="00973E42" w:rsidRPr="00B41378" w:rsidTr="00275B74">
        <w:tc>
          <w:tcPr>
            <w:tcW w:w="5000" w:type="pct"/>
            <w:gridSpan w:val="30"/>
          </w:tcPr>
          <w:p w:rsidR="00973E42" w:rsidRPr="00B41378" w:rsidRDefault="00973E42" w:rsidP="004E048D">
            <w:pPr>
              <w:keepNext/>
              <w:rPr>
                <w:b/>
                <w:sz w:val="20"/>
                <w:szCs w:val="20"/>
              </w:rPr>
            </w:pPr>
            <w:r w:rsidRPr="00B41378">
              <w:rPr>
                <w:b/>
                <w:sz w:val="20"/>
                <w:szCs w:val="20"/>
              </w:rPr>
              <w:lastRenderedPageBreak/>
              <w:t>Key Content Design Factors</w:t>
            </w:r>
          </w:p>
        </w:tc>
      </w:tr>
      <w:tr w:rsidR="00973E42" w:rsidRPr="00C226F7" w:rsidTr="00F70F87">
        <w:tc>
          <w:tcPr>
            <w:tcW w:w="224" w:type="pct"/>
          </w:tcPr>
          <w:p w:rsidR="00973E42" w:rsidRPr="00C226F7" w:rsidRDefault="00973E42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723" w:type="pct"/>
            <w:gridSpan w:val="3"/>
          </w:tcPr>
          <w:p w:rsidR="00973E42" w:rsidRPr="00C226F7" w:rsidRDefault="00973E42" w:rsidP="00D44BBE">
            <w:pPr>
              <w:ind w:left="142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t>Content is substantial in scope (2 days or more)</w:t>
            </w:r>
          </w:p>
        </w:tc>
        <w:tc>
          <w:tcPr>
            <w:tcW w:w="262" w:type="pct"/>
            <w:gridSpan w:val="2"/>
            <w:shd w:val="clear" w:color="auto" w:fill="97EEFF" w:themeFill="accent1" w:themeFillTint="40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06" w:type="pct"/>
            <w:gridSpan w:val="2"/>
            <w:shd w:val="clear" w:color="auto" w:fill="97EEFF" w:themeFill="accent1" w:themeFillTint="40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276" w:type="pct"/>
            <w:shd w:val="clear" w:color="auto" w:fill="97EEFF" w:themeFill="accent1" w:themeFillTint="40"/>
          </w:tcPr>
          <w:p w:rsidR="00973E42" w:rsidRPr="00C226F7" w:rsidRDefault="00973E42" w:rsidP="00294638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42" w:type="pct"/>
            <w:gridSpan w:val="3"/>
            <w:shd w:val="clear" w:color="auto" w:fill="97EEFF" w:themeFill="accent1" w:themeFillTint="40"/>
          </w:tcPr>
          <w:p w:rsidR="00973E42" w:rsidRPr="00C226F7" w:rsidRDefault="00973E42" w:rsidP="00784CB2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444" w:type="pct"/>
            <w:gridSpan w:val="5"/>
            <w:shd w:val="clear" w:color="auto" w:fill="97EEFF" w:themeFill="accent1" w:themeFillTint="40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2" w:type="pct"/>
            <w:gridSpan w:val="2"/>
            <w:shd w:val="clear" w:color="auto" w:fill="97EEFF" w:themeFill="accent1" w:themeFillTint="40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shd w:val="clear" w:color="auto" w:fill="EEB077" w:themeFill="accent3" w:themeFillTint="99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pct"/>
            <w:gridSpan w:val="3"/>
            <w:shd w:val="clear" w:color="auto" w:fill="EEB077" w:themeFill="accent3" w:themeFillTint="99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556" w:type="pct"/>
            <w:gridSpan w:val="3"/>
            <w:shd w:val="clear" w:color="auto" w:fill="7A8577" w:themeFill="accent5" w:themeFillShade="BF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802" w:type="pct"/>
            <w:gridSpan w:val="3"/>
            <w:shd w:val="clear" w:color="auto" w:fill="D1DA7C" w:themeFill="accent2" w:themeFillTint="99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</w:tr>
      <w:tr w:rsidR="00973E42" w:rsidRPr="00C226F7" w:rsidTr="00F70F87">
        <w:tc>
          <w:tcPr>
            <w:tcW w:w="224" w:type="pct"/>
          </w:tcPr>
          <w:p w:rsidR="00973E42" w:rsidRPr="00C226F7" w:rsidRDefault="00973E42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723" w:type="pct"/>
            <w:gridSpan w:val="3"/>
          </w:tcPr>
          <w:p w:rsidR="00973E42" w:rsidRPr="00C226F7" w:rsidRDefault="00973E42" w:rsidP="00D44BBE">
            <w:pPr>
              <w:ind w:left="142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t>Content is complex</w:t>
            </w:r>
          </w:p>
        </w:tc>
        <w:tc>
          <w:tcPr>
            <w:tcW w:w="262" w:type="pct"/>
            <w:gridSpan w:val="2"/>
            <w:shd w:val="clear" w:color="auto" w:fill="97EEFF" w:themeFill="accent1" w:themeFillTint="40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06" w:type="pct"/>
            <w:gridSpan w:val="2"/>
            <w:shd w:val="clear" w:color="auto" w:fill="97EEFF" w:themeFill="accent1" w:themeFillTint="40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276" w:type="pct"/>
            <w:shd w:val="clear" w:color="auto" w:fill="97EEFF" w:themeFill="accent1" w:themeFillTint="40"/>
          </w:tcPr>
          <w:p w:rsidR="00973E42" w:rsidRPr="00C226F7" w:rsidRDefault="00973E42" w:rsidP="00E22D1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42" w:type="pct"/>
            <w:gridSpan w:val="3"/>
            <w:shd w:val="clear" w:color="auto" w:fill="97EEFF" w:themeFill="accent1" w:themeFillTint="40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444" w:type="pct"/>
            <w:gridSpan w:val="5"/>
            <w:shd w:val="clear" w:color="auto" w:fill="97EEFF" w:themeFill="accent1" w:themeFillTint="40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2" w:type="pct"/>
            <w:gridSpan w:val="2"/>
            <w:shd w:val="clear" w:color="auto" w:fill="97EEFF" w:themeFill="accent1" w:themeFillTint="40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shd w:val="clear" w:color="auto" w:fill="EEB077" w:themeFill="accent3" w:themeFillTint="99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439" w:type="pct"/>
            <w:gridSpan w:val="3"/>
            <w:shd w:val="clear" w:color="auto" w:fill="EEB077" w:themeFill="accent3" w:themeFillTint="99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556" w:type="pct"/>
            <w:gridSpan w:val="3"/>
            <w:shd w:val="clear" w:color="auto" w:fill="7A8577" w:themeFill="accent5" w:themeFillShade="BF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802" w:type="pct"/>
            <w:gridSpan w:val="3"/>
            <w:shd w:val="clear" w:color="auto" w:fill="D1DA7C" w:themeFill="accent2" w:themeFillTint="99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</w:tr>
      <w:tr w:rsidR="00973E42" w:rsidRPr="00C226F7" w:rsidTr="00F70F87">
        <w:tc>
          <w:tcPr>
            <w:tcW w:w="224" w:type="pct"/>
          </w:tcPr>
          <w:p w:rsidR="00973E42" w:rsidRPr="00C226F7" w:rsidRDefault="00973E42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723" w:type="pct"/>
            <w:gridSpan w:val="3"/>
          </w:tcPr>
          <w:p w:rsidR="00973E42" w:rsidRPr="00C226F7" w:rsidRDefault="00973E42" w:rsidP="00165959">
            <w:pPr>
              <w:ind w:left="142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t>Content (subject matter) is varied in nature/type of content.</w:t>
            </w:r>
          </w:p>
        </w:tc>
        <w:tc>
          <w:tcPr>
            <w:tcW w:w="262" w:type="pct"/>
            <w:gridSpan w:val="2"/>
            <w:shd w:val="clear" w:color="auto" w:fill="97EEFF" w:themeFill="accent1" w:themeFillTint="40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06" w:type="pct"/>
            <w:gridSpan w:val="2"/>
            <w:shd w:val="clear" w:color="auto" w:fill="97EEFF" w:themeFill="accent1" w:themeFillTint="40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276" w:type="pct"/>
            <w:shd w:val="clear" w:color="auto" w:fill="97EEFF" w:themeFill="accent1" w:themeFillTint="40"/>
          </w:tcPr>
          <w:p w:rsidR="00973E42" w:rsidRPr="00C226F7" w:rsidRDefault="00973E42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42" w:type="pct"/>
            <w:gridSpan w:val="3"/>
            <w:shd w:val="clear" w:color="auto" w:fill="97EEFF" w:themeFill="accent1" w:themeFillTint="40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444" w:type="pct"/>
            <w:gridSpan w:val="5"/>
            <w:shd w:val="clear" w:color="auto" w:fill="97EEFF" w:themeFill="accent1" w:themeFillTint="40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2" w:type="pct"/>
            <w:gridSpan w:val="2"/>
            <w:shd w:val="clear" w:color="auto" w:fill="97EEFF" w:themeFill="accent1" w:themeFillTint="40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shd w:val="clear" w:color="auto" w:fill="EEB077" w:themeFill="accent3" w:themeFillTint="99"/>
          </w:tcPr>
          <w:p w:rsidR="00973E42" w:rsidRPr="00C226F7" w:rsidRDefault="00973E42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439" w:type="pct"/>
            <w:gridSpan w:val="3"/>
            <w:shd w:val="clear" w:color="auto" w:fill="EEB077" w:themeFill="accent3" w:themeFillTint="99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" w:type="pct"/>
            <w:gridSpan w:val="3"/>
            <w:shd w:val="clear" w:color="auto" w:fill="7A8577" w:themeFill="accent5" w:themeFillShade="BF"/>
          </w:tcPr>
          <w:p w:rsidR="00973E42" w:rsidRPr="00C226F7" w:rsidRDefault="00973E42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802" w:type="pct"/>
            <w:gridSpan w:val="3"/>
            <w:shd w:val="clear" w:color="auto" w:fill="D1DA7C" w:themeFill="accent2" w:themeFillTint="99"/>
          </w:tcPr>
          <w:p w:rsidR="00973E42" w:rsidRPr="00C226F7" w:rsidRDefault="00973E42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</w:tr>
      <w:tr w:rsidR="00F77D3F" w:rsidRPr="00C226F7" w:rsidTr="00F70F87">
        <w:tc>
          <w:tcPr>
            <w:tcW w:w="224" w:type="pct"/>
          </w:tcPr>
          <w:p w:rsidR="00F77D3F" w:rsidRPr="00C226F7" w:rsidRDefault="00F77D3F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723" w:type="pct"/>
            <w:gridSpan w:val="3"/>
          </w:tcPr>
          <w:p w:rsidR="00F77D3F" w:rsidRPr="00C226F7" w:rsidRDefault="00F77D3F" w:rsidP="00165959">
            <w:pPr>
              <w:ind w:left="142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t>Content is unstable (likely to change or increase in scope in next 6 months)</w:t>
            </w:r>
          </w:p>
        </w:tc>
        <w:tc>
          <w:tcPr>
            <w:tcW w:w="262" w:type="pct"/>
            <w:gridSpan w:val="2"/>
            <w:shd w:val="clear" w:color="auto" w:fill="97EEFF" w:themeFill="accent1" w:themeFillTint="40"/>
          </w:tcPr>
          <w:p w:rsidR="00F77D3F" w:rsidRPr="00C226F7" w:rsidRDefault="00F77D3F" w:rsidP="0023266A">
            <w:pPr>
              <w:ind w:left="142"/>
              <w:jc w:val="center"/>
              <w:rPr>
                <w:sz w:val="20"/>
                <w:szCs w:val="20"/>
              </w:rPr>
            </w:pPr>
          </w:p>
        </w:tc>
        <w:tc>
          <w:tcPr>
            <w:tcW w:w="306" w:type="pct"/>
            <w:gridSpan w:val="2"/>
            <w:shd w:val="clear" w:color="auto" w:fill="97EEFF" w:themeFill="accent1" w:themeFillTint="40"/>
          </w:tcPr>
          <w:p w:rsidR="00F77D3F" w:rsidRPr="00C226F7" w:rsidRDefault="00F77D3F" w:rsidP="0023266A">
            <w:pPr>
              <w:ind w:left="142"/>
              <w:jc w:val="center"/>
              <w:rPr>
                <w:sz w:val="20"/>
                <w:szCs w:val="20"/>
              </w:rPr>
            </w:pPr>
          </w:p>
        </w:tc>
        <w:tc>
          <w:tcPr>
            <w:tcW w:w="276" w:type="pct"/>
            <w:shd w:val="clear" w:color="auto" w:fill="97EEFF" w:themeFill="accent1" w:themeFillTint="40"/>
          </w:tcPr>
          <w:p w:rsidR="00F77D3F" w:rsidRPr="00C226F7" w:rsidRDefault="00F77D3F" w:rsidP="0023266A">
            <w:pPr>
              <w:ind w:left="142"/>
              <w:jc w:val="center"/>
              <w:rPr>
                <w:sz w:val="20"/>
                <w:szCs w:val="20"/>
              </w:rPr>
            </w:pPr>
          </w:p>
        </w:tc>
        <w:tc>
          <w:tcPr>
            <w:tcW w:w="342" w:type="pct"/>
            <w:gridSpan w:val="3"/>
            <w:shd w:val="clear" w:color="auto" w:fill="97EEFF" w:themeFill="accent1" w:themeFillTint="40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pct"/>
            <w:gridSpan w:val="5"/>
            <w:shd w:val="clear" w:color="auto" w:fill="97EEFF" w:themeFill="accent1" w:themeFillTint="40"/>
          </w:tcPr>
          <w:p w:rsidR="00F77D3F" w:rsidRPr="00C226F7" w:rsidRDefault="00F77D3F" w:rsidP="00973E42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42" w:type="pct"/>
            <w:gridSpan w:val="2"/>
            <w:shd w:val="clear" w:color="auto" w:fill="97EEFF" w:themeFill="accent1" w:themeFillTint="40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284" w:type="pct"/>
            <w:gridSpan w:val="2"/>
            <w:shd w:val="clear" w:color="auto" w:fill="EEB077" w:themeFill="accent3" w:themeFillTint="99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pct"/>
            <w:gridSpan w:val="3"/>
            <w:shd w:val="clear" w:color="auto" w:fill="EEB077" w:themeFill="accent3" w:themeFillTint="99"/>
          </w:tcPr>
          <w:p w:rsidR="00F77D3F" w:rsidRPr="00C226F7" w:rsidRDefault="00F77D3F" w:rsidP="00973E42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556" w:type="pct"/>
            <w:gridSpan w:val="3"/>
            <w:shd w:val="clear" w:color="auto" w:fill="7A8577" w:themeFill="accent5" w:themeFillShade="BF"/>
          </w:tcPr>
          <w:p w:rsidR="00F77D3F" w:rsidRPr="00C226F7" w:rsidRDefault="00F77D3F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802" w:type="pct"/>
            <w:gridSpan w:val="3"/>
            <w:shd w:val="clear" w:color="auto" w:fill="D1DA7C" w:themeFill="accent2" w:themeFillTint="99"/>
          </w:tcPr>
          <w:p w:rsidR="00F77D3F" w:rsidRPr="00C226F7" w:rsidRDefault="00F77D3F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</w:tr>
      <w:tr w:rsidR="00F77D3F" w:rsidRPr="00C226F7" w:rsidTr="00F70F87">
        <w:tc>
          <w:tcPr>
            <w:tcW w:w="224" w:type="pct"/>
          </w:tcPr>
          <w:p w:rsidR="00F77D3F" w:rsidRPr="00C226F7" w:rsidRDefault="00F77D3F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723" w:type="pct"/>
            <w:gridSpan w:val="3"/>
          </w:tcPr>
          <w:p w:rsidR="00F77D3F" w:rsidRPr="00C226F7" w:rsidRDefault="00F77D3F" w:rsidP="00165959">
            <w:pPr>
              <w:ind w:left="142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t xml:space="preserve">Content  is not readily available or is not up-to-date (SME dependent -experiential content) </w:t>
            </w:r>
          </w:p>
        </w:tc>
        <w:tc>
          <w:tcPr>
            <w:tcW w:w="262" w:type="pct"/>
            <w:gridSpan w:val="2"/>
            <w:shd w:val="clear" w:color="auto" w:fill="97EEFF" w:themeFill="accent1" w:themeFillTint="40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06" w:type="pct"/>
            <w:gridSpan w:val="2"/>
            <w:shd w:val="clear" w:color="auto" w:fill="97EEFF" w:themeFill="accent1" w:themeFillTint="40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276" w:type="pct"/>
            <w:shd w:val="clear" w:color="auto" w:fill="97EEFF" w:themeFill="accent1" w:themeFillTint="40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42" w:type="pct"/>
            <w:gridSpan w:val="3"/>
            <w:shd w:val="clear" w:color="auto" w:fill="97EEFF" w:themeFill="accent1" w:themeFillTint="40"/>
          </w:tcPr>
          <w:p w:rsidR="00F77D3F" w:rsidRPr="00C226F7" w:rsidRDefault="00F77D3F" w:rsidP="008E2708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444" w:type="pct"/>
            <w:gridSpan w:val="5"/>
            <w:shd w:val="clear" w:color="auto" w:fill="97EEFF" w:themeFill="accent1" w:themeFillTint="40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42" w:type="pct"/>
            <w:gridSpan w:val="2"/>
            <w:shd w:val="clear" w:color="auto" w:fill="97EEFF" w:themeFill="accent1" w:themeFillTint="40"/>
          </w:tcPr>
          <w:p w:rsidR="00F77D3F" w:rsidRPr="00C226F7" w:rsidRDefault="00F77D3F" w:rsidP="00F77D3F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284" w:type="pct"/>
            <w:gridSpan w:val="2"/>
            <w:shd w:val="clear" w:color="auto" w:fill="EEB077" w:themeFill="accent3" w:themeFillTint="99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pct"/>
            <w:gridSpan w:val="3"/>
            <w:shd w:val="clear" w:color="auto" w:fill="EEB077" w:themeFill="accent3" w:themeFillTint="99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556" w:type="pct"/>
            <w:gridSpan w:val="3"/>
            <w:shd w:val="clear" w:color="auto" w:fill="7A8577" w:themeFill="accent5" w:themeFillShade="BF"/>
          </w:tcPr>
          <w:p w:rsidR="00F77D3F" w:rsidRPr="00C226F7" w:rsidRDefault="00F77D3F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802" w:type="pct"/>
            <w:gridSpan w:val="3"/>
            <w:shd w:val="clear" w:color="auto" w:fill="D1DA7C" w:themeFill="accent2" w:themeFillTint="99"/>
          </w:tcPr>
          <w:p w:rsidR="00F77D3F" w:rsidRPr="00C226F7" w:rsidRDefault="00F77D3F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</w:tr>
      <w:tr w:rsidR="00F77D3F" w:rsidRPr="00C226F7" w:rsidTr="00F70F87">
        <w:tc>
          <w:tcPr>
            <w:tcW w:w="224" w:type="pct"/>
          </w:tcPr>
          <w:p w:rsidR="00F77D3F" w:rsidRPr="00C226F7" w:rsidRDefault="00F77D3F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723" w:type="pct"/>
            <w:gridSpan w:val="3"/>
          </w:tcPr>
          <w:p w:rsidR="00F77D3F" w:rsidRPr="00C226F7" w:rsidRDefault="00F77D3F" w:rsidP="00165959">
            <w:pPr>
              <w:ind w:left="142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t>Core content is available online through links.</w:t>
            </w:r>
          </w:p>
        </w:tc>
        <w:tc>
          <w:tcPr>
            <w:tcW w:w="262" w:type="pct"/>
            <w:gridSpan w:val="2"/>
            <w:shd w:val="clear" w:color="auto" w:fill="97EEFF" w:themeFill="accent1" w:themeFillTint="40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06" w:type="pct"/>
            <w:gridSpan w:val="2"/>
            <w:shd w:val="clear" w:color="auto" w:fill="97EEFF" w:themeFill="accent1" w:themeFillTint="40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276" w:type="pct"/>
            <w:shd w:val="clear" w:color="auto" w:fill="97EEFF" w:themeFill="accent1" w:themeFillTint="40"/>
          </w:tcPr>
          <w:p w:rsidR="00F77D3F" w:rsidRPr="00C226F7" w:rsidRDefault="00F77D3F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42" w:type="pct"/>
            <w:gridSpan w:val="3"/>
            <w:shd w:val="clear" w:color="auto" w:fill="97EEFF" w:themeFill="accent1" w:themeFillTint="40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444" w:type="pct"/>
            <w:gridSpan w:val="5"/>
            <w:shd w:val="clear" w:color="auto" w:fill="97EEFF" w:themeFill="accent1" w:themeFillTint="40"/>
          </w:tcPr>
          <w:p w:rsidR="00F77D3F" w:rsidRPr="00C226F7" w:rsidRDefault="00F77D3F" w:rsidP="00F77D3F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42" w:type="pct"/>
            <w:gridSpan w:val="2"/>
            <w:shd w:val="clear" w:color="auto" w:fill="97EEFF" w:themeFill="accent1" w:themeFillTint="40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284" w:type="pct"/>
            <w:gridSpan w:val="2"/>
            <w:tcBorders>
              <w:bottom w:val="single" w:sz="4" w:space="0" w:color="auto"/>
            </w:tcBorders>
            <w:shd w:val="clear" w:color="auto" w:fill="EEB077" w:themeFill="accent3" w:themeFillTint="99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pct"/>
            <w:gridSpan w:val="3"/>
            <w:tcBorders>
              <w:bottom w:val="single" w:sz="4" w:space="0" w:color="auto"/>
            </w:tcBorders>
            <w:shd w:val="clear" w:color="auto" w:fill="EEB077" w:themeFill="accent3" w:themeFillTint="99"/>
          </w:tcPr>
          <w:p w:rsidR="00F77D3F" w:rsidRPr="00C226F7" w:rsidRDefault="00F77D3F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556" w:type="pct"/>
            <w:gridSpan w:val="3"/>
            <w:shd w:val="clear" w:color="auto" w:fill="7A8577" w:themeFill="accent5" w:themeFillShade="BF"/>
          </w:tcPr>
          <w:p w:rsidR="00F77D3F" w:rsidRPr="00C226F7" w:rsidRDefault="00F77D3F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802" w:type="pct"/>
            <w:gridSpan w:val="3"/>
            <w:shd w:val="clear" w:color="auto" w:fill="D1DA7C" w:themeFill="accent2" w:themeFillTint="99"/>
          </w:tcPr>
          <w:p w:rsidR="00F77D3F" w:rsidRPr="00C226F7" w:rsidRDefault="00F77D3F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</w:tr>
      <w:tr w:rsidR="00F77D3F" w:rsidRPr="00C226F7" w:rsidTr="00F70F87">
        <w:tc>
          <w:tcPr>
            <w:tcW w:w="224" w:type="pct"/>
          </w:tcPr>
          <w:p w:rsidR="00F77D3F" w:rsidRPr="00C226F7" w:rsidRDefault="00F77D3F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723" w:type="pct"/>
            <w:gridSpan w:val="3"/>
          </w:tcPr>
          <w:p w:rsidR="00F77D3F" w:rsidRPr="00C226F7" w:rsidRDefault="00F77D3F" w:rsidP="00B74A09">
            <w:pPr>
              <w:ind w:left="142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t>Content available Off-the-Shelf link to 3</w:t>
            </w:r>
            <w:r w:rsidRPr="00C226F7">
              <w:rPr>
                <w:sz w:val="20"/>
                <w:szCs w:val="20"/>
                <w:vertAlign w:val="superscript"/>
              </w:rPr>
              <w:t>rd</w:t>
            </w:r>
            <w:r w:rsidRPr="00C226F7">
              <w:rPr>
                <w:sz w:val="20"/>
                <w:szCs w:val="20"/>
              </w:rPr>
              <w:t xml:space="preserve"> Party provider.</w:t>
            </w:r>
          </w:p>
        </w:tc>
        <w:tc>
          <w:tcPr>
            <w:tcW w:w="262" w:type="pct"/>
            <w:gridSpan w:val="2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F77D3F" w:rsidRPr="00C226F7" w:rsidRDefault="00F77D3F" w:rsidP="0023266A">
            <w:pPr>
              <w:ind w:left="142"/>
              <w:jc w:val="center"/>
              <w:rPr>
                <w:sz w:val="20"/>
                <w:szCs w:val="20"/>
              </w:rPr>
            </w:pPr>
          </w:p>
        </w:tc>
        <w:tc>
          <w:tcPr>
            <w:tcW w:w="306" w:type="pct"/>
            <w:gridSpan w:val="2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F77D3F" w:rsidRPr="00C226F7" w:rsidRDefault="00F77D3F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42" w:type="pct"/>
            <w:gridSpan w:val="3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444" w:type="pct"/>
            <w:gridSpan w:val="5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2" w:type="pct"/>
            <w:gridSpan w:val="2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shd w:val="clear" w:color="auto" w:fill="EEB077" w:themeFill="accent3" w:themeFillTint="99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pct"/>
            <w:gridSpan w:val="3"/>
            <w:shd w:val="clear" w:color="auto" w:fill="EEB077" w:themeFill="accent3" w:themeFillTint="99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" w:type="pct"/>
            <w:gridSpan w:val="3"/>
            <w:shd w:val="clear" w:color="auto" w:fill="7A8577" w:themeFill="accent5" w:themeFillShade="BF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2" w:type="pct"/>
            <w:gridSpan w:val="3"/>
            <w:shd w:val="clear" w:color="auto" w:fill="D1DA7C" w:themeFill="accent2" w:themeFillTint="99"/>
          </w:tcPr>
          <w:p w:rsidR="00F77D3F" w:rsidRPr="00C226F7" w:rsidRDefault="00F77D3F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</w:tr>
      <w:tr w:rsidR="00F77D3F" w:rsidRPr="00C226F7" w:rsidTr="00F70F87">
        <w:tc>
          <w:tcPr>
            <w:tcW w:w="224" w:type="pct"/>
          </w:tcPr>
          <w:p w:rsidR="00F77D3F" w:rsidRPr="00C226F7" w:rsidRDefault="00F77D3F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723" w:type="pct"/>
            <w:gridSpan w:val="3"/>
          </w:tcPr>
          <w:p w:rsidR="00F77D3F" w:rsidRPr="00C226F7" w:rsidRDefault="00F77D3F" w:rsidP="00B74A09">
            <w:pPr>
              <w:ind w:left="142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t>Other</w:t>
            </w:r>
          </w:p>
        </w:tc>
        <w:tc>
          <w:tcPr>
            <w:tcW w:w="262" w:type="pct"/>
            <w:gridSpan w:val="2"/>
            <w:shd w:val="clear" w:color="auto" w:fill="97EEFF" w:themeFill="accent1" w:themeFillTint="40"/>
          </w:tcPr>
          <w:p w:rsidR="00F77D3F" w:rsidRPr="00C226F7" w:rsidRDefault="00F77D3F" w:rsidP="0023266A">
            <w:pPr>
              <w:ind w:left="142"/>
              <w:jc w:val="center"/>
              <w:rPr>
                <w:sz w:val="20"/>
                <w:szCs w:val="20"/>
              </w:rPr>
            </w:pPr>
          </w:p>
        </w:tc>
        <w:tc>
          <w:tcPr>
            <w:tcW w:w="306" w:type="pct"/>
            <w:gridSpan w:val="2"/>
            <w:shd w:val="clear" w:color="auto" w:fill="97EEFF" w:themeFill="accent1" w:themeFillTint="40"/>
          </w:tcPr>
          <w:p w:rsidR="00F77D3F" w:rsidRPr="00C226F7" w:rsidRDefault="00F77D3F" w:rsidP="0023266A">
            <w:pPr>
              <w:ind w:left="142"/>
              <w:jc w:val="center"/>
              <w:rPr>
                <w:sz w:val="20"/>
                <w:szCs w:val="20"/>
              </w:rPr>
            </w:pPr>
          </w:p>
        </w:tc>
        <w:tc>
          <w:tcPr>
            <w:tcW w:w="276" w:type="pct"/>
            <w:shd w:val="clear" w:color="auto" w:fill="97EEFF" w:themeFill="accent1" w:themeFillTint="40"/>
          </w:tcPr>
          <w:p w:rsidR="00F77D3F" w:rsidRPr="00C226F7" w:rsidRDefault="00F77D3F" w:rsidP="0023266A">
            <w:pPr>
              <w:ind w:left="142"/>
              <w:jc w:val="center"/>
              <w:rPr>
                <w:sz w:val="20"/>
                <w:szCs w:val="20"/>
              </w:rPr>
            </w:pPr>
          </w:p>
        </w:tc>
        <w:tc>
          <w:tcPr>
            <w:tcW w:w="342" w:type="pct"/>
            <w:gridSpan w:val="3"/>
            <w:shd w:val="clear" w:color="auto" w:fill="97EEFF" w:themeFill="accent1" w:themeFillTint="40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pct"/>
            <w:gridSpan w:val="5"/>
            <w:shd w:val="clear" w:color="auto" w:fill="97EEFF" w:themeFill="accent1" w:themeFillTint="40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2" w:type="pct"/>
            <w:gridSpan w:val="2"/>
            <w:shd w:val="clear" w:color="auto" w:fill="97EEFF" w:themeFill="accent1" w:themeFillTint="40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shd w:val="clear" w:color="auto" w:fill="EEB077" w:themeFill="accent3" w:themeFillTint="99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pct"/>
            <w:gridSpan w:val="3"/>
            <w:shd w:val="clear" w:color="auto" w:fill="EEB077" w:themeFill="accent3" w:themeFillTint="99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" w:type="pct"/>
            <w:gridSpan w:val="3"/>
            <w:shd w:val="clear" w:color="auto" w:fill="7A8577" w:themeFill="accent5" w:themeFillShade="BF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2" w:type="pct"/>
            <w:gridSpan w:val="3"/>
            <w:shd w:val="clear" w:color="auto" w:fill="D1DA7C" w:themeFill="accent2" w:themeFillTint="99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</w:p>
        </w:tc>
      </w:tr>
      <w:tr w:rsidR="00F77D3F" w:rsidRPr="00275B74" w:rsidTr="00F70F87">
        <w:trPr>
          <w:gridAfter w:val="1"/>
          <w:wAfter w:w="57" w:type="pct"/>
          <w:trHeight w:val="20"/>
        </w:trPr>
        <w:tc>
          <w:tcPr>
            <w:tcW w:w="4943" w:type="pct"/>
            <w:gridSpan w:val="29"/>
          </w:tcPr>
          <w:p w:rsidR="00F77D3F" w:rsidRPr="00275B74" w:rsidRDefault="00F77D3F" w:rsidP="00275B74">
            <w:pPr>
              <w:keepNext/>
              <w:rPr>
                <w:b/>
                <w:sz w:val="20"/>
                <w:szCs w:val="20"/>
              </w:rPr>
            </w:pPr>
            <w:r w:rsidRPr="00275B74">
              <w:rPr>
                <w:b/>
                <w:sz w:val="20"/>
                <w:szCs w:val="20"/>
              </w:rPr>
              <w:lastRenderedPageBreak/>
              <w:t>Key Development Factors</w:t>
            </w:r>
          </w:p>
        </w:tc>
      </w:tr>
      <w:tr w:rsidR="00F77D3F" w:rsidRPr="00C226F7" w:rsidTr="00F70F87">
        <w:trPr>
          <w:gridAfter w:val="1"/>
          <w:wAfter w:w="57" w:type="pct"/>
          <w:trHeight w:val="20"/>
        </w:trPr>
        <w:tc>
          <w:tcPr>
            <w:tcW w:w="224" w:type="pct"/>
          </w:tcPr>
          <w:p w:rsidR="00F77D3F" w:rsidRPr="00C226F7" w:rsidRDefault="00F77D3F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707" w:type="pct"/>
          </w:tcPr>
          <w:p w:rsidR="00F77D3F" w:rsidRPr="00C226F7" w:rsidRDefault="00F77D3F" w:rsidP="00F77D3F">
            <w:pPr>
              <w:ind w:left="142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t>Time to develop and launch is short (less than 8</w:t>
            </w:r>
            <w:r>
              <w:rPr>
                <w:sz w:val="20"/>
                <w:szCs w:val="20"/>
              </w:rPr>
              <w:br/>
            </w:r>
            <w:r w:rsidRPr="00C226F7">
              <w:rPr>
                <w:sz w:val="20"/>
                <w:szCs w:val="20"/>
              </w:rPr>
              <w:t>weeks)</w:t>
            </w:r>
          </w:p>
        </w:tc>
        <w:tc>
          <w:tcPr>
            <w:tcW w:w="273" w:type="pct"/>
            <w:gridSpan w:val="3"/>
            <w:shd w:val="clear" w:color="auto" w:fill="97EEFF" w:themeFill="accent1" w:themeFillTint="40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11" w:type="pct"/>
            <w:gridSpan w:val="3"/>
            <w:shd w:val="clear" w:color="auto" w:fill="97EEFF" w:themeFill="accent1" w:themeFillTint="40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287" w:type="pct"/>
            <w:gridSpan w:val="2"/>
            <w:shd w:val="clear" w:color="auto" w:fill="97EEFF" w:themeFill="accent1" w:themeFillTint="40"/>
          </w:tcPr>
          <w:p w:rsidR="00F77D3F" w:rsidRPr="00C226F7" w:rsidRDefault="00F77D3F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27" w:type="pct"/>
            <w:shd w:val="clear" w:color="auto" w:fill="97EEFF" w:themeFill="accent1" w:themeFillTint="40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443" w:type="pct"/>
            <w:gridSpan w:val="5"/>
            <w:shd w:val="clear" w:color="auto" w:fill="97EEFF" w:themeFill="accent1" w:themeFillTint="40"/>
          </w:tcPr>
          <w:p w:rsidR="00F77D3F" w:rsidRPr="00C226F7" w:rsidRDefault="00F77D3F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41" w:type="pct"/>
            <w:gridSpan w:val="2"/>
            <w:shd w:val="clear" w:color="auto" w:fill="97EEFF" w:themeFill="accent1" w:themeFillTint="40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07" w:type="pct"/>
            <w:gridSpan w:val="4"/>
            <w:shd w:val="clear" w:color="auto" w:fill="EEB077" w:themeFill="accent3" w:themeFillTint="99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1" w:type="pct"/>
            <w:shd w:val="clear" w:color="auto" w:fill="EEB077" w:themeFill="accent3" w:themeFillTint="99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579" w:type="pct"/>
            <w:gridSpan w:val="5"/>
            <w:shd w:val="clear" w:color="auto" w:fill="7A8577" w:themeFill="accent5" w:themeFillShade="BF"/>
          </w:tcPr>
          <w:p w:rsidR="00F77D3F" w:rsidRPr="00C226F7" w:rsidRDefault="00F77D3F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733" w:type="pct"/>
            <w:shd w:val="clear" w:color="auto" w:fill="D1DA7C" w:themeFill="accent2" w:themeFillTint="99"/>
          </w:tcPr>
          <w:p w:rsidR="00F77D3F" w:rsidRPr="00C226F7" w:rsidRDefault="00F77D3F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</w:tr>
      <w:tr w:rsidR="00F77D3F" w:rsidRPr="00C226F7" w:rsidTr="00F70F87">
        <w:trPr>
          <w:gridAfter w:val="1"/>
          <w:wAfter w:w="57" w:type="pct"/>
          <w:trHeight w:val="20"/>
        </w:trPr>
        <w:tc>
          <w:tcPr>
            <w:tcW w:w="224" w:type="pct"/>
          </w:tcPr>
          <w:p w:rsidR="00F77D3F" w:rsidRPr="00C226F7" w:rsidRDefault="00F77D3F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707" w:type="pct"/>
          </w:tcPr>
          <w:p w:rsidR="00F77D3F" w:rsidRPr="00C226F7" w:rsidRDefault="00F77D3F" w:rsidP="00B74A09">
            <w:pPr>
              <w:ind w:left="142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t>Limited developmen</w:t>
            </w:r>
            <w:r>
              <w:rPr>
                <w:sz w:val="20"/>
                <w:szCs w:val="20"/>
              </w:rPr>
              <w:t>t budget/resource availability</w:t>
            </w:r>
          </w:p>
        </w:tc>
        <w:tc>
          <w:tcPr>
            <w:tcW w:w="273" w:type="pct"/>
            <w:gridSpan w:val="3"/>
            <w:shd w:val="clear" w:color="auto" w:fill="97EEFF" w:themeFill="accent1" w:themeFillTint="40"/>
          </w:tcPr>
          <w:p w:rsidR="00F77D3F" w:rsidRPr="00C226F7" w:rsidRDefault="00F77D3F" w:rsidP="0023266A">
            <w:pPr>
              <w:ind w:left="142"/>
              <w:jc w:val="center"/>
              <w:rPr>
                <w:sz w:val="20"/>
                <w:szCs w:val="20"/>
              </w:rPr>
            </w:pPr>
          </w:p>
        </w:tc>
        <w:tc>
          <w:tcPr>
            <w:tcW w:w="311" w:type="pct"/>
            <w:gridSpan w:val="3"/>
            <w:shd w:val="clear" w:color="auto" w:fill="97EEFF" w:themeFill="accent1" w:themeFillTint="40"/>
          </w:tcPr>
          <w:p w:rsidR="00F77D3F" w:rsidRPr="00C226F7" w:rsidRDefault="00F77D3F" w:rsidP="0023266A">
            <w:pPr>
              <w:ind w:left="142"/>
              <w:jc w:val="center"/>
              <w:rPr>
                <w:sz w:val="20"/>
                <w:szCs w:val="20"/>
              </w:rPr>
            </w:pPr>
          </w:p>
        </w:tc>
        <w:tc>
          <w:tcPr>
            <w:tcW w:w="287" w:type="pct"/>
            <w:gridSpan w:val="2"/>
            <w:shd w:val="clear" w:color="auto" w:fill="97EEFF" w:themeFill="accent1" w:themeFillTint="40"/>
          </w:tcPr>
          <w:p w:rsidR="00F77D3F" w:rsidRPr="00C226F7" w:rsidRDefault="00F77D3F" w:rsidP="0023266A">
            <w:pPr>
              <w:ind w:left="142"/>
              <w:jc w:val="center"/>
              <w:rPr>
                <w:sz w:val="20"/>
                <w:szCs w:val="20"/>
              </w:rPr>
            </w:pPr>
          </w:p>
        </w:tc>
        <w:tc>
          <w:tcPr>
            <w:tcW w:w="327" w:type="pct"/>
            <w:shd w:val="clear" w:color="auto" w:fill="97EEFF" w:themeFill="accent1" w:themeFillTint="40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3" w:type="pct"/>
            <w:gridSpan w:val="5"/>
            <w:shd w:val="clear" w:color="auto" w:fill="97EEFF" w:themeFill="accent1" w:themeFillTint="40"/>
          </w:tcPr>
          <w:p w:rsidR="00F77D3F" w:rsidRPr="00C226F7" w:rsidRDefault="00F77D3F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41" w:type="pct"/>
            <w:gridSpan w:val="2"/>
            <w:shd w:val="clear" w:color="auto" w:fill="97EEFF" w:themeFill="accent1" w:themeFillTint="40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07" w:type="pct"/>
            <w:gridSpan w:val="4"/>
            <w:shd w:val="clear" w:color="auto" w:fill="EEB077" w:themeFill="accent3" w:themeFillTint="99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1" w:type="pct"/>
            <w:shd w:val="clear" w:color="auto" w:fill="EEB077" w:themeFill="accent3" w:themeFillTint="99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579" w:type="pct"/>
            <w:gridSpan w:val="5"/>
            <w:shd w:val="clear" w:color="auto" w:fill="7A8577" w:themeFill="accent5" w:themeFillShade="BF"/>
          </w:tcPr>
          <w:p w:rsidR="00F77D3F" w:rsidRPr="00C226F7" w:rsidRDefault="00F77D3F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733" w:type="pct"/>
            <w:shd w:val="clear" w:color="auto" w:fill="D1DA7C" w:themeFill="accent2" w:themeFillTint="99"/>
          </w:tcPr>
          <w:p w:rsidR="00F77D3F" w:rsidRPr="00C226F7" w:rsidRDefault="00F77D3F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</w:tr>
      <w:tr w:rsidR="00F77D3F" w:rsidRPr="00C226F7" w:rsidTr="00F70F87">
        <w:trPr>
          <w:gridAfter w:val="1"/>
          <w:wAfter w:w="57" w:type="pct"/>
        </w:trPr>
        <w:tc>
          <w:tcPr>
            <w:tcW w:w="224" w:type="pct"/>
          </w:tcPr>
          <w:p w:rsidR="00F77D3F" w:rsidRPr="00C226F7" w:rsidRDefault="00F77D3F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707" w:type="pct"/>
          </w:tcPr>
          <w:p w:rsidR="00F77D3F" w:rsidRPr="00C226F7" w:rsidRDefault="00F77D3F" w:rsidP="00EC59EC">
            <w:pPr>
              <w:ind w:left="142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t>Requirement for monitoring and reporting</w:t>
            </w:r>
          </w:p>
        </w:tc>
        <w:tc>
          <w:tcPr>
            <w:tcW w:w="273" w:type="pct"/>
            <w:gridSpan w:val="3"/>
            <w:shd w:val="clear" w:color="auto" w:fill="97EEFF" w:themeFill="accent1" w:themeFillTint="40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11" w:type="pct"/>
            <w:gridSpan w:val="3"/>
            <w:shd w:val="clear" w:color="auto" w:fill="97EEFF" w:themeFill="accent1" w:themeFillTint="40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287" w:type="pct"/>
            <w:gridSpan w:val="2"/>
            <w:shd w:val="clear" w:color="auto" w:fill="97EEFF" w:themeFill="accent1" w:themeFillTint="40"/>
          </w:tcPr>
          <w:p w:rsidR="00F77D3F" w:rsidRPr="00C226F7" w:rsidRDefault="00F77D3F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27" w:type="pct"/>
            <w:shd w:val="clear" w:color="auto" w:fill="97EEFF" w:themeFill="accent1" w:themeFillTint="40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443" w:type="pct"/>
            <w:gridSpan w:val="5"/>
            <w:shd w:val="clear" w:color="auto" w:fill="97EEFF" w:themeFill="accent1" w:themeFillTint="40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41" w:type="pct"/>
            <w:gridSpan w:val="2"/>
            <w:shd w:val="clear" w:color="auto" w:fill="97EEFF" w:themeFill="accent1" w:themeFillTint="40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07" w:type="pct"/>
            <w:gridSpan w:val="4"/>
            <w:shd w:val="clear" w:color="auto" w:fill="EEB077" w:themeFill="accent3" w:themeFillTint="99"/>
          </w:tcPr>
          <w:p w:rsidR="00F77D3F" w:rsidRPr="00C226F7" w:rsidRDefault="00F77D3F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411" w:type="pct"/>
            <w:shd w:val="clear" w:color="auto" w:fill="EEB077" w:themeFill="accent3" w:themeFillTint="99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579" w:type="pct"/>
            <w:gridSpan w:val="5"/>
            <w:shd w:val="clear" w:color="auto" w:fill="7A8577" w:themeFill="accent5" w:themeFillShade="BF"/>
          </w:tcPr>
          <w:p w:rsidR="00F77D3F" w:rsidRPr="00C226F7" w:rsidRDefault="00F77D3F" w:rsidP="00F77D3F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733" w:type="pct"/>
            <w:shd w:val="clear" w:color="auto" w:fill="D1DA7C" w:themeFill="accent2" w:themeFillTint="99"/>
          </w:tcPr>
          <w:p w:rsidR="00F77D3F" w:rsidRPr="00C226F7" w:rsidRDefault="00F77D3F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</w:tr>
      <w:tr w:rsidR="00F77D3F" w:rsidRPr="00C226F7" w:rsidTr="00F70F87">
        <w:trPr>
          <w:gridAfter w:val="1"/>
          <w:wAfter w:w="57" w:type="pct"/>
        </w:trPr>
        <w:tc>
          <w:tcPr>
            <w:tcW w:w="224" w:type="pct"/>
          </w:tcPr>
          <w:p w:rsidR="00F77D3F" w:rsidRPr="00C226F7" w:rsidRDefault="00F77D3F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707" w:type="pct"/>
          </w:tcPr>
          <w:p w:rsidR="00F77D3F" w:rsidRPr="00C226F7" w:rsidRDefault="00F77D3F" w:rsidP="00EC59EC">
            <w:pPr>
              <w:ind w:left="142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t xml:space="preserve">Subject matter expertise not readily available to support development </w:t>
            </w:r>
          </w:p>
        </w:tc>
        <w:tc>
          <w:tcPr>
            <w:tcW w:w="273" w:type="pct"/>
            <w:gridSpan w:val="3"/>
            <w:shd w:val="clear" w:color="auto" w:fill="97EEFF" w:themeFill="accent1" w:themeFillTint="40"/>
          </w:tcPr>
          <w:p w:rsidR="00F77D3F" w:rsidRPr="00C226F7" w:rsidRDefault="00F77D3F" w:rsidP="0023266A">
            <w:pPr>
              <w:ind w:left="142"/>
              <w:jc w:val="center"/>
              <w:rPr>
                <w:sz w:val="20"/>
                <w:szCs w:val="20"/>
              </w:rPr>
            </w:pPr>
          </w:p>
        </w:tc>
        <w:tc>
          <w:tcPr>
            <w:tcW w:w="311" w:type="pct"/>
            <w:gridSpan w:val="3"/>
            <w:shd w:val="clear" w:color="auto" w:fill="97EEFF" w:themeFill="accent1" w:themeFillTint="40"/>
          </w:tcPr>
          <w:p w:rsidR="00F77D3F" w:rsidRPr="00C226F7" w:rsidRDefault="00F77D3F" w:rsidP="0023266A">
            <w:pPr>
              <w:ind w:left="142"/>
              <w:jc w:val="center"/>
              <w:rPr>
                <w:sz w:val="20"/>
                <w:szCs w:val="20"/>
              </w:rPr>
            </w:pPr>
          </w:p>
        </w:tc>
        <w:tc>
          <w:tcPr>
            <w:tcW w:w="287" w:type="pct"/>
            <w:gridSpan w:val="2"/>
            <w:shd w:val="clear" w:color="auto" w:fill="97EEFF" w:themeFill="accent1" w:themeFillTint="40"/>
          </w:tcPr>
          <w:p w:rsidR="00F77D3F" w:rsidRPr="00C226F7" w:rsidRDefault="00F77D3F" w:rsidP="0023266A">
            <w:pPr>
              <w:ind w:left="142"/>
              <w:jc w:val="center"/>
              <w:rPr>
                <w:sz w:val="20"/>
                <w:szCs w:val="20"/>
              </w:rPr>
            </w:pPr>
          </w:p>
        </w:tc>
        <w:tc>
          <w:tcPr>
            <w:tcW w:w="327" w:type="pct"/>
            <w:shd w:val="clear" w:color="auto" w:fill="97EEFF" w:themeFill="accent1" w:themeFillTint="40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3" w:type="pct"/>
            <w:gridSpan w:val="5"/>
            <w:shd w:val="clear" w:color="auto" w:fill="97EEFF" w:themeFill="accent1" w:themeFillTint="40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41" w:type="pct"/>
            <w:gridSpan w:val="2"/>
            <w:shd w:val="clear" w:color="auto" w:fill="97EEFF" w:themeFill="accent1" w:themeFillTint="40"/>
          </w:tcPr>
          <w:p w:rsidR="00F77D3F" w:rsidRPr="00C226F7" w:rsidRDefault="00F77D3F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07" w:type="pct"/>
            <w:gridSpan w:val="4"/>
            <w:shd w:val="clear" w:color="auto" w:fill="EEB077" w:themeFill="accent3" w:themeFillTint="99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1" w:type="pct"/>
            <w:shd w:val="clear" w:color="auto" w:fill="EEB077" w:themeFill="accent3" w:themeFillTint="99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pct"/>
            <w:gridSpan w:val="5"/>
            <w:shd w:val="clear" w:color="auto" w:fill="7A8577" w:themeFill="accent5" w:themeFillShade="BF"/>
          </w:tcPr>
          <w:p w:rsidR="00F77D3F" w:rsidRPr="00C226F7" w:rsidRDefault="00F77D3F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733" w:type="pct"/>
            <w:shd w:val="clear" w:color="auto" w:fill="D1DA7C" w:themeFill="accent2" w:themeFillTint="99"/>
          </w:tcPr>
          <w:p w:rsidR="00F77D3F" w:rsidRPr="00C226F7" w:rsidRDefault="00F77D3F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</w:tr>
      <w:tr w:rsidR="00F77D3F" w:rsidRPr="00C226F7" w:rsidTr="00F70F87">
        <w:trPr>
          <w:gridAfter w:val="1"/>
          <w:wAfter w:w="57" w:type="pct"/>
        </w:trPr>
        <w:tc>
          <w:tcPr>
            <w:tcW w:w="224" w:type="pct"/>
          </w:tcPr>
          <w:p w:rsidR="00F77D3F" w:rsidRPr="00C226F7" w:rsidRDefault="00F77D3F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707" w:type="pct"/>
          </w:tcPr>
          <w:p w:rsidR="00F77D3F" w:rsidRPr="00C226F7" w:rsidRDefault="00F77D3F" w:rsidP="00EC59EC">
            <w:pPr>
              <w:ind w:left="142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t>Subject matter expertise not readily available to support delivery</w:t>
            </w:r>
          </w:p>
        </w:tc>
        <w:tc>
          <w:tcPr>
            <w:tcW w:w="273" w:type="pct"/>
            <w:gridSpan w:val="3"/>
            <w:shd w:val="clear" w:color="auto" w:fill="97EEFF" w:themeFill="accent1" w:themeFillTint="40"/>
          </w:tcPr>
          <w:p w:rsidR="00F77D3F" w:rsidRPr="00C226F7" w:rsidRDefault="00F77D3F" w:rsidP="0023266A">
            <w:pPr>
              <w:ind w:left="142"/>
              <w:jc w:val="center"/>
              <w:rPr>
                <w:sz w:val="20"/>
                <w:szCs w:val="20"/>
              </w:rPr>
            </w:pPr>
          </w:p>
        </w:tc>
        <w:tc>
          <w:tcPr>
            <w:tcW w:w="311" w:type="pct"/>
            <w:gridSpan w:val="3"/>
            <w:shd w:val="clear" w:color="auto" w:fill="97EEFF" w:themeFill="accent1" w:themeFillTint="40"/>
          </w:tcPr>
          <w:p w:rsidR="00F77D3F" w:rsidRPr="00C226F7" w:rsidRDefault="00F77D3F" w:rsidP="0023266A">
            <w:pPr>
              <w:ind w:left="142"/>
              <w:jc w:val="center"/>
              <w:rPr>
                <w:sz w:val="20"/>
                <w:szCs w:val="20"/>
              </w:rPr>
            </w:pPr>
          </w:p>
        </w:tc>
        <w:tc>
          <w:tcPr>
            <w:tcW w:w="287" w:type="pct"/>
            <w:gridSpan w:val="2"/>
            <w:shd w:val="clear" w:color="auto" w:fill="97EEFF" w:themeFill="accent1" w:themeFillTint="40"/>
          </w:tcPr>
          <w:p w:rsidR="00F77D3F" w:rsidRPr="00C226F7" w:rsidRDefault="00F77D3F" w:rsidP="0023266A">
            <w:pPr>
              <w:ind w:left="142"/>
              <w:jc w:val="center"/>
              <w:rPr>
                <w:sz w:val="20"/>
                <w:szCs w:val="20"/>
              </w:rPr>
            </w:pPr>
          </w:p>
        </w:tc>
        <w:tc>
          <w:tcPr>
            <w:tcW w:w="327" w:type="pct"/>
            <w:shd w:val="clear" w:color="auto" w:fill="97EEFF" w:themeFill="accent1" w:themeFillTint="40"/>
          </w:tcPr>
          <w:p w:rsidR="00F77D3F" w:rsidRPr="00C226F7" w:rsidRDefault="00F77D3F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443" w:type="pct"/>
            <w:gridSpan w:val="5"/>
            <w:shd w:val="clear" w:color="auto" w:fill="97EEFF" w:themeFill="accent1" w:themeFillTint="40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41" w:type="pct"/>
            <w:gridSpan w:val="2"/>
            <w:shd w:val="clear" w:color="auto" w:fill="97EEFF" w:themeFill="accent1" w:themeFillTint="40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307" w:type="pct"/>
            <w:gridSpan w:val="4"/>
            <w:tcBorders>
              <w:bottom w:val="single" w:sz="4" w:space="0" w:color="auto"/>
            </w:tcBorders>
            <w:shd w:val="clear" w:color="auto" w:fill="EEB077" w:themeFill="accent3" w:themeFillTint="99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1" w:type="pct"/>
            <w:tcBorders>
              <w:bottom w:val="single" w:sz="4" w:space="0" w:color="auto"/>
            </w:tcBorders>
            <w:shd w:val="clear" w:color="auto" w:fill="EEB077" w:themeFill="accent3" w:themeFillTint="99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pct"/>
            <w:gridSpan w:val="5"/>
            <w:shd w:val="clear" w:color="auto" w:fill="7A8577" w:themeFill="accent5" w:themeFillShade="BF"/>
          </w:tcPr>
          <w:p w:rsidR="00F77D3F" w:rsidRPr="00C226F7" w:rsidRDefault="00F77D3F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  <w:tc>
          <w:tcPr>
            <w:tcW w:w="733" w:type="pct"/>
            <w:shd w:val="clear" w:color="auto" w:fill="D1DA7C" w:themeFill="accent2" w:themeFillTint="99"/>
          </w:tcPr>
          <w:p w:rsidR="00F77D3F" w:rsidRPr="00C226F7" w:rsidRDefault="00F77D3F" w:rsidP="000D450A">
            <w:pPr>
              <w:jc w:val="center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  <w:r w:rsidRPr="00C226F7">
              <w:rPr>
                <w:sz w:val="20"/>
                <w:szCs w:val="20"/>
              </w:rPr>
              <w:sym w:font="Wingdings 2" w:char="F050"/>
            </w:r>
          </w:p>
        </w:tc>
      </w:tr>
      <w:tr w:rsidR="00F77D3F" w:rsidRPr="00C226F7" w:rsidTr="00F70F87">
        <w:trPr>
          <w:gridAfter w:val="1"/>
          <w:wAfter w:w="57" w:type="pct"/>
        </w:trPr>
        <w:tc>
          <w:tcPr>
            <w:tcW w:w="224" w:type="pct"/>
          </w:tcPr>
          <w:p w:rsidR="00F77D3F" w:rsidRPr="00C226F7" w:rsidRDefault="00F77D3F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707" w:type="pct"/>
          </w:tcPr>
          <w:p w:rsidR="00F77D3F" w:rsidRPr="00C226F7" w:rsidRDefault="00F77D3F" w:rsidP="00C778E0">
            <w:pPr>
              <w:ind w:left="142"/>
              <w:rPr>
                <w:sz w:val="20"/>
                <w:szCs w:val="20"/>
              </w:rPr>
            </w:pPr>
            <w:r w:rsidRPr="00C226F7">
              <w:rPr>
                <w:sz w:val="20"/>
                <w:szCs w:val="20"/>
              </w:rPr>
              <w:t>Other</w:t>
            </w:r>
          </w:p>
        </w:tc>
        <w:tc>
          <w:tcPr>
            <w:tcW w:w="273" w:type="pct"/>
            <w:gridSpan w:val="3"/>
            <w:shd w:val="clear" w:color="auto" w:fill="97EEFF" w:themeFill="accent1" w:themeFillTint="40"/>
          </w:tcPr>
          <w:p w:rsidR="00F77D3F" w:rsidRPr="00C226F7" w:rsidRDefault="00F77D3F" w:rsidP="0023266A">
            <w:pPr>
              <w:ind w:left="142"/>
              <w:jc w:val="center"/>
              <w:rPr>
                <w:sz w:val="20"/>
                <w:szCs w:val="20"/>
              </w:rPr>
            </w:pPr>
          </w:p>
        </w:tc>
        <w:tc>
          <w:tcPr>
            <w:tcW w:w="311" w:type="pct"/>
            <w:gridSpan w:val="3"/>
            <w:shd w:val="clear" w:color="auto" w:fill="97EEFF" w:themeFill="accent1" w:themeFillTint="40"/>
          </w:tcPr>
          <w:p w:rsidR="00F77D3F" w:rsidRPr="00C226F7" w:rsidRDefault="00F77D3F" w:rsidP="0023266A">
            <w:pPr>
              <w:ind w:left="142"/>
              <w:jc w:val="center"/>
              <w:rPr>
                <w:sz w:val="20"/>
                <w:szCs w:val="20"/>
              </w:rPr>
            </w:pPr>
          </w:p>
        </w:tc>
        <w:tc>
          <w:tcPr>
            <w:tcW w:w="287" w:type="pct"/>
            <w:gridSpan w:val="2"/>
            <w:shd w:val="clear" w:color="auto" w:fill="97EEFF" w:themeFill="accent1" w:themeFillTint="40"/>
          </w:tcPr>
          <w:p w:rsidR="00F77D3F" w:rsidRPr="00C226F7" w:rsidRDefault="00F77D3F" w:rsidP="0023266A">
            <w:pPr>
              <w:ind w:left="142"/>
              <w:jc w:val="center"/>
              <w:rPr>
                <w:sz w:val="20"/>
                <w:szCs w:val="20"/>
              </w:rPr>
            </w:pPr>
          </w:p>
        </w:tc>
        <w:tc>
          <w:tcPr>
            <w:tcW w:w="327" w:type="pct"/>
            <w:shd w:val="clear" w:color="auto" w:fill="97EEFF" w:themeFill="accent1" w:themeFillTint="40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3" w:type="pct"/>
            <w:gridSpan w:val="5"/>
            <w:shd w:val="clear" w:color="auto" w:fill="97EEFF" w:themeFill="accent1" w:themeFillTint="40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pct"/>
            <w:gridSpan w:val="2"/>
            <w:shd w:val="clear" w:color="auto" w:fill="97EEFF" w:themeFill="accent1" w:themeFillTint="40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7" w:type="pct"/>
            <w:gridSpan w:val="4"/>
            <w:shd w:val="clear" w:color="auto" w:fill="EEB077" w:themeFill="accent3" w:themeFillTint="99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1" w:type="pct"/>
            <w:shd w:val="clear" w:color="auto" w:fill="EEB077" w:themeFill="accent3" w:themeFillTint="99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pct"/>
            <w:gridSpan w:val="5"/>
            <w:shd w:val="clear" w:color="auto" w:fill="7A8577" w:themeFill="accent5" w:themeFillShade="BF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3" w:type="pct"/>
            <w:shd w:val="clear" w:color="auto" w:fill="D1DA7C" w:themeFill="accent2" w:themeFillTint="99"/>
          </w:tcPr>
          <w:p w:rsidR="00F77D3F" w:rsidRPr="00C226F7" w:rsidRDefault="00F77D3F" w:rsidP="0023266A">
            <w:pPr>
              <w:jc w:val="center"/>
              <w:rPr>
                <w:sz w:val="20"/>
                <w:szCs w:val="20"/>
              </w:rPr>
            </w:pPr>
          </w:p>
        </w:tc>
      </w:tr>
    </w:tbl>
    <w:p w:rsidR="00A318ED" w:rsidRPr="00CE580E" w:rsidRDefault="00A318ED" w:rsidP="00CE580E"/>
    <w:sectPr w:rsidR="00A318ED" w:rsidRPr="00CE580E" w:rsidSect="00CE580E">
      <w:footerReference w:type="even" r:id="rId8"/>
      <w:footerReference w:type="default" r:id="rId9"/>
      <w:type w:val="oddPage"/>
      <w:pgSz w:w="15840" w:h="12240" w:orient="landscape" w:code="1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DE8" w:rsidRDefault="00BD0DE8">
      <w:r>
        <w:separator/>
      </w:r>
    </w:p>
  </w:endnote>
  <w:endnote w:type="continuationSeparator" w:id="0">
    <w:p w:rsidR="00BD0DE8" w:rsidRDefault="00BD0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Lt BT">
    <w:altName w:val="Segoe UI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Futura Md BT">
    <w:altName w:val="Segoe UI Semibold"/>
    <w:panose1 w:val="020B0602020204020303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XBlk BT">
    <w:altName w:val="Arial"/>
    <w:panose1 w:val="020B0903020204020204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4F2" w:rsidRDefault="00DA44F2" w:rsidP="00E72BC9">
    <w:pPr>
      <w:pStyle w:val="Footer"/>
      <w:tabs>
        <w:tab w:val="clear" w:pos="9360"/>
        <w:tab w:val="right" w:pos="12960"/>
      </w:tabs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02B2C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ab/>
    </w:r>
    <w:r w:rsidRPr="00EF257E">
      <w:t xml:space="preserve">Canada School of Public Service | </w:t>
    </w:r>
    <w:hyperlink r:id="rId1" w:history="1">
      <w:r w:rsidRPr="00EF257E">
        <w:t>www.myschool.gc.ca</w:t>
      </w:r>
    </w:hyperlink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4F2" w:rsidRDefault="00DA44F2" w:rsidP="00E72BC9">
    <w:pPr>
      <w:pStyle w:val="Footer"/>
      <w:tabs>
        <w:tab w:val="clear" w:pos="9360"/>
        <w:tab w:val="right" w:pos="12960"/>
      </w:tabs>
    </w:pPr>
    <w:r w:rsidRPr="00EF257E">
      <w:t xml:space="preserve">Canada School of Public Service | </w:t>
    </w:r>
    <w:hyperlink r:id="rId1" w:history="1">
      <w:r w:rsidRPr="00EF257E">
        <w:t>www.myschool.gc.ca</w:t>
      </w:r>
    </w:hyperlink>
    <w:r w:rsidRPr="00EF257E"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02B2C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DE8" w:rsidRDefault="00BD0DE8">
      <w:r>
        <w:separator/>
      </w:r>
    </w:p>
  </w:footnote>
  <w:footnote w:type="continuationSeparator" w:id="0">
    <w:p w:rsidR="00BD0DE8" w:rsidRDefault="00BD0DE8">
      <w:r>
        <w:continuationSeparator/>
      </w:r>
    </w:p>
  </w:footnote>
  <w:footnote w:type="continuationNotice" w:id="1">
    <w:p w:rsidR="00BD0DE8" w:rsidRDefault="00BD0DE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90FD2"/>
    <w:multiLevelType w:val="hybridMultilevel"/>
    <w:tmpl w:val="ECC6EB8E"/>
    <w:lvl w:ilvl="0" w:tplc="A7FE5D98">
      <w:start w:val="1"/>
      <w:numFmt w:val="bullet"/>
      <w:pStyle w:val="Covercoursecode"/>
      <w:lvlText w:val=""/>
      <w:lvlJc w:val="left"/>
      <w:pPr>
        <w:tabs>
          <w:tab w:val="num" w:pos="1080"/>
        </w:tabs>
        <w:ind w:left="1080" w:hanging="1080"/>
      </w:pPr>
      <w:rPr>
        <w:rFonts w:ascii="Wingdings 2" w:hAnsi="Wingdings 2" w:hint="default"/>
        <w:b w:val="0"/>
        <w:i w:val="0"/>
        <w:color w:val="A9B533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A4365D"/>
    <w:multiLevelType w:val="multilevel"/>
    <w:tmpl w:val="54DE1B84"/>
    <w:numStyleLink w:val="Tablelistnumber"/>
  </w:abstractNum>
  <w:abstractNum w:abstractNumId="2">
    <w:nsid w:val="2A617A11"/>
    <w:multiLevelType w:val="multilevel"/>
    <w:tmpl w:val="EC40F2DE"/>
    <w:numStyleLink w:val="Tablelistbullet"/>
  </w:abstractNum>
  <w:abstractNum w:abstractNumId="3">
    <w:nsid w:val="2BA33821"/>
    <w:multiLevelType w:val="multilevel"/>
    <w:tmpl w:val="EC40F2DE"/>
    <w:numStyleLink w:val="Tablelistbullet"/>
  </w:abstractNum>
  <w:abstractNum w:abstractNumId="4">
    <w:nsid w:val="2CDA551F"/>
    <w:multiLevelType w:val="multilevel"/>
    <w:tmpl w:val="D040BE60"/>
    <w:styleLink w:val="Tablelistnumber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>
        <w:rFonts w:hint="default"/>
        <w:b w:val="0"/>
        <w:i w:val="0"/>
      </w:rPr>
    </w:lvl>
  </w:abstractNum>
  <w:abstractNum w:abstractNumId="5">
    <w:nsid w:val="2D803FFC"/>
    <w:multiLevelType w:val="multilevel"/>
    <w:tmpl w:val="2FE0F63A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</w:rPr>
    </w:lvl>
    <w:lvl w:ilvl="1">
      <w:start w:val="1"/>
      <w:numFmt w:val="bullet"/>
      <w:pStyle w:val="ListBullet2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</w:rPr>
    </w:lvl>
    <w:lvl w:ilvl="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 w:val="0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 w:val="0"/>
        <w:i w:val="0"/>
      </w:rPr>
    </w:lvl>
    <w:lvl w:ilvl="7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i w:val="0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b w:val="0"/>
        <w:i w:val="0"/>
      </w:rPr>
    </w:lvl>
  </w:abstractNum>
  <w:abstractNum w:abstractNumId="6">
    <w:nsid w:val="31CE771B"/>
    <w:multiLevelType w:val="multilevel"/>
    <w:tmpl w:val="16D42450"/>
    <w:lvl w:ilvl="0">
      <w:start w:val="1"/>
      <w:numFmt w:val="bullet"/>
      <w:pStyle w:val="Heading1"/>
      <w:lvlText w:val=""/>
      <w:lvlJc w:val="left"/>
      <w:pPr>
        <w:tabs>
          <w:tab w:val="num" w:pos="547"/>
        </w:tabs>
        <w:ind w:left="547" w:hanging="547"/>
      </w:pPr>
      <w:rPr>
        <w:rFonts w:ascii="Wingdings 2" w:hAnsi="Wingdings 2" w:hint="default"/>
        <w:b w:val="0"/>
        <w:i w:val="0"/>
        <w:sz w:val="36"/>
        <w:szCs w:val="36"/>
      </w:rPr>
    </w:lvl>
    <w:lvl w:ilvl="1">
      <w:start w:val="1"/>
      <w:numFmt w:val="none"/>
      <w:pStyle w:val="Heading2"/>
      <w:suff w:val="nothing"/>
      <w:lvlText w:val="%1%2"/>
      <w:lvlJc w:val="left"/>
      <w:pPr>
        <w:ind w:left="0" w:firstLine="0"/>
      </w:pPr>
      <w:rPr>
        <w:rFonts w:hint="default"/>
        <w:sz w:val="28"/>
      </w:rPr>
    </w:lvl>
    <w:lvl w:ilvl="2">
      <w:start w:val="1"/>
      <w:numFmt w:val="none"/>
      <w:pStyle w:val="Heading3"/>
      <w:suff w:val="nothing"/>
      <w:lvlText w:val="%1%2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%1%2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%8%1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%9%1"/>
      <w:lvlJc w:val="left"/>
      <w:pPr>
        <w:ind w:left="0" w:firstLine="0"/>
      </w:pPr>
      <w:rPr>
        <w:rFonts w:hint="default"/>
      </w:rPr>
    </w:lvl>
  </w:abstractNum>
  <w:abstractNum w:abstractNumId="7">
    <w:nsid w:val="35B23CAF"/>
    <w:multiLevelType w:val="multilevel"/>
    <w:tmpl w:val="8CB22C7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pStyle w:val="ListNumber2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pStyle w:val="ListNumber3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  <w:b w:val="0"/>
        <w:i w:val="0"/>
      </w:rPr>
    </w:lvl>
  </w:abstractNum>
  <w:abstractNum w:abstractNumId="8">
    <w:nsid w:val="35D44508"/>
    <w:multiLevelType w:val="multilevel"/>
    <w:tmpl w:val="EC40F2DE"/>
    <w:numStyleLink w:val="Tablelistbullet"/>
  </w:abstractNum>
  <w:abstractNum w:abstractNumId="9">
    <w:nsid w:val="3EAE541C"/>
    <w:multiLevelType w:val="multilevel"/>
    <w:tmpl w:val="10248946"/>
    <w:styleLink w:val="Tablelistnumberi"/>
    <w:lvl w:ilvl="0">
      <w:start w:val="1"/>
      <w:numFmt w:val="low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3">
      <w:start w:val="1"/>
      <w:numFmt w:val="lowerRoman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4">
      <w:start w:val="1"/>
      <w:numFmt w:val="lowerRoman"/>
      <w:lvlText w:val="%5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</w:rPr>
    </w:lvl>
    <w:lvl w:ilvl="7">
      <w:start w:val="1"/>
      <w:numFmt w:val="lowerRoman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  <w:b w:val="0"/>
        <w:i w:val="0"/>
      </w:rPr>
    </w:lvl>
  </w:abstractNum>
  <w:abstractNum w:abstractNumId="10">
    <w:nsid w:val="452D0C26"/>
    <w:multiLevelType w:val="multilevel"/>
    <w:tmpl w:val="9FC24900"/>
    <w:lvl w:ilvl="0">
      <w:start w:val="1"/>
      <w:numFmt w:val="lowerRoman"/>
      <w:pStyle w:val="Listnumberi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Roman"/>
      <w:pStyle w:val="Listnumber2i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pStyle w:val="Listnumber3i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3">
      <w:start w:val="1"/>
      <w:numFmt w:val="lowerRoman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4">
      <w:start w:val="1"/>
      <w:numFmt w:val="lowerRoman"/>
      <w:lvlText w:val="%5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</w:rPr>
    </w:lvl>
    <w:lvl w:ilvl="7">
      <w:start w:val="1"/>
      <w:numFmt w:val="lowerRoman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  <w:b w:val="0"/>
        <w:i w:val="0"/>
      </w:rPr>
    </w:lvl>
  </w:abstractNum>
  <w:abstractNum w:abstractNumId="11">
    <w:nsid w:val="476E1247"/>
    <w:multiLevelType w:val="multilevel"/>
    <w:tmpl w:val="54DE1B84"/>
    <w:styleLink w:val="Tablelis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  <w:b w:val="0"/>
        <w:i w:val="0"/>
      </w:rPr>
    </w:lvl>
  </w:abstractNum>
  <w:abstractNum w:abstractNumId="12">
    <w:nsid w:val="49E771D3"/>
    <w:multiLevelType w:val="multilevel"/>
    <w:tmpl w:val="EC40F2DE"/>
    <w:styleLink w:val="Tablelistbulle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3">
    <w:nsid w:val="4D782AC6"/>
    <w:multiLevelType w:val="multilevel"/>
    <w:tmpl w:val="0D724AE4"/>
    <w:lvl w:ilvl="0">
      <w:start w:val="1"/>
      <w:numFmt w:val="lowerLetter"/>
      <w:pStyle w:val="Listnumber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pStyle w:val="Listnumber2a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Letter"/>
      <w:pStyle w:val="Listnumber3a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>
        <w:rFonts w:hint="default"/>
        <w:b w:val="0"/>
        <w:i w:val="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13"/>
  </w:num>
  <w:num w:numId="6">
    <w:abstractNumId w:val="10"/>
  </w:num>
  <w:num w:numId="7">
    <w:abstractNumId w:val="12"/>
  </w:num>
  <w:num w:numId="8">
    <w:abstractNumId w:val="11"/>
  </w:num>
  <w:num w:numId="9">
    <w:abstractNumId w:val="4"/>
  </w:num>
  <w:num w:numId="10">
    <w:abstractNumId w:val="9"/>
  </w:num>
  <w:num w:numId="11">
    <w:abstractNumId w:val="2"/>
  </w:num>
  <w:num w:numId="12">
    <w:abstractNumId w:val="1"/>
  </w:num>
  <w:num w:numId="13">
    <w:abstractNumId w:val="3"/>
  </w:num>
  <w:num w:numId="14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stylePaneSortMethod w:val="0000"/>
  <w:defaultTabStop w:val="720"/>
  <w:evenAndOddHeaders/>
  <w:drawingGridHorizontalSpacing w:val="360"/>
  <w:drawingGridVerticalSpacing w:val="36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80E"/>
    <w:rsid w:val="0001592D"/>
    <w:rsid w:val="00042097"/>
    <w:rsid w:val="00051906"/>
    <w:rsid w:val="00056ED4"/>
    <w:rsid w:val="000605C8"/>
    <w:rsid w:val="00064F79"/>
    <w:rsid w:val="0008391B"/>
    <w:rsid w:val="00083C3C"/>
    <w:rsid w:val="00087DA9"/>
    <w:rsid w:val="000A27A7"/>
    <w:rsid w:val="000A35C4"/>
    <w:rsid w:val="000A70E3"/>
    <w:rsid w:val="000B1C88"/>
    <w:rsid w:val="000C3CAB"/>
    <w:rsid w:val="000D3C67"/>
    <w:rsid w:val="000D606B"/>
    <w:rsid w:val="000D7DF6"/>
    <w:rsid w:val="000E0B98"/>
    <w:rsid w:val="00104FA9"/>
    <w:rsid w:val="001375D8"/>
    <w:rsid w:val="00144CDC"/>
    <w:rsid w:val="00147829"/>
    <w:rsid w:val="001618BF"/>
    <w:rsid w:val="00161FA2"/>
    <w:rsid w:val="00164816"/>
    <w:rsid w:val="00174D55"/>
    <w:rsid w:val="00180EDE"/>
    <w:rsid w:val="00192E6A"/>
    <w:rsid w:val="00197CBB"/>
    <w:rsid w:val="001D53D9"/>
    <w:rsid w:val="001E40A2"/>
    <w:rsid w:val="00203CC8"/>
    <w:rsid w:val="00217196"/>
    <w:rsid w:val="00220457"/>
    <w:rsid w:val="0023266A"/>
    <w:rsid w:val="002424DB"/>
    <w:rsid w:val="0024321D"/>
    <w:rsid w:val="00256276"/>
    <w:rsid w:val="00275B74"/>
    <w:rsid w:val="002804EE"/>
    <w:rsid w:val="00281134"/>
    <w:rsid w:val="002C3C76"/>
    <w:rsid w:val="002C4AB3"/>
    <w:rsid w:val="00306409"/>
    <w:rsid w:val="0031191D"/>
    <w:rsid w:val="0031311B"/>
    <w:rsid w:val="00315154"/>
    <w:rsid w:val="00316017"/>
    <w:rsid w:val="00316CB1"/>
    <w:rsid w:val="0032136A"/>
    <w:rsid w:val="003378AB"/>
    <w:rsid w:val="00354290"/>
    <w:rsid w:val="00374B63"/>
    <w:rsid w:val="003838E8"/>
    <w:rsid w:val="00390D35"/>
    <w:rsid w:val="003B1F57"/>
    <w:rsid w:val="003D12A6"/>
    <w:rsid w:val="003D3ED0"/>
    <w:rsid w:val="003E1BCB"/>
    <w:rsid w:val="003E5199"/>
    <w:rsid w:val="003E5C1E"/>
    <w:rsid w:val="00413552"/>
    <w:rsid w:val="00434C12"/>
    <w:rsid w:val="004413E2"/>
    <w:rsid w:val="00442ADE"/>
    <w:rsid w:val="00450BB4"/>
    <w:rsid w:val="00463BAF"/>
    <w:rsid w:val="004713A2"/>
    <w:rsid w:val="00490D87"/>
    <w:rsid w:val="00490E4F"/>
    <w:rsid w:val="004968AE"/>
    <w:rsid w:val="004B0DFF"/>
    <w:rsid w:val="004C3DB3"/>
    <w:rsid w:val="004C79A9"/>
    <w:rsid w:val="004E048D"/>
    <w:rsid w:val="004E402B"/>
    <w:rsid w:val="004E75B0"/>
    <w:rsid w:val="004E7D6E"/>
    <w:rsid w:val="004F55DB"/>
    <w:rsid w:val="00502784"/>
    <w:rsid w:val="00503D5E"/>
    <w:rsid w:val="00505D7F"/>
    <w:rsid w:val="005329A8"/>
    <w:rsid w:val="0056659D"/>
    <w:rsid w:val="00566AB6"/>
    <w:rsid w:val="00567D43"/>
    <w:rsid w:val="00576ABF"/>
    <w:rsid w:val="005C3017"/>
    <w:rsid w:val="005C6526"/>
    <w:rsid w:val="005E1D91"/>
    <w:rsid w:val="005E4E79"/>
    <w:rsid w:val="005E7E2F"/>
    <w:rsid w:val="0062647E"/>
    <w:rsid w:val="00627D72"/>
    <w:rsid w:val="00635C86"/>
    <w:rsid w:val="00645960"/>
    <w:rsid w:val="00651C16"/>
    <w:rsid w:val="00666658"/>
    <w:rsid w:val="00666E41"/>
    <w:rsid w:val="00684CA2"/>
    <w:rsid w:val="006A6BFC"/>
    <w:rsid w:val="006B161D"/>
    <w:rsid w:val="006D35C8"/>
    <w:rsid w:val="006D66C4"/>
    <w:rsid w:val="006E25C2"/>
    <w:rsid w:val="00703721"/>
    <w:rsid w:val="00705B0F"/>
    <w:rsid w:val="007230CE"/>
    <w:rsid w:val="007345BE"/>
    <w:rsid w:val="00755C80"/>
    <w:rsid w:val="007669AA"/>
    <w:rsid w:val="007706FE"/>
    <w:rsid w:val="00776BDD"/>
    <w:rsid w:val="00787493"/>
    <w:rsid w:val="007A1B3C"/>
    <w:rsid w:val="007A391B"/>
    <w:rsid w:val="007A5F06"/>
    <w:rsid w:val="007B0203"/>
    <w:rsid w:val="007B1422"/>
    <w:rsid w:val="007C7BDC"/>
    <w:rsid w:val="007E39FB"/>
    <w:rsid w:val="007F0B2D"/>
    <w:rsid w:val="008006AF"/>
    <w:rsid w:val="00802AF1"/>
    <w:rsid w:val="00806AB5"/>
    <w:rsid w:val="0081394E"/>
    <w:rsid w:val="008303FF"/>
    <w:rsid w:val="008310DC"/>
    <w:rsid w:val="00834C84"/>
    <w:rsid w:val="00837CD3"/>
    <w:rsid w:val="008453F6"/>
    <w:rsid w:val="00855625"/>
    <w:rsid w:val="00860B1F"/>
    <w:rsid w:val="00874623"/>
    <w:rsid w:val="0087467B"/>
    <w:rsid w:val="00882EE7"/>
    <w:rsid w:val="008C652A"/>
    <w:rsid w:val="008D51D4"/>
    <w:rsid w:val="008E20CB"/>
    <w:rsid w:val="008E5636"/>
    <w:rsid w:val="008E65C2"/>
    <w:rsid w:val="008E7CDA"/>
    <w:rsid w:val="008F6DFE"/>
    <w:rsid w:val="00900E2A"/>
    <w:rsid w:val="00922D6C"/>
    <w:rsid w:val="00930303"/>
    <w:rsid w:val="009455CA"/>
    <w:rsid w:val="009600B0"/>
    <w:rsid w:val="00972E82"/>
    <w:rsid w:val="00973E42"/>
    <w:rsid w:val="00975105"/>
    <w:rsid w:val="00990E5C"/>
    <w:rsid w:val="009A0FD8"/>
    <w:rsid w:val="009A19A0"/>
    <w:rsid w:val="009A7205"/>
    <w:rsid w:val="009B28AD"/>
    <w:rsid w:val="009B44CB"/>
    <w:rsid w:val="009C46CF"/>
    <w:rsid w:val="009D06C7"/>
    <w:rsid w:val="009D4965"/>
    <w:rsid w:val="009D70FB"/>
    <w:rsid w:val="009E642F"/>
    <w:rsid w:val="009F2076"/>
    <w:rsid w:val="009F2C64"/>
    <w:rsid w:val="00A01BEF"/>
    <w:rsid w:val="00A06069"/>
    <w:rsid w:val="00A062D4"/>
    <w:rsid w:val="00A21A74"/>
    <w:rsid w:val="00A318ED"/>
    <w:rsid w:val="00A442B4"/>
    <w:rsid w:val="00A449A1"/>
    <w:rsid w:val="00A56455"/>
    <w:rsid w:val="00A728B2"/>
    <w:rsid w:val="00A84BF3"/>
    <w:rsid w:val="00A876C3"/>
    <w:rsid w:val="00A92336"/>
    <w:rsid w:val="00A97631"/>
    <w:rsid w:val="00AA5310"/>
    <w:rsid w:val="00AC761E"/>
    <w:rsid w:val="00AD022C"/>
    <w:rsid w:val="00AD1DA9"/>
    <w:rsid w:val="00AD4B6A"/>
    <w:rsid w:val="00AE145C"/>
    <w:rsid w:val="00B057AF"/>
    <w:rsid w:val="00B06F67"/>
    <w:rsid w:val="00B12284"/>
    <w:rsid w:val="00B132D9"/>
    <w:rsid w:val="00B15C73"/>
    <w:rsid w:val="00B25B96"/>
    <w:rsid w:val="00B41378"/>
    <w:rsid w:val="00B44B2C"/>
    <w:rsid w:val="00B46689"/>
    <w:rsid w:val="00B529D1"/>
    <w:rsid w:val="00B551F8"/>
    <w:rsid w:val="00B57FEF"/>
    <w:rsid w:val="00B675D3"/>
    <w:rsid w:val="00B710AE"/>
    <w:rsid w:val="00B72DA2"/>
    <w:rsid w:val="00B820F2"/>
    <w:rsid w:val="00B85027"/>
    <w:rsid w:val="00B9353C"/>
    <w:rsid w:val="00BA478E"/>
    <w:rsid w:val="00BC3B80"/>
    <w:rsid w:val="00BC6FDF"/>
    <w:rsid w:val="00BD0DE8"/>
    <w:rsid w:val="00BD3FEB"/>
    <w:rsid w:val="00BD72A3"/>
    <w:rsid w:val="00BD7CDA"/>
    <w:rsid w:val="00BE3B0B"/>
    <w:rsid w:val="00BE4578"/>
    <w:rsid w:val="00C0331B"/>
    <w:rsid w:val="00C12E1C"/>
    <w:rsid w:val="00C17B9B"/>
    <w:rsid w:val="00C226F4"/>
    <w:rsid w:val="00C226F7"/>
    <w:rsid w:val="00C4239A"/>
    <w:rsid w:val="00C52B8D"/>
    <w:rsid w:val="00C61260"/>
    <w:rsid w:val="00C85951"/>
    <w:rsid w:val="00C97F96"/>
    <w:rsid w:val="00CB2272"/>
    <w:rsid w:val="00CC2669"/>
    <w:rsid w:val="00CC7FAA"/>
    <w:rsid w:val="00CD0A1A"/>
    <w:rsid w:val="00CD3B3C"/>
    <w:rsid w:val="00CD54DB"/>
    <w:rsid w:val="00CD68B6"/>
    <w:rsid w:val="00CE1016"/>
    <w:rsid w:val="00CE47B2"/>
    <w:rsid w:val="00CE580E"/>
    <w:rsid w:val="00CE6B20"/>
    <w:rsid w:val="00D21188"/>
    <w:rsid w:val="00D23014"/>
    <w:rsid w:val="00D23DE4"/>
    <w:rsid w:val="00D5061D"/>
    <w:rsid w:val="00D61C5F"/>
    <w:rsid w:val="00D706A6"/>
    <w:rsid w:val="00D77BB0"/>
    <w:rsid w:val="00D8386B"/>
    <w:rsid w:val="00D85130"/>
    <w:rsid w:val="00D90C79"/>
    <w:rsid w:val="00D92CAA"/>
    <w:rsid w:val="00D95A63"/>
    <w:rsid w:val="00DA0309"/>
    <w:rsid w:val="00DA44F2"/>
    <w:rsid w:val="00DB10D9"/>
    <w:rsid w:val="00DC5BB4"/>
    <w:rsid w:val="00DD3236"/>
    <w:rsid w:val="00DE228F"/>
    <w:rsid w:val="00DE42DB"/>
    <w:rsid w:val="00DF2862"/>
    <w:rsid w:val="00DF6ACF"/>
    <w:rsid w:val="00E02B2C"/>
    <w:rsid w:val="00E04FA1"/>
    <w:rsid w:val="00E178EA"/>
    <w:rsid w:val="00E17964"/>
    <w:rsid w:val="00E27C57"/>
    <w:rsid w:val="00E452A5"/>
    <w:rsid w:val="00E54290"/>
    <w:rsid w:val="00E55D35"/>
    <w:rsid w:val="00E720DD"/>
    <w:rsid w:val="00E72BC9"/>
    <w:rsid w:val="00E90DEF"/>
    <w:rsid w:val="00E92FE8"/>
    <w:rsid w:val="00E9599A"/>
    <w:rsid w:val="00E966F5"/>
    <w:rsid w:val="00E975AC"/>
    <w:rsid w:val="00EA05D6"/>
    <w:rsid w:val="00EA670B"/>
    <w:rsid w:val="00EB07DA"/>
    <w:rsid w:val="00ED03D9"/>
    <w:rsid w:val="00ED2E8D"/>
    <w:rsid w:val="00EE0F8E"/>
    <w:rsid w:val="00EE662E"/>
    <w:rsid w:val="00EF6229"/>
    <w:rsid w:val="00F056F4"/>
    <w:rsid w:val="00F06461"/>
    <w:rsid w:val="00F13728"/>
    <w:rsid w:val="00F20397"/>
    <w:rsid w:val="00F31FE4"/>
    <w:rsid w:val="00F42553"/>
    <w:rsid w:val="00F43046"/>
    <w:rsid w:val="00F46B38"/>
    <w:rsid w:val="00F46C24"/>
    <w:rsid w:val="00F63E5E"/>
    <w:rsid w:val="00F70F87"/>
    <w:rsid w:val="00F72AC6"/>
    <w:rsid w:val="00F72C7A"/>
    <w:rsid w:val="00F753FE"/>
    <w:rsid w:val="00F77D3F"/>
    <w:rsid w:val="00F95ED7"/>
    <w:rsid w:val="00FA1F69"/>
    <w:rsid w:val="00FB30D8"/>
    <w:rsid w:val="00FB4FEC"/>
    <w:rsid w:val="00FD1EED"/>
    <w:rsid w:val="00FD389A"/>
    <w:rsid w:val="00FE7FB9"/>
    <w:rsid w:val="00FF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9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annotation text" w:semiHidden="1"/>
    <w:lsdException w:name="index heading" w:semiHidden="1"/>
    <w:lsdException w:name="caption" w:qFormat="1"/>
    <w:lsdException w:name="table of figures" w:semiHidden="1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4" w:semiHidden="1"/>
    <w:lsdException w:name="List Bullet 5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uiPriority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lock Text" w:semiHidden="1"/>
    <w:lsdException w:name="FollowedHyperlink" w:semiHidden="1"/>
    <w:lsdException w:name="Strong" w:qFormat="1"/>
    <w:lsdException w:name="Emphasis" w:qFormat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No List" w:uiPriority="99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99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</w:latentStyles>
  <w:style w:type="paragraph" w:default="1" w:styleId="Normal">
    <w:name w:val="Normal"/>
    <w:qFormat/>
    <w:rsid w:val="00CE580E"/>
    <w:rPr>
      <w:rFonts w:ascii="Futura Lt BT" w:hAnsi="Futura Lt BT"/>
      <w:sz w:val="24"/>
      <w:szCs w:val="24"/>
      <w:lang w:eastAsia="en-US"/>
    </w:rPr>
  </w:style>
  <w:style w:type="paragraph" w:styleId="Heading1">
    <w:name w:val="heading 1"/>
    <w:basedOn w:val="Normal"/>
    <w:next w:val="BodyText"/>
    <w:qFormat/>
    <w:rsid w:val="00CE580E"/>
    <w:pPr>
      <w:keepNext/>
      <w:keepLines/>
      <w:pageBreakBefore/>
      <w:numPr>
        <w:numId w:val="2"/>
      </w:numPr>
      <w:spacing w:after="240"/>
      <w:outlineLvl w:val="0"/>
    </w:pPr>
    <w:rPr>
      <w:rFonts w:ascii="Futura Md BT" w:hAnsi="Futura Md BT"/>
      <w:caps/>
      <w:color w:val="5F5F5F"/>
      <w:sz w:val="36"/>
      <w:szCs w:val="28"/>
    </w:rPr>
  </w:style>
  <w:style w:type="paragraph" w:styleId="Heading2">
    <w:name w:val="heading 2"/>
    <w:basedOn w:val="Heading1"/>
    <w:next w:val="BodyText"/>
    <w:qFormat/>
    <w:rsid w:val="00CE580E"/>
    <w:pPr>
      <w:pageBreakBefore w:val="0"/>
      <w:numPr>
        <w:ilvl w:val="1"/>
      </w:numPr>
      <w:spacing w:before="240" w:after="120"/>
      <w:outlineLvl w:val="1"/>
    </w:pPr>
    <w:rPr>
      <w:b/>
      <w:caps w:val="0"/>
      <w:smallCaps/>
      <w:sz w:val="28"/>
    </w:rPr>
  </w:style>
  <w:style w:type="paragraph" w:styleId="Heading3">
    <w:name w:val="heading 3"/>
    <w:basedOn w:val="Heading2"/>
    <w:next w:val="BodyText"/>
    <w:qFormat/>
    <w:rsid w:val="00CE580E"/>
    <w:pPr>
      <w:numPr>
        <w:ilvl w:val="2"/>
      </w:numPr>
      <w:outlineLvl w:val="2"/>
    </w:pPr>
    <w:rPr>
      <w:smallCaps w:val="0"/>
      <w:color w:val="808080"/>
      <w:sz w:val="24"/>
    </w:rPr>
  </w:style>
  <w:style w:type="paragraph" w:styleId="Heading4">
    <w:name w:val="heading 4"/>
    <w:basedOn w:val="Heading3"/>
    <w:next w:val="BodyText"/>
    <w:link w:val="Heading4Char"/>
    <w:qFormat/>
    <w:rsid w:val="00CE580E"/>
    <w:pPr>
      <w:numPr>
        <w:ilvl w:val="3"/>
      </w:numPr>
      <w:spacing w:before="120"/>
      <w:outlineLvl w:val="3"/>
    </w:pPr>
    <w:rPr>
      <w:smallCaps/>
      <w:color w:val="5F5F5F"/>
      <w:sz w:val="22"/>
    </w:rPr>
  </w:style>
  <w:style w:type="paragraph" w:styleId="Heading5">
    <w:name w:val="heading 5"/>
    <w:basedOn w:val="Heading4"/>
    <w:next w:val="BodyText"/>
    <w:semiHidden/>
    <w:qFormat/>
    <w:rsid w:val="00CE580E"/>
    <w:pPr>
      <w:numPr>
        <w:ilvl w:val="4"/>
      </w:numPr>
      <w:outlineLvl w:val="4"/>
    </w:pPr>
    <w:rPr>
      <w:bCs/>
      <w:iCs/>
      <w:smallCaps w:val="0"/>
      <w:color w:val="808080"/>
      <w:szCs w:val="26"/>
    </w:rPr>
  </w:style>
  <w:style w:type="paragraph" w:styleId="Heading6">
    <w:name w:val="heading 6"/>
    <w:basedOn w:val="Heading5"/>
    <w:next w:val="BodyText"/>
    <w:semiHidden/>
    <w:qFormat/>
    <w:rsid w:val="00CE580E"/>
    <w:pPr>
      <w:numPr>
        <w:ilvl w:val="5"/>
      </w:numPr>
      <w:outlineLvl w:val="5"/>
    </w:pPr>
    <w:rPr>
      <w:rFonts w:ascii="Futura Lt BT" w:hAnsi="Futura Lt BT"/>
      <w:bCs w:val="0"/>
      <w:color w:val="5F5F5F"/>
      <w:szCs w:val="22"/>
      <w:u w:val="single"/>
    </w:rPr>
  </w:style>
  <w:style w:type="paragraph" w:styleId="Heading7">
    <w:name w:val="heading 7"/>
    <w:basedOn w:val="Normal"/>
    <w:next w:val="Normal"/>
    <w:semiHidden/>
    <w:qFormat/>
    <w:rsid w:val="00CE580E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semiHidden/>
    <w:qFormat/>
    <w:rsid w:val="00CE580E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semiHidden/>
    <w:qFormat/>
    <w:rsid w:val="00CE580E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TOC2"/>
    <w:semiHidden/>
    <w:rsid w:val="00CE580E"/>
    <w:pPr>
      <w:keepNext/>
      <w:keepLines/>
      <w:tabs>
        <w:tab w:val="left" w:pos="360"/>
        <w:tab w:val="right" w:leader="dot" w:pos="9360"/>
      </w:tabs>
      <w:spacing w:before="240" w:after="120"/>
      <w:ind w:left="360" w:right="720" w:hanging="360"/>
    </w:pPr>
    <w:rPr>
      <w:rFonts w:ascii="Futura Md BT" w:hAnsi="Futura Md BT" w:cs="Arial"/>
      <w:bCs/>
      <w:caps/>
    </w:rPr>
  </w:style>
  <w:style w:type="paragraph" w:styleId="TOC2">
    <w:name w:val="toc 2"/>
    <w:basedOn w:val="TOC1"/>
    <w:next w:val="TOC3"/>
    <w:semiHidden/>
    <w:rsid w:val="00CE580E"/>
    <w:pPr>
      <w:keepNext w:val="0"/>
      <w:tabs>
        <w:tab w:val="clear" w:pos="360"/>
        <w:tab w:val="left" w:pos="720"/>
      </w:tabs>
      <w:spacing w:before="0" w:after="0"/>
      <w:ind w:left="720"/>
    </w:pPr>
    <w:rPr>
      <w:rFonts w:ascii="Futura Lt BT" w:hAnsi="Futura Lt BT"/>
      <w:bCs w:val="0"/>
      <w:caps w:val="0"/>
      <w:szCs w:val="20"/>
    </w:rPr>
  </w:style>
  <w:style w:type="numbering" w:customStyle="1" w:styleId="Tablelistnumberi">
    <w:name w:val="Table list number (i)"/>
    <w:basedOn w:val="NoList"/>
    <w:semiHidden/>
    <w:rsid w:val="00CE580E"/>
    <w:pPr>
      <w:numPr>
        <w:numId w:val="10"/>
      </w:numPr>
    </w:pPr>
  </w:style>
  <w:style w:type="paragraph" w:styleId="BodyText">
    <w:name w:val="Body Text"/>
    <w:basedOn w:val="Normal"/>
    <w:link w:val="BodyTextChar"/>
    <w:rsid w:val="00CE580E"/>
    <w:pPr>
      <w:keepLines/>
      <w:spacing w:before="120" w:after="120"/>
    </w:pPr>
  </w:style>
  <w:style w:type="character" w:styleId="Emphasis">
    <w:name w:val="Emphasis"/>
    <w:basedOn w:val="DefaultParagraphFont"/>
    <w:qFormat/>
    <w:rsid w:val="00CE580E"/>
    <w:rPr>
      <w:i/>
      <w:iCs/>
    </w:rPr>
  </w:style>
  <w:style w:type="paragraph" w:styleId="Header">
    <w:name w:val="header"/>
    <w:basedOn w:val="Normal"/>
    <w:semiHidden/>
    <w:rsid w:val="00CE580E"/>
    <w:pPr>
      <w:tabs>
        <w:tab w:val="right" w:pos="9360"/>
      </w:tabs>
    </w:pPr>
    <w:rPr>
      <w:sz w:val="20"/>
    </w:rPr>
  </w:style>
  <w:style w:type="paragraph" w:customStyle="1" w:styleId="Coverversionnumber">
    <w:name w:val="Cover version number"/>
    <w:basedOn w:val="Normal"/>
    <w:next w:val="Normal"/>
    <w:semiHidden/>
    <w:rsid w:val="00CE580E"/>
    <w:pPr>
      <w:ind w:left="8928"/>
    </w:pPr>
    <w:rPr>
      <w:rFonts w:ascii="Futura Md BT" w:hAnsi="Futura Md BT"/>
      <w:color w:val="005261"/>
    </w:rPr>
  </w:style>
  <w:style w:type="character" w:styleId="PageNumber">
    <w:name w:val="page number"/>
    <w:basedOn w:val="DefaultParagraphFont"/>
    <w:semiHidden/>
    <w:rsid w:val="00CE580E"/>
  </w:style>
  <w:style w:type="paragraph" w:customStyle="1" w:styleId="TOCtitle">
    <w:name w:val="TOC title"/>
    <w:basedOn w:val="Normal"/>
    <w:next w:val="TOC1"/>
    <w:semiHidden/>
    <w:rsid w:val="00CE580E"/>
    <w:pPr>
      <w:keepNext/>
      <w:keepLines/>
      <w:pageBreakBefore/>
      <w:spacing w:after="240"/>
      <w:jc w:val="center"/>
    </w:pPr>
    <w:rPr>
      <w:rFonts w:ascii="Futura Md BT" w:hAnsi="Futura Md BT"/>
      <w:caps/>
      <w:color w:val="5F5F5F"/>
      <w:sz w:val="36"/>
    </w:rPr>
  </w:style>
  <w:style w:type="paragraph" w:styleId="Footer">
    <w:name w:val="footer"/>
    <w:basedOn w:val="Normal"/>
    <w:semiHidden/>
    <w:rsid w:val="00CE580E"/>
    <w:pPr>
      <w:tabs>
        <w:tab w:val="right" w:pos="9360"/>
      </w:tabs>
    </w:pPr>
    <w:rPr>
      <w:sz w:val="20"/>
    </w:rPr>
  </w:style>
  <w:style w:type="paragraph" w:customStyle="1" w:styleId="Copyright">
    <w:name w:val="Copyright"/>
    <w:basedOn w:val="Normal"/>
    <w:semiHidden/>
    <w:rsid w:val="00CE580E"/>
    <w:rPr>
      <w:rFonts w:ascii="Futura Md BT" w:hAnsi="Futura Md BT"/>
      <w:sz w:val="20"/>
    </w:rPr>
  </w:style>
  <w:style w:type="numbering" w:customStyle="1" w:styleId="Tablelistbullet">
    <w:name w:val="Table list bullet"/>
    <w:basedOn w:val="NoList"/>
    <w:rsid w:val="00CE580E"/>
    <w:pPr>
      <w:numPr>
        <w:numId w:val="7"/>
      </w:numPr>
    </w:pPr>
  </w:style>
  <w:style w:type="paragraph" w:customStyle="1" w:styleId="Covermanualtitle">
    <w:name w:val="Cover manual title"/>
    <w:basedOn w:val="Covercoursetitle"/>
    <w:next w:val="Normal"/>
    <w:semiHidden/>
    <w:rsid w:val="00CE580E"/>
    <w:pPr>
      <w:spacing w:after="0"/>
    </w:pPr>
    <w:rPr>
      <w:caps/>
      <w:sz w:val="48"/>
      <w:szCs w:val="52"/>
    </w:rPr>
  </w:style>
  <w:style w:type="paragraph" w:customStyle="1" w:styleId="Covercoursetitle">
    <w:name w:val="Cover course title"/>
    <w:basedOn w:val="Covercoursecode"/>
    <w:next w:val="Covermanualtitle"/>
    <w:semiHidden/>
    <w:rsid w:val="00CE580E"/>
    <w:pPr>
      <w:numPr>
        <w:numId w:val="0"/>
      </w:numPr>
      <w:spacing w:after="480"/>
      <w:ind w:left="1080"/>
    </w:pPr>
    <w:rPr>
      <w:sz w:val="52"/>
    </w:rPr>
  </w:style>
  <w:style w:type="paragraph" w:customStyle="1" w:styleId="Covercoursecode">
    <w:name w:val="Cover course code"/>
    <w:basedOn w:val="Normal"/>
    <w:next w:val="Normal"/>
    <w:semiHidden/>
    <w:rsid w:val="00CE580E"/>
    <w:pPr>
      <w:numPr>
        <w:numId w:val="1"/>
      </w:numPr>
    </w:pPr>
    <w:rPr>
      <w:rFonts w:ascii="Futura XBlk BT" w:hAnsi="Futura XBlk BT"/>
      <w:color w:val="005261"/>
      <w:sz w:val="72"/>
      <w:szCs w:val="72"/>
    </w:rPr>
  </w:style>
  <w:style w:type="paragraph" w:customStyle="1" w:styleId="Tableparagraph">
    <w:name w:val="Table paragraph"/>
    <w:basedOn w:val="BodyText"/>
    <w:rsid w:val="00CE580E"/>
    <w:pPr>
      <w:spacing w:before="0"/>
    </w:pPr>
  </w:style>
  <w:style w:type="character" w:customStyle="1" w:styleId="Underline">
    <w:name w:val="Underline"/>
    <w:basedOn w:val="DefaultParagraphFont"/>
    <w:rsid w:val="00CE580E"/>
    <w:rPr>
      <w:u w:val="single"/>
    </w:rPr>
  </w:style>
  <w:style w:type="paragraph" w:styleId="ListNumber">
    <w:name w:val="List Number"/>
    <w:basedOn w:val="BodyText"/>
    <w:rsid w:val="00CE580E"/>
    <w:pPr>
      <w:numPr>
        <w:numId w:val="4"/>
      </w:numPr>
    </w:pPr>
  </w:style>
  <w:style w:type="paragraph" w:customStyle="1" w:styleId="Listnumbera">
    <w:name w:val="List number (a)"/>
    <w:basedOn w:val="BodyText"/>
    <w:rsid w:val="00CE580E"/>
    <w:pPr>
      <w:numPr>
        <w:numId w:val="5"/>
      </w:numPr>
    </w:pPr>
  </w:style>
  <w:style w:type="character" w:styleId="Strong">
    <w:name w:val="Strong"/>
    <w:basedOn w:val="DefaultParagraphFont"/>
    <w:qFormat/>
    <w:rsid w:val="00CE580E"/>
    <w:rPr>
      <w:rFonts w:ascii="Futura Md BT" w:hAnsi="Futura Md BT"/>
      <w:bCs/>
    </w:rPr>
  </w:style>
  <w:style w:type="paragraph" w:styleId="ListBullet">
    <w:name w:val="List Bullet"/>
    <w:basedOn w:val="BodyText"/>
    <w:rsid w:val="00CE580E"/>
    <w:pPr>
      <w:numPr>
        <w:numId w:val="3"/>
      </w:numPr>
      <w:spacing w:before="0" w:after="0"/>
    </w:pPr>
  </w:style>
  <w:style w:type="paragraph" w:styleId="ListNumber2">
    <w:name w:val="List Number 2"/>
    <w:basedOn w:val="ListNumber"/>
    <w:semiHidden/>
    <w:rsid w:val="00CE580E"/>
    <w:pPr>
      <w:numPr>
        <w:ilvl w:val="1"/>
      </w:numPr>
    </w:pPr>
  </w:style>
  <w:style w:type="paragraph" w:styleId="ListBullet2">
    <w:name w:val="List Bullet 2"/>
    <w:basedOn w:val="ListBullet"/>
    <w:semiHidden/>
    <w:rsid w:val="00CE580E"/>
    <w:pPr>
      <w:numPr>
        <w:ilvl w:val="1"/>
      </w:numPr>
    </w:pPr>
  </w:style>
  <w:style w:type="paragraph" w:styleId="ListBullet3">
    <w:name w:val="List Bullet 3"/>
    <w:basedOn w:val="ListBullet2"/>
    <w:semiHidden/>
    <w:rsid w:val="00CE580E"/>
    <w:pPr>
      <w:numPr>
        <w:ilvl w:val="2"/>
      </w:numPr>
    </w:pPr>
  </w:style>
  <w:style w:type="character" w:styleId="Hyperlink">
    <w:name w:val="Hyperlink"/>
    <w:basedOn w:val="DefaultParagraphFont"/>
    <w:semiHidden/>
    <w:rsid w:val="00CE580E"/>
    <w:rPr>
      <w:color w:val="0000FF"/>
      <w:u w:val="single"/>
    </w:rPr>
  </w:style>
  <w:style w:type="paragraph" w:styleId="Index8">
    <w:name w:val="index 8"/>
    <w:basedOn w:val="Normal"/>
    <w:next w:val="Normal"/>
    <w:autoRedefine/>
    <w:semiHidden/>
    <w:rsid w:val="00CE580E"/>
  </w:style>
  <w:style w:type="paragraph" w:styleId="ListNumber3">
    <w:name w:val="List Number 3"/>
    <w:basedOn w:val="ListNumber2"/>
    <w:semiHidden/>
    <w:rsid w:val="00CE580E"/>
    <w:pPr>
      <w:numPr>
        <w:ilvl w:val="2"/>
      </w:numPr>
    </w:pPr>
  </w:style>
  <w:style w:type="paragraph" w:customStyle="1" w:styleId="Figure">
    <w:name w:val="Figure"/>
    <w:basedOn w:val="BodyText"/>
    <w:rsid w:val="00CE580E"/>
    <w:pPr>
      <w:jc w:val="center"/>
    </w:pPr>
  </w:style>
  <w:style w:type="paragraph" w:customStyle="1" w:styleId="Exercisesection">
    <w:name w:val="Exercise section"/>
    <w:basedOn w:val="Normal"/>
    <w:next w:val="BodyText"/>
    <w:rsid w:val="00CE580E"/>
    <w:pPr>
      <w:keepNext/>
      <w:keepLines/>
      <w:spacing w:before="240" w:after="120"/>
    </w:pPr>
    <w:rPr>
      <w:rFonts w:ascii="Futura Md BT" w:hAnsi="Futura Md BT"/>
      <w:b/>
      <w:bCs/>
      <w:smallCaps/>
    </w:rPr>
  </w:style>
  <w:style w:type="paragraph" w:styleId="Caption">
    <w:name w:val="caption"/>
    <w:basedOn w:val="Normal"/>
    <w:next w:val="Normal"/>
    <w:qFormat/>
    <w:rsid w:val="00CE580E"/>
    <w:pPr>
      <w:keepNext/>
      <w:keepLines/>
      <w:spacing w:before="120" w:after="120"/>
      <w:ind w:left="720" w:right="720"/>
      <w:jc w:val="center"/>
    </w:pPr>
    <w:rPr>
      <w:b/>
    </w:rPr>
  </w:style>
  <w:style w:type="paragraph" w:styleId="Quote">
    <w:name w:val="Quote"/>
    <w:basedOn w:val="BodyText"/>
    <w:qFormat/>
    <w:rsid w:val="00CE580E"/>
    <w:pPr>
      <w:ind w:left="360" w:right="360"/>
      <w:jc w:val="both"/>
    </w:pPr>
    <w:rPr>
      <w:i/>
    </w:rPr>
  </w:style>
  <w:style w:type="table" w:customStyle="1" w:styleId="Tablestandard">
    <w:name w:val="Table (standard)"/>
    <w:basedOn w:val="TableNormal"/>
    <w:rsid w:val="00CE580E"/>
    <w:rPr>
      <w:rFonts w:ascii="Futura Lt BT" w:hAnsi="Futura Lt BT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  <w:jc w:val="center"/>
      </w:pPr>
      <w:rPr>
        <w:rFonts w:ascii="Futura Md BT" w:hAnsi="Futura Md BT"/>
        <w:b/>
        <w:i w:val="0"/>
        <w:color w:val="FFFFFF"/>
        <w:sz w:val="24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808080"/>
        <w:vAlign w:val="center"/>
      </w:tcPr>
    </w:tblStylePr>
  </w:style>
  <w:style w:type="paragraph" w:customStyle="1" w:styleId="Listnumber2a">
    <w:name w:val="List number 2 (a)"/>
    <w:basedOn w:val="Listnumbera"/>
    <w:semiHidden/>
    <w:rsid w:val="00CE580E"/>
    <w:pPr>
      <w:numPr>
        <w:ilvl w:val="1"/>
      </w:numPr>
    </w:pPr>
  </w:style>
  <w:style w:type="paragraph" w:customStyle="1" w:styleId="Listnumber3a">
    <w:name w:val="List number 3 (a)"/>
    <w:basedOn w:val="Listnumber2a"/>
    <w:semiHidden/>
    <w:rsid w:val="00CE580E"/>
    <w:pPr>
      <w:numPr>
        <w:ilvl w:val="2"/>
      </w:numPr>
    </w:pPr>
  </w:style>
  <w:style w:type="numbering" w:customStyle="1" w:styleId="Tablelistnumber">
    <w:name w:val="Table list number"/>
    <w:basedOn w:val="NoList"/>
    <w:rsid w:val="00CE580E"/>
    <w:pPr>
      <w:numPr>
        <w:numId w:val="8"/>
      </w:numPr>
    </w:pPr>
  </w:style>
  <w:style w:type="numbering" w:customStyle="1" w:styleId="Tablelistnumbera">
    <w:name w:val="Table list number (a)"/>
    <w:basedOn w:val="NoList"/>
    <w:rsid w:val="00CE580E"/>
    <w:pPr>
      <w:numPr>
        <w:numId w:val="9"/>
      </w:numPr>
    </w:pPr>
  </w:style>
  <w:style w:type="paragraph" w:customStyle="1" w:styleId="BodyTextpre-list">
    <w:name w:val="Body Text pre-list"/>
    <w:basedOn w:val="BodyText"/>
    <w:next w:val="ListBullet"/>
    <w:rsid w:val="00CE580E"/>
    <w:pPr>
      <w:keepNext/>
      <w:spacing w:after="0"/>
    </w:pPr>
  </w:style>
  <w:style w:type="paragraph" w:styleId="TOC3">
    <w:name w:val="toc 3"/>
    <w:basedOn w:val="TOC2"/>
    <w:next w:val="Normal"/>
    <w:semiHidden/>
    <w:rsid w:val="00CE580E"/>
    <w:pPr>
      <w:ind w:left="1080"/>
    </w:pPr>
  </w:style>
  <w:style w:type="paragraph" w:styleId="BodyTextIndent">
    <w:name w:val="Body Text Indent"/>
    <w:basedOn w:val="BodyText"/>
    <w:link w:val="BodyTextIndentChar"/>
    <w:semiHidden/>
    <w:rsid w:val="00CE580E"/>
    <w:pPr>
      <w:ind w:left="360"/>
    </w:pPr>
  </w:style>
  <w:style w:type="paragraph" w:styleId="BodyTextIndent2">
    <w:name w:val="Body Text Indent 2"/>
    <w:basedOn w:val="BodyTextIndent"/>
    <w:semiHidden/>
    <w:rsid w:val="00CE580E"/>
    <w:pPr>
      <w:ind w:left="720"/>
    </w:pPr>
  </w:style>
  <w:style w:type="paragraph" w:styleId="BodyTextIndent3">
    <w:name w:val="Body Text Indent 3"/>
    <w:basedOn w:val="BodyTextIndent2"/>
    <w:semiHidden/>
    <w:rsid w:val="00CE580E"/>
    <w:pPr>
      <w:ind w:left="1080"/>
    </w:pPr>
    <w:rPr>
      <w:szCs w:val="16"/>
    </w:rPr>
  </w:style>
  <w:style w:type="paragraph" w:customStyle="1" w:styleId="BodyTextpre-list2">
    <w:name w:val="Body Text pre-list 2"/>
    <w:basedOn w:val="BodyTextpre-list"/>
    <w:semiHidden/>
    <w:rsid w:val="00CE580E"/>
    <w:pPr>
      <w:ind w:left="360"/>
    </w:pPr>
  </w:style>
  <w:style w:type="paragraph" w:customStyle="1" w:styleId="BodyTextpre-list3">
    <w:name w:val="Body Text pre-list 3"/>
    <w:basedOn w:val="BodyTextpre-list2"/>
    <w:semiHidden/>
    <w:rsid w:val="00CE580E"/>
    <w:pPr>
      <w:ind w:left="720"/>
    </w:pPr>
  </w:style>
  <w:style w:type="character" w:styleId="FootnoteReference">
    <w:name w:val="footnote reference"/>
    <w:basedOn w:val="DefaultParagraphFont"/>
    <w:semiHidden/>
    <w:rsid w:val="00CE580E"/>
    <w:rPr>
      <w:vertAlign w:val="superscript"/>
    </w:rPr>
  </w:style>
  <w:style w:type="paragraph" w:styleId="FootnoteText">
    <w:name w:val="footnote text"/>
    <w:basedOn w:val="Normal"/>
    <w:semiHidden/>
    <w:rsid w:val="00CE580E"/>
    <w:pPr>
      <w:keepLines/>
    </w:pPr>
    <w:rPr>
      <w:sz w:val="20"/>
      <w:szCs w:val="20"/>
    </w:rPr>
  </w:style>
  <w:style w:type="paragraph" w:customStyle="1" w:styleId="Heading2noTOC">
    <w:name w:val="Heading 2 (no TOC)"/>
    <w:basedOn w:val="Heading2"/>
    <w:next w:val="BodyText"/>
    <w:semiHidden/>
    <w:rsid w:val="00CE580E"/>
    <w:pPr>
      <w:numPr>
        <w:ilvl w:val="0"/>
        <w:numId w:val="0"/>
      </w:numPr>
      <w:outlineLvl w:val="9"/>
    </w:pPr>
  </w:style>
  <w:style w:type="paragraph" w:customStyle="1" w:styleId="Lines">
    <w:name w:val="Lines"/>
    <w:basedOn w:val="BodyText"/>
    <w:rsid w:val="00CE580E"/>
    <w:pPr>
      <w:pBdr>
        <w:bottom w:val="single" w:sz="4" w:space="1" w:color="C0C0C0"/>
        <w:between w:val="single" w:sz="4" w:space="1" w:color="C0C0C0"/>
      </w:pBdr>
      <w:spacing w:before="60" w:after="0"/>
    </w:pPr>
  </w:style>
  <w:style w:type="paragraph" w:customStyle="1" w:styleId="Reference">
    <w:name w:val="Reference"/>
    <w:basedOn w:val="Normal"/>
    <w:next w:val="Normal"/>
    <w:semiHidden/>
    <w:rsid w:val="00CE580E"/>
    <w:pPr>
      <w:keepLines/>
      <w:spacing w:before="120" w:after="120"/>
    </w:pPr>
    <w:rPr>
      <w:i/>
      <w:sz w:val="22"/>
      <w:szCs w:val="20"/>
    </w:rPr>
  </w:style>
  <w:style w:type="table" w:customStyle="1" w:styleId="Tabletight">
    <w:name w:val="Table (tight)"/>
    <w:basedOn w:val="TableNormal"/>
    <w:semiHidden/>
    <w:rsid w:val="00CE580E"/>
    <w:rPr>
      <w:rFonts w:ascii="Futura Lt BT" w:hAnsi="Futura Lt BT"/>
    </w:rPr>
    <w:tblPr>
      <w:tblCellMar>
        <w:left w:w="0" w:type="dxa"/>
        <w:right w:w="0" w:type="dxa"/>
      </w:tblCellMar>
    </w:tblPr>
    <w:trPr>
      <w:cantSplit/>
    </w:trPr>
  </w:style>
  <w:style w:type="table" w:styleId="TableGrid">
    <w:name w:val="Table Grid"/>
    <w:basedOn w:val="TableNormal"/>
    <w:rsid w:val="00CE5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</w:tblPr>
    <w:trPr>
      <w:cantSplit/>
    </w:trPr>
  </w:style>
  <w:style w:type="paragraph" w:customStyle="1" w:styleId="Tableparagraphtitle">
    <w:name w:val="Table paragraph title"/>
    <w:basedOn w:val="Tableparagraph"/>
    <w:next w:val="Normal"/>
    <w:rsid w:val="00CE580E"/>
    <w:rPr>
      <w:rFonts w:ascii="Futura Md BT" w:hAnsi="Futura Md BT"/>
    </w:rPr>
  </w:style>
  <w:style w:type="paragraph" w:styleId="Title">
    <w:name w:val="Title"/>
    <w:basedOn w:val="Heading3"/>
    <w:next w:val="BodyText"/>
    <w:qFormat/>
    <w:rsid w:val="00CE580E"/>
    <w:pPr>
      <w:numPr>
        <w:ilvl w:val="0"/>
        <w:numId w:val="0"/>
      </w:numPr>
      <w:spacing w:before="120"/>
      <w:outlineLvl w:val="9"/>
    </w:pPr>
    <w:rPr>
      <w:rFonts w:cs="Arial"/>
      <w:b w:val="0"/>
      <w:bCs/>
      <w:color w:val="auto"/>
      <w:szCs w:val="32"/>
    </w:rPr>
  </w:style>
  <w:style w:type="paragraph" w:customStyle="1" w:styleId="Listnumberi">
    <w:name w:val="List number (i)"/>
    <w:basedOn w:val="BodyText"/>
    <w:semiHidden/>
    <w:rsid w:val="00CE580E"/>
    <w:pPr>
      <w:numPr>
        <w:numId w:val="6"/>
      </w:numPr>
    </w:pPr>
  </w:style>
  <w:style w:type="paragraph" w:customStyle="1" w:styleId="Listnumber2i">
    <w:name w:val="List number 2 (i)"/>
    <w:basedOn w:val="Listnumberi"/>
    <w:semiHidden/>
    <w:rsid w:val="00CE580E"/>
    <w:pPr>
      <w:numPr>
        <w:ilvl w:val="1"/>
      </w:numPr>
    </w:pPr>
  </w:style>
  <w:style w:type="paragraph" w:customStyle="1" w:styleId="Listnumber3i">
    <w:name w:val="List number 3 (i)"/>
    <w:basedOn w:val="Listnumber2i"/>
    <w:semiHidden/>
    <w:rsid w:val="00CE580E"/>
    <w:pPr>
      <w:numPr>
        <w:ilvl w:val="2"/>
      </w:numPr>
    </w:pPr>
  </w:style>
  <w:style w:type="paragraph" w:styleId="BalloonText">
    <w:name w:val="Balloon Text"/>
    <w:basedOn w:val="Normal"/>
    <w:link w:val="BalloonTextChar"/>
    <w:semiHidden/>
    <w:rsid w:val="00CE58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E580E"/>
    <w:rPr>
      <w:rFonts w:ascii="Tahoma" w:hAnsi="Tahoma" w:cs="Tahoma"/>
      <w:sz w:val="16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CE580E"/>
    <w:rPr>
      <w:rFonts w:ascii="Futura Lt BT" w:hAnsi="Futura Lt BT"/>
      <w:sz w:val="24"/>
      <w:szCs w:val="24"/>
      <w:lang w:eastAsia="en-US"/>
    </w:rPr>
  </w:style>
  <w:style w:type="character" w:customStyle="1" w:styleId="BodyTextIndentChar">
    <w:name w:val="Body Text Indent Char"/>
    <w:basedOn w:val="BodyTextChar"/>
    <w:link w:val="BodyTextIndent"/>
    <w:semiHidden/>
    <w:rsid w:val="00CE580E"/>
    <w:rPr>
      <w:rFonts w:ascii="Futura Lt BT" w:hAnsi="Futura Lt BT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CE580E"/>
    <w:rPr>
      <w:rFonts w:ascii="Futura Md BT" w:hAnsi="Futura Md BT"/>
      <w:b/>
      <w:smallCaps/>
      <w:color w:val="5F5F5F"/>
      <w:sz w:val="22"/>
      <w:szCs w:val="28"/>
      <w:lang w:eastAsia="en-US"/>
    </w:rPr>
  </w:style>
  <w:style w:type="paragraph" w:styleId="ListParagraph">
    <w:name w:val="List Paragraph"/>
    <w:basedOn w:val="Normal"/>
    <w:uiPriority w:val="99"/>
    <w:qFormat/>
    <w:rsid w:val="00CE58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9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annotation text" w:semiHidden="1"/>
    <w:lsdException w:name="index heading" w:semiHidden="1"/>
    <w:lsdException w:name="caption" w:qFormat="1"/>
    <w:lsdException w:name="table of figures" w:semiHidden="1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4" w:semiHidden="1"/>
    <w:lsdException w:name="List Bullet 5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uiPriority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lock Text" w:semiHidden="1"/>
    <w:lsdException w:name="FollowedHyperlink" w:semiHidden="1"/>
    <w:lsdException w:name="Strong" w:qFormat="1"/>
    <w:lsdException w:name="Emphasis" w:qFormat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No List" w:uiPriority="99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99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</w:latentStyles>
  <w:style w:type="paragraph" w:default="1" w:styleId="Normal">
    <w:name w:val="Normal"/>
    <w:qFormat/>
    <w:rsid w:val="00CE580E"/>
    <w:rPr>
      <w:rFonts w:ascii="Futura Lt BT" w:hAnsi="Futura Lt BT"/>
      <w:sz w:val="24"/>
      <w:szCs w:val="24"/>
      <w:lang w:eastAsia="en-US"/>
    </w:rPr>
  </w:style>
  <w:style w:type="paragraph" w:styleId="Heading1">
    <w:name w:val="heading 1"/>
    <w:basedOn w:val="Normal"/>
    <w:next w:val="BodyText"/>
    <w:qFormat/>
    <w:rsid w:val="00CE580E"/>
    <w:pPr>
      <w:keepNext/>
      <w:keepLines/>
      <w:pageBreakBefore/>
      <w:numPr>
        <w:numId w:val="2"/>
      </w:numPr>
      <w:spacing w:after="240"/>
      <w:outlineLvl w:val="0"/>
    </w:pPr>
    <w:rPr>
      <w:rFonts w:ascii="Futura Md BT" w:hAnsi="Futura Md BT"/>
      <w:caps/>
      <w:color w:val="5F5F5F"/>
      <w:sz w:val="36"/>
      <w:szCs w:val="28"/>
    </w:rPr>
  </w:style>
  <w:style w:type="paragraph" w:styleId="Heading2">
    <w:name w:val="heading 2"/>
    <w:basedOn w:val="Heading1"/>
    <w:next w:val="BodyText"/>
    <w:qFormat/>
    <w:rsid w:val="00CE580E"/>
    <w:pPr>
      <w:pageBreakBefore w:val="0"/>
      <w:numPr>
        <w:ilvl w:val="1"/>
      </w:numPr>
      <w:spacing w:before="240" w:after="120"/>
      <w:outlineLvl w:val="1"/>
    </w:pPr>
    <w:rPr>
      <w:b/>
      <w:caps w:val="0"/>
      <w:smallCaps/>
      <w:sz w:val="28"/>
    </w:rPr>
  </w:style>
  <w:style w:type="paragraph" w:styleId="Heading3">
    <w:name w:val="heading 3"/>
    <w:basedOn w:val="Heading2"/>
    <w:next w:val="BodyText"/>
    <w:qFormat/>
    <w:rsid w:val="00CE580E"/>
    <w:pPr>
      <w:numPr>
        <w:ilvl w:val="2"/>
      </w:numPr>
      <w:outlineLvl w:val="2"/>
    </w:pPr>
    <w:rPr>
      <w:smallCaps w:val="0"/>
      <w:color w:val="808080"/>
      <w:sz w:val="24"/>
    </w:rPr>
  </w:style>
  <w:style w:type="paragraph" w:styleId="Heading4">
    <w:name w:val="heading 4"/>
    <w:basedOn w:val="Heading3"/>
    <w:next w:val="BodyText"/>
    <w:link w:val="Heading4Char"/>
    <w:qFormat/>
    <w:rsid w:val="00CE580E"/>
    <w:pPr>
      <w:numPr>
        <w:ilvl w:val="3"/>
      </w:numPr>
      <w:spacing w:before="120"/>
      <w:outlineLvl w:val="3"/>
    </w:pPr>
    <w:rPr>
      <w:smallCaps/>
      <w:color w:val="5F5F5F"/>
      <w:sz w:val="22"/>
    </w:rPr>
  </w:style>
  <w:style w:type="paragraph" w:styleId="Heading5">
    <w:name w:val="heading 5"/>
    <w:basedOn w:val="Heading4"/>
    <w:next w:val="BodyText"/>
    <w:semiHidden/>
    <w:qFormat/>
    <w:rsid w:val="00CE580E"/>
    <w:pPr>
      <w:numPr>
        <w:ilvl w:val="4"/>
      </w:numPr>
      <w:outlineLvl w:val="4"/>
    </w:pPr>
    <w:rPr>
      <w:bCs/>
      <w:iCs/>
      <w:smallCaps w:val="0"/>
      <w:color w:val="808080"/>
      <w:szCs w:val="26"/>
    </w:rPr>
  </w:style>
  <w:style w:type="paragraph" w:styleId="Heading6">
    <w:name w:val="heading 6"/>
    <w:basedOn w:val="Heading5"/>
    <w:next w:val="BodyText"/>
    <w:semiHidden/>
    <w:qFormat/>
    <w:rsid w:val="00CE580E"/>
    <w:pPr>
      <w:numPr>
        <w:ilvl w:val="5"/>
      </w:numPr>
      <w:outlineLvl w:val="5"/>
    </w:pPr>
    <w:rPr>
      <w:rFonts w:ascii="Futura Lt BT" w:hAnsi="Futura Lt BT"/>
      <w:bCs w:val="0"/>
      <w:color w:val="5F5F5F"/>
      <w:szCs w:val="22"/>
      <w:u w:val="single"/>
    </w:rPr>
  </w:style>
  <w:style w:type="paragraph" w:styleId="Heading7">
    <w:name w:val="heading 7"/>
    <w:basedOn w:val="Normal"/>
    <w:next w:val="Normal"/>
    <w:semiHidden/>
    <w:qFormat/>
    <w:rsid w:val="00CE580E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semiHidden/>
    <w:qFormat/>
    <w:rsid w:val="00CE580E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semiHidden/>
    <w:qFormat/>
    <w:rsid w:val="00CE580E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TOC2"/>
    <w:semiHidden/>
    <w:rsid w:val="00CE580E"/>
    <w:pPr>
      <w:keepNext/>
      <w:keepLines/>
      <w:tabs>
        <w:tab w:val="left" w:pos="360"/>
        <w:tab w:val="right" w:leader="dot" w:pos="9360"/>
      </w:tabs>
      <w:spacing w:before="240" w:after="120"/>
      <w:ind w:left="360" w:right="720" w:hanging="360"/>
    </w:pPr>
    <w:rPr>
      <w:rFonts w:ascii="Futura Md BT" w:hAnsi="Futura Md BT" w:cs="Arial"/>
      <w:bCs/>
      <w:caps/>
    </w:rPr>
  </w:style>
  <w:style w:type="paragraph" w:styleId="TOC2">
    <w:name w:val="toc 2"/>
    <w:basedOn w:val="TOC1"/>
    <w:next w:val="TOC3"/>
    <w:semiHidden/>
    <w:rsid w:val="00CE580E"/>
    <w:pPr>
      <w:keepNext w:val="0"/>
      <w:tabs>
        <w:tab w:val="clear" w:pos="360"/>
        <w:tab w:val="left" w:pos="720"/>
      </w:tabs>
      <w:spacing w:before="0" w:after="0"/>
      <w:ind w:left="720"/>
    </w:pPr>
    <w:rPr>
      <w:rFonts w:ascii="Futura Lt BT" w:hAnsi="Futura Lt BT"/>
      <w:bCs w:val="0"/>
      <w:caps w:val="0"/>
      <w:szCs w:val="20"/>
    </w:rPr>
  </w:style>
  <w:style w:type="numbering" w:customStyle="1" w:styleId="Tablelistnumberi">
    <w:name w:val="Table list number (i)"/>
    <w:basedOn w:val="NoList"/>
    <w:semiHidden/>
    <w:rsid w:val="00CE580E"/>
    <w:pPr>
      <w:numPr>
        <w:numId w:val="10"/>
      </w:numPr>
    </w:pPr>
  </w:style>
  <w:style w:type="paragraph" w:styleId="BodyText">
    <w:name w:val="Body Text"/>
    <w:basedOn w:val="Normal"/>
    <w:link w:val="BodyTextChar"/>
    <w:rsid w:val="00CE580E"/>
    <w:pPr>
      <w:keepLines/>
      <w:spacing w:before="120" w:after="120"/>
    </w:pPr>
  </w:style>
  <w:style w:type="character" w:styleId="Emphasis">
    <w:name w:val="Emphasis"/>
    <w:basedOn w:val="DefaultParagraphFont"/>
    <w:qFormat/>
    <w:rsid w:val="00CE580E"/>
    <w:rPr>
      <w:i/>
      <w:iCs/>
    </w:rPr>
  </w:style>
  <w:style w:type="paragraph" w:styleId="Header">
    <w:name w:val="header"/>
    <w:basedOn w:val="Normal"/>
    <w:semiHidden/>
    <w:rsid w:val="00CE580E"/>
    <w:pPr>
      <w:tabs>
        <w:tab w:val="right" w:pos="9360"/>
      </w:tabs>
    </w:pPr>
    <w:rPr>
      <w:sz w:val="20"/>
    </w:rPr>
  </w:style>
  <w:style w:type="paragraph" w:customStyle="1" w:styleId="Coverversionnumber">
    <w:name w:val="Cover version number"/>
    <w:basedOn w:val="Normal"/>
    <w:next w:val="Normal"/>
    <w:semiHidden/>
    <w:rsid w:val="00CE580E"/>
    <w:pPr>
      <w:ind w:left="8928"/>
    </w:pPr>
    <w:rPr>
      <w:rFonts w:ascii="Futura Md BT" w:hAnsi="Futura Md BT"/>
      <w:color w:val="005261"/>
    </w:rPr>
  </w:style>
  <w:style w:type="character" w:styleId="PageNumber">
    <w:name w:val="page number"/>
    <w:basedOn w:val="DefaultParagraphFont"/>
    <w:semiHidden/>
    <w:rsid w:val="00CE580E"/>
  </w:style>
  <w:style w:type="paragraph" w:customStyle="1" w:styleId="TOCtitle">
    <w:name w:val="TOC title"/>
    <w:basedOn w:val="Normal"/>
    <w:next w:val="TOC1"/>
    <w:semiHidden/>
    <w:rsid w:val="00CE580E"/>
    <w:pPr>
      <w:keepNext/>
      <w:keepLines/>
      <w:pageBreakBefore/>
      <w:spacing w:after="240"/>
      <w:jc w:val="center"/>
    </w:pPr>
    <w:rPr>
      <w:rFonts w:ascii="Futura Md BT" w:hAnsi="Futura Md BT"/>
      <w:caps/>
      <w:color w:val="5F5F5F"/>
      <w:sz w:val="36"/>
    </w:rPr>
  </w:style>
  <w:style w:type="paragraph" w:styleId="Footer">
    <w:name w:val="footer"/>
    <w:basedOn w:val="Normal"/>
    <w:semiHidden/>
    <w:rsid w:val="00CE580E"/>
    <w:pPr>
      <w:tabs>
        <w:tab w:val="right" w:pos="9360"/>
      </w:tabs>
    </w:pPr>
    <w:rPr>
      <w:sz w:val="20"/>
    </w:rPr>
  </w:style>
  <w:style w:type="paragraph" w:customStyle="1" w:styleId="Copyright">
    <w:name w:val="Copyright"/>
    <w:basedOn w:val="Normal"/>
    <w:semiHidden/>
    <w:rsid w:val="00CE580E"/>
    <w:rPr>
      <w:rFonts w:ascii="Futura Md BT" w:hAnsi="Futura Md BT"/>
      <w:sz w:val="20"/>
    </w:rPr>
  </w:style>
  <w:style w:type="numbering" w:customStyle="1" w:styleId="Tablelistbullet">
    <w:name w:val="Table list bullet"/>
    <w:basedOn w:val="NoList"/>
    <w:rsid w:val="00CE580E"/>
    <w:pPr>
      <w:numPr>
        <w:numId w:val="7"/>
      </w:numPr>
    </w:pPr>
  </w:style>
  <w:style w:type="paragraph" w:customStyle="1" w:styleId="Covermanualtitle">
    <w:name w:val="Cover manual title"/>
    <w:basedOn w:val="Covercoursetitle"/>
    <w:next w:val="Normal"/>
    <w:semiHidden/>
    <w:rsid w:val="00CE580E"/>
    <w:pPr>
      <w:spacing w:after="0"/>
    </w:pPr>
    <w:rPr>
      <w:caps/>
      <w:sz w:val="48"/>
      <w:szCs w:val="52"/>
    </w:rPr>
  </w:style>
  <w:style w:type="paragraph" w:customStyle="1" w:styleId="Covercoursetitle">
    <w:name w:val="Cover course title"/>
    <w:basedOn w:val="Covercoursecode"/>
    <w:next w:val="Covermanualtitle"/>
    <w:semiHidden/>
    <w:rsid w:val="00CE580E"/>
    <w:pPr>
      <w:numPr>
        <w:numId w:val="0"/>
      </w:numPr>
      <w:spacing w:after="480"/>
      <w:ind w:left="1080"/>
    </w:pPr>
    <w:rPr>
      <w:sz w:val="52"/>
    </w:rPr>
  </w:style>
  <w:style w:type="paragraph" w:customStyle="1" w:styleId="Covercoursecode">
    <w:name w:val="Cover course code"/>
    <w:basedOn w:val="Normal"/>
    <w:next w:val="Normal"/>
    <w:semiHidden/>
    <w:rsid w:val="00CE580E"/>
    <w:pPr>
      <w:numPr>
        <w:numId w:val="1"/>
      </w:numPr>
    </w:pPr>
    <w:rPr>
      <w:rFonts w:ascii="Futura XBlk BT" w:hAnsi="Futura XBlk BT"/>
      <w:color w:val="005261"/>
      <w:sz w:val="72"/>
      <w:szCs w:val="72"/>
    </w:rPr>
  </w:style>
  <w:style w:type="paragraph" w:customStyle="1" w:styleId="Tableparagraph">
    <w:name w:val="Table paragraph"/>
    <w:basedOn w:val="BodyText"/>
    <w:rsid w:val="00CE580E"/>
    <w:pPr>
      <w:spacing w:before="0"/>
    </w:pPr>
  </w:style>
  <w:style w:type="character" w:customStyle="1" w:styleId="Underline">
    <w:name w:val="Underline"/>
    <w:basedOn w:val="DefaultParagraphFont"/>
    <w:rsid w:val="00CE580E"/>
    <w:rPr>
      <w:u w:val="single"/>
    </w:rPr>
  </w:style>
  <w:style w:type="paragraph" w:styleId="ListNumber">
    <w:name w:val="List Number"/>
    <w:basedOn w:val="BodyText"/>
    <w:rsid w:val="00CE580E"/>
    <w:pPr>
      <w:numPr>
        <w:numId w:val="4"/>
      </w:numPr>
    </w:pPr>
  </w:style>
  <w:style w:type="paragraph" w:customStyle="1" w:styleId="Listnumbera">
    <w:name w:val="List number (a)"/>
    <w:basedOn w:val="BodyText"/>
    <w:rsid w:val="00CE580E"/>
    <w:pPr>
      <w:numPr>
        <w:numId w:val="5"/>
      </w:numPr>
    </w:pPr>
  </w:style>
  <w:style w:type="character" w:styleId="Strong">
    <w:name w:val="Strong"/>
    <w:basedOn w:val="DefaultParagraphFont"/>
    <w:qFormat/>
    <w:rsid w:val="00CE580E"/>
    <w:rPr>
      <w:rFonts w:ascii="Futura Md BT" w:hAnsi="Futura Md BT"/>
      <w:bCs/>
    </w:rPr>
  </w:style>
  <w:style w:type="paragraph" w:styleId="ListBullet">
    <w:name w:val="List Bullet"/>
    <w:basedOn w:val="BodyText"/>
    <w:rsid w:val="00CE580E"/>
    <w:pPr>
      <w:numPr>
        <w:numId w:val="3"/>
      </w:numPr>
      <w:spacing w:before="0" w:after="0"/>
    </w:pPr>
  </w:style>
  <w:style w:type="paragraph" w:styleId="ListNumber2">
    <w:name w:val="List Number 2"/>
    <w:basedOn w:val="ListNumber"/>
    <w:semiHidden/>
    <w:rsid w:val="00CE580E"/>
    <w:pPr>
      <w:numPr>
        <w:ilvl w:val="1"/>
      </w:numPr>
    </w:pPr>
  </w:style>
  <w:style w:type="paragraph" w:styleId="ListBullet2">
    <w:name w:val="List Bullet 2"/>
    <w:basedOn w:val="ListBullet"/>
    <w:semiHidden/>
    <w:rsid w:val="00CE580E"/>
    <w:pPr>
      <w:numPr>
        <w:ilvl w:val="1"/>
      </w:numPr>
    </w:pPr>
  </w:style>
  <w:style w:type="paragraph" w:styleId="ListBullet3">
    <w:name w:val="List Bullet 3"/>
    <w:basedOn w:val="ListBullet2"/>
    <w:semiHidden/>
    <w:rsid w:val="00CE580E"/>
    <w:pPr>
      <w:numPr>
        <w:ilvl w:val="2"/>
      </w:numPr>
    </w:pPr>
  </w:style>
  <w:style w:type="character" w:styleId="Hyperlink">
    <w:name w:val="Hyperlink"/>
    <w:basedOn w:val="DefaultParagraphFont"/>
    <w:semiHidden/>
    <w:rsid w:val="00CE580E"/>
    <w:rPr>
      <w:color w:val="0000FF"/>
      <w:u w:val="single"/>
    </w:rPr>
  </w:style>
  <w:style w:type="paragraph" w:styleId="Index8">
    <w:name w:val="index 8"/>
    <w:basedOn w:val="Normal"/>
    <w:next w:val="Normal"/>
    <w:autoRedefine/>
    <w:semiHidden/>
    <w:rsid w:val="00CE580E"/>
  </w:style>
  <w:style w:type="paragraph" w:styleId="ListNumber3">
    <w:name w:val="List Number 3"/>
    <w:basedOn w:val="ListNumber2"/>
    <w:semiHidden/>
    <w:rsid w:val="00CE580E"/>
    <w:pPr>
      <w:numPr>
        <w:ilvl w:val="2"/>
      </w:numPr>
    </w:pPr>
  </w:style>
  <w:style w:type="paragraph" w:customStyle="1" w:styleId="Figure">
    <w:name w:val="Figure"/>
    <w:basedOn w:val="BodyText"/>
    <w:rsid w:val="00CE580E"/>
    <w:pPr>
      <w:jc w:val="center"/>
    </w:pPr>
  </w:style>
  <w:style w:type="paragraph" w:customStyle="1" w:styleId="Exercisesection">
    <w:name w:val="Exercise section"/>
    <w:basedOn w:val="Normal"/>
    <w:next w:val="BodyText"/>
    <w:rsid w:val="00CE580E"/>
    <w:pPr>
      <w:keepNext/>
      <w:keepLines/>
      <w:spacing w:before="240" w:after="120"/>
    </w:pPr>
    <w:rPr>
      <w:rFonts w:ascii="Futura Md BT" w:hAnsi="Futura Md BT"/>
      <w:b/>
      <w:bCs/>
      <w:smallCaps/>
    </w:rPr>
  </w:style>
  <w:style w:type="paragraph" w:styleId="Caption">
    <w:name w:val="caption"/>
    <w:basedOn w:val="Normal"/>
    <w:next w:val="Normal"/>
    <w:qFormat/>
    <w:rsid w:val="00CE580E"/>
    <w:pPr>
      <w:keepNext/>
      <w:keepLines/>
      <w:spacing w:before="120" w:after="120"/>
      <w:ind w:left="720" w:right="720"/>
      <w:jc w:val="center"/>
    </w:pPr>
    <w:rPr>
      <w:b/>
    </w:rPr>
  </w:style>
  <w:style w:type="paragraph" w:styleId="Quote">
    <w:name w:val="Quote"/>
    <w:basedOn w:val="BodyText"/>
    <w:qFormat/>
    <w:rsid w:val="00CE580E"/>
    <w:pPr>
      <w:ind w:left="360" w:right="360"/>
      <w:jc w:val="both"/>
    </w:pPr>
    <w:rPr>
      <w:i/>
    </w:rPr>
  </w:style>
  <w:style w:type="table" w:customStyle="1" w:styleId="Tablestandard">
    <w:name w:val="Table (standard)"/>
    <w:basedOn w:val="TableNormal"/>
    <w:rsid w:val="00CE580E"/>
    <w:rPr>
      <w:rFonts w:ascii="Futura Lt BT" w:hAnsi="Futura Lt BT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  <w:jc w:val="center"/>
      </w:pPr>
      <w:rPr>
        <w:rFonts w:ascii="Futura Md BT" w:hAnsi="Futura Md BT"/>
        <w:b/>
        <w:i w:val="0"/>
        <w:color w:val="FFFFFF"/>
        <w:sz w:val="24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808080"/>
        <w:vAlign w:val="center"/>
      </w:tcPr>
    </w:tblStylePr>
  </w:style>
  <w:style w:type="paragraph" w:customStyle="1" w:styleId="Listnumber2a">
    <w:name w:val="List number 2 (a)"/>
    <w:basedOn w:val="Listnumbera"/>
    <w:semiHidden/>
    <w:rsid w:val="00CE580E"/>
    <w:pPr>
      <w:numPr>
        <w:ilvl w:val="1"/>
      </w:numPr>
    </w:pPr>
  </w:style>
  <w:style w:type="paragraph" w:customStyle="1" w:styleId="Listnumber3a">
    <w:name w:val="List number 3 (a)"/>
    <w:basedOn w:val="Listnumber2a"/>
    <w:semiHidden/>
    <w:rsid w:val="00CE580E"/>
    <w:pPr>
      <w:numPr>
        <w:ilvl w:val="2"/>
      </w:numPr>
    </w:pPr>
  </w:style>
  <w:style w:type="numbering" w:customStyle="1" w:styleId="Tablelistnumber">
    <w:name w:val="Table list number"/>
    <w:basedOn w:val="NoList"/>
    <w:rsid w:val="00CE580E"/>
    <w:pPr>
      <w:numPr>
        <w:numId w:val="8"/>
      </w:numPr>
    </w:pPr>
  </w:style>
  <w:style w:type="numbering" w:customStyle="1" w:styleId="Tablelistnumbera">
    <w:name w:val="Table list number (a)"/>
    <w:basedOn w:val="NoList"/>
    <w:rsid w:val="00CE580E"/>
    <w:pPr>
      <w:numPr>
        <w:numId w:val="9"/>
      </w:numPr>
    </w:pPr>
  </w:style>
  <w:style w:type="paragraph" w:customStyle="1" w:styleId="BodyTextpre-list">
    <w:name w:val="Body Text pre-list"/>
    <w:basedOn w:val="BodyText"/>
    <w:next w:val="ListBullet"/>
    <w:rsid w:val="00CE580E"/>
    <w:pPr>
      <w:keepNext/>
      <w:spacing w:after="0"/>
    </w:pPr>
  </w:style>
  <w:style w:type="paragraph" w:styleId="TOC3">
    <w:name w:val="toc 3"/>
    <w:basedOn w:val="TOC2"/>
    <w:next w:val="Normal"/>
    <w:semiHidden/>
    <w:rsid w:val="00CE580E"/>
    <w:pPr>
      <w:ind w:left="1080"/>
    </w:pPr>
  </w:style>
  <w:style w:type="paragraph" w:styleId="BodyTextIndent">
    <w:name w:val="Body Text Indent"/>
    <w:basedOn w:val="BodyText"/>
    <w:link w:val="BodyTextIndentChar"/>
    <w:semiHidden/>
    <w:rsid w:val="00CE580E"/>
    <w:pPr>
      <w:ind w:left="360"/>
    </w:pPr>
  </w:style>
  <w:style w:type="paragraph" w:styleId="BodyTextIndent2">
    <w:name w:val="Body Text Indent 2"/>
    <w:basedOn w:val="BodyTextIndent"/>
    <w:semiHidden/>
    <w:rsid w:val="00CE580E"/>
    <w:pPr>
      <w:ind w:left="720"/>
    </w:pPr>
  </w:style>
  <w:style w:type="paragraph" w:styleId="BodyTextIndent3">
    <w:name w:val="Body Text Indent 3"/>
    <w:basedOn w:val="BodyTextIndent2"/>
    <w:semiHidden/>
    <w:rsid w:val="00CE580E"/>
    <w:pPr>
      <w:ind w:left="1080"/>
    </w:pPr>
    <w:rPr>
      <w:szCs w:val="16"/>
    </w:rPr>
  </w:style>
  <w:style w:type="paragraph" w:customStyle="1" w:styleId="BodyTextpre-list2">
    <w:name w:val="Body Text pre-list 2"/>
    <w:basedOn w:val="BodyTextpre-list"/>
    <w:semiHidden/>
    <w:rsid w:val="00CE580E"/>
    <w:pPr>
      <w:ind w:left="360"/>
    </w:pPr>
  </w:style>
  <w:style w:type="paragraph" w:customStyle="1" w:styleId="BodyTextpre-list3">
    <w:name w:val="Body Text pre-list 3"/>
    <w:basedOn w:val="BodyTextpre-list2"/>
    <w:semiHidden/>
    <w:rsid w:val="00CE580E"/>
    <w:pPr>
      <w:ind w:left="720"/>
    </w:pPr>
  </w:style>
  <w:style w:type="character" w:styleId="FootnoteReference">
    <w:name w:val="footnote reference"/>
    <w:basedOn w:val="DefaultParagraphFont"/>
    <w:semiHidden/>
    <w:rsid w:val="00CE580E"/>
    <w:rPr>
      <w:vertAlign w:val="superscript"/>
    </w:rPr>
  </w:style>
  <w:style w:type="paragraph" w:styleId="FootnoteText">
    <w:name w:val="footnote text"/>
    <w:basedOn w:val="Normal"/>
    <w:semiHidden/>
    <w:rsid w:val="00CE580E"/>
    <w:pPr>
      <w:keepLines/>
    </w:pPr>
    <w:rPr>
      <w:sz w:val="20"/>
      <w:szCs w:val="20"/>
    </w:rPr>
  </w:style>
  <w:style w:type="paragraph" w:customStyle="1" w:styleId="Heading2noTOC">
    <w:name w:val="Heading 2 (no TOC)"/>
    <w:basedOn w:val="Heading2"/>
    <w:next w:val="BodyText"/>
    <w:semiHidden/>
    <w:rsid w:val="00CE580E"/>
    <w:pPr>
      <w:numPr>
        <w:ilvl w:val="0"/>
        <w:numId w:val="0"/>
      </w:numPr>
      <w:outlineLvl w:val="9"/>
    </w:pPr>
  </w:style>
  <w:style w:type="paragraph" w:customStyle="1" w:styleId="Lines">
    <w:name w:val="Lines"/>
    <w:basedOn w:val="BodyText"/>
    <w:rsid w:val="00CE580E"/>
    <w:pPr>
      <w:pBdr>
        <w:bottom w:val="single" w:sz="4" w:space="1" w:color="C0C0C0"/>
        <w:between w:val="single" w:sz="4" w:space="1" w:color="C0C0C0"/>
      </w:pBdr>
      <w:spacing w:before="60" w:after="0"/>
    </w:pPr>
  </w:style>
  <w:style w:type="paragraph" w:customStyle="1" w:styleId="Reference">
    <w:name w:val="Reference"/>
    <w:basedOn w:val="Normal"/>
    <w:next w:val="Normal"/>
    <w:semiHidden/>
    <w:rsid w:val="00CE580E"/>
    <w:pPr>
      <w:keepLines/>
      <w:spacing w:before="120" w:after="120"/>
    </w:pPr>
    <w:rPr>
      <w:i/>
      <w:sz w:val="22"/>
      <w:szCs w:val="20"/>
    </w:rPr>
  </w:style>
  <w:style w:type="table" w:customStyle="1" w:styleId="Tabletight">
    <w:name w:val="Table (tight)"/>
    <w:basedOn w:val="TableNormal"/>
    <w:semiHidden/>
    <w:rsid w:val="00CE580E"/>
    <w:rPr>
      <w:rFonts w:ascii="Futura Lt BT" w:hAnsi="Futura Lt BT"/>
    </w:rPr>
    <w:tblPr>
      <w:tblCellMar>
        <w:left w:w="0" w:type="dxa"/>
        <w:right w:w="0" w:type="dxa"/>
      </w:tblCellMar>
    </w:tblPr>
    <w:trPr>
      <w:cantSplit/>
    </w:trPr>
  </w:style>
  <w:style w:type="table" w:styleId="TableGrid">
    <w:name w:val="Table Grid"/>
    <w:basedOn w:val="TableNormal"/>
    <w:rsid w:val="00CE5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</w:tblPr>
    <w:trPr>
      <w:cantSplit/>
    </w:trPr>
  </w:style>
  <w:style w:type="paragraph" w:customStyle="1" w:styleId="Tableparagraphtitle">
    <w:name w:val="Table paragraph title"/>
    <w:basedOn w:val="Tableparagraph"/>
    <w:next w:val="Normal"/>
    <w:rsid w:val="00CE580E"/>
    <w:rPr>
      <w:rFonts w:ascii="Futura Md BT" w:hAnsi="Futura Md BT"/>
    </w:rPr>
  </w:style>
  <w:style w:type="paragraph" w:styleId="Title">
    <w:name w:val="Title"/>
    <w:basedOn w:val="Heading3"/>
    <w:next w:val="BodyText"/>
    <w:qFormat/>
    <w:rsid w:val="00CE580E"/>
    <w:pPr>
      <w:numPr>
        <w:ilvl w:val="0"/>
        <w:numId w:val="0"/>
      </w:numPr>
      <w:spacing w:before="120"/>
      <w:outlineLvl w:val="9"/>
    </w:pPr>
    <w:rPr>
      <w:rFonts w:cs="Arial"/>
      <w:b w:val="0"/>
      <w:bCs/>
      <w:color w:val="auto"/>
      <w:szCs w:val="32"/>
    </w:rPr>
  </w:style>
  <w:style w:type="paragraph" w:customStyle="1" w:styleId="Listnumberi">
    <w:name w:val="List number (i)"/>
    <w:basedOn w:val="BodyText"/>
    <w:semiHidden/>
    <w:rsid w:val="00CE580E"/>
    <w:pPr>
      <w:numPr>
        <w:numId w:val="6"/>
      </w:numPr>
    </w:pPr>
  </w:style>
  <w:style w:type="paragraph" w:customStyle="1" w:styleId="Listnumber2i">
    <w:name w:val="List number 2 (i)"/>
    <w:basedOn w:val="Listnumberi"/>
    <w:semiHidden/>
    <w:rsid w:val="00CE580E"/>
    <w:pPr>
      <w:numPr>
        <w:ilvl w:val="1"/>
      </w:numPr>
    </w:pPr>
  </w:style>
  <w:style w:type="paragraph" w:customStyle="1" w:styleId="Listnumber3i">
    <w:name w:val="List number 3 (i)"/>
    <w:basedOn w:val="Listnumber2i"/>
    <w:semiHidden/>
    <w:rsid w:val="00CE580E"/>
    <w:pPr>
      <w:numPr>
        <w:ilvl w:val="2"/>
      </w:numPr>
    </w:pPr>
  </w:style>
  <w:style w:type="paragraph" w:styleId="BalloonText">
    <w:name w:val="Balloon Text"/>
    <w:basedOn w:val="Normal"/>
    <w:link w:val="BalloonTextChar"/>
    <w:semiHidden/>
    <w:rsid w:val="00CE58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E580E"/>
    <w:rPr>
      <w:rFonts w:ascii="Tahoma" w:hAnsi="Tahoma" w:cs="Tahoma"/>
      <w:sz w:val="16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CE580E"/>
    <w:rPr>
      <w:rFonts w:ascii="Futura Lt BT" w:hAnsi="Futura Lt BT"/>
      <w:sz w:val="24"/>
      <w:szCs w:val="24"/>
      <w:lang w:eastAsia="en-US"/>
    </w:rPr>
  </w:style>
  <w:style w:type="character" w:customStyle="1" w:styleId="BodyTextIndentChar">
    <w:name w:val="Body Text Indent Char"/>
    <w:basedOn w:val="BodyTextChar"/>
    <w:link w:val="BodyTextIndent"/>
    <w:semiHidden/>
    <w:rsid w:val="00CE580E"/>
    <w:rPr>
      <w:rFonts w:ascii="Futura Lt BT" w:hAnsi="Futura Lt BT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CE580E"/>
    <w:rPr>
      <w:rFonts w:ascii="Futura Md BT" w:hAnsi="Futura Md BT"/>
      <w:b/>
      <w:smallCaps/>
      <w:color w:val="5F5F5F"/>
      <w:sz w:val="22"/>
      <w:szCs w:val="28"/>
      <w:lang w:eastAsia="en-US"/>
    </w:rPr>
  </w:style>
  <w:style w:type="paragraph" w:styleId="ListParagraph">
    <w:name w:val="List Paragraph"/>
    <w:basedOn w:val="Normal"/>
    <w:uiPriority w:val="99"/>
    <w:qFormat/>
    <w:rsid w:val="00CE5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school.gc.c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school.gc.c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mplates%20-%20Gabarits\CSPS%20manual%20template%20v2.11%20EN.dotx" TargetMode="External"/></Relationships>
</file>

<file path=word/theme/theme1.xml><?xml version="1.0" encoding="utf-8"?>
<a:theme xmlns:a="http://schemas.openxmlformats.org/drawingml/2006/main" name="Office Theme">
  <a:themeElements>
    <a:clrScheme name="CSPS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005261"/>
      </a:accent1>
      <a:accent2>
        <a:srgbClr val="A9B533"/>
      </a:accent2>
      <a:accent3>
        <a:srgbClr val="E37C1D"/>
      </a:accent3>
      <a:accent4>
        <a:srgbClr val="4C504A"/>
      </a:accent4>
      <a:accent5>
        <a:srgbClr val="A6AEA4"/>
      </a:accent5>
      <a:accent6>
        <a:srgbClr val="0000FF"/>
      </a:accent6>
      <a:hlink>
        <a:srgbClr val="0000FF"/>
      </a:hlink>
      <a:folHlink>
        <a:srgbClr val="800080"/>
      </a:folHlink>
    </a:clrScheme>
    <a:fontScheme name="Futura BT">
      <a:majorFont>
        <a:latin typeface="Futura Md BT"/>
        <a:ea typeface=""/>
        <a:cs typeface=""/>
      </a:majorFont>
      <a:minorFont>
        <a:latin typeface="Futura Lt B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CSPS manual template v2.11 EN</Template>
  <TotalTime>0</TotalTime>
  <Pages>5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</vt:lpstr>
    </vt:vector>
  </TitlesOfParts>
  <Company>Government of Canada</Company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</dc:title>
  <dc:creator>Danielle Lepage</dc:creator>
  <cp:lastModifiedBy>Andrea Goffart</cp:lastModifiedBy>
  <cp:revision>2</cp:revision>
  <cp:lastPrinted>2014-07-08T13:57:00Z</cp:lastPrinted>
  <dcterms:created xsi:type="dcterms:W3CDTF">2015-07-16T13:38:00Z</dcterms:created>
  <dcterms:modified xsi:type="dcterms:W3CDTF">2015-07-16T13:38:00Z</dcterms:modified>
</cp:coreProperties>
</file>
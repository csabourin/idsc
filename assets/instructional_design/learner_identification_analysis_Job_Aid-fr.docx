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ED" w:rsidRPr="009941C1" w:rsidRDefault="000B5DA7" w:rsidP="00CF03FE">
      <w:pPr>
        <w:pStyle w:val="Heading1"/>
        <w:ind w:left="544" w:right="-567" w:hanging="544"/>
        <w:rPr>
          <w:lang w:val="fr-CA"/>
        </w:rPr>
      </w:pPr>
      <w:bookmarkStart w:id="0" w:name="_GoBack"/>
      <w:bookmarkEnd w:id="0"/>
      <w:r w:rsidRPr="00CF03FE">
        <w:rPr>
          <w:sz w:val="32"/>
          <w:szCs w:val="32"/>
          <w:lang w:val="fr-CA"/>
        </w:rPr>
        <w:t>Analyse des besoins en matière d’apprentissage</w:t>
      </w:r>
      <w:r w:rsidR="00AD0F46" w:rsidRPr="009941C1">
        <w:rPr>
          <w:lang w:val="fr-CA"/>
        </w:rPr>
        <w:t xml:space="preserve"> </w:t>
      </w:r>
      <w:r w:rsidR="008C17CA" w:rsidRPr="00CF03FE">
        <w:rPr>
          <w:color w:val="FF0000"/>
          <w:sz w:val="16"/>
          <w:szCs w:val="16"/>
          <w:vertAlign w:val="superscript"/>
          <w:lang w:val="fr-CA"/>
        </w:rPr>
        <w:t>o</w:t>
      </w:r>
      <w:r w:rsidR="00076CA5" w:rsidRPr="00CF03FE">
        <w:rPr>
          <w:color w:val="FF0000"/>
          <w:sz w:val="16"/>
          <w:szCs w:val="16"/>
          <w:vertAlign w:val="superscript"/>
          <w:lang w:val="fr-CA"/>
        </w:rPr>
        <w:t>util de travail</w:t>
      </w:r>
      <w:r w:rsidR="008C17CA" w:rsidRPr="00CF03FE">
        <w:rPr>
          <w:color w:val="FF0000"/>
          <w:sz w:val="16"/>
          <w:szCs w:val="16"/>
          <w:vertAlign w:val="superscript"/>
          <w:lang w:val="fr-CA"/>
        </w:rPr>
        <w:t>!</w:t>
      </w:r>
    </w:p>
    <w:p w:rsidR="00C50C59" w:rsidRPr="009941C1" w:rsidRDefault="009941C1" w:rsidP="00C50C59">
      <w:pPr>
        <w:pStyle w:val="Heading3"/>
        <w:rPr>
          <w:lang w:val="fr-CA"/>
        </w:rPr>
      </w:pPr>
      <w:r w:rsidRPr="009941C1">
        <w:rPr>
          <w:lang w:val="fr-CA"/>
        </w:rPr>
        <w:t>Qui</w:t>
      </w:r>
    </w:p>
    <w:p w:rsidR="00C50C59" w:rsidRPr="009941C1" w:rsidRDefault="009941C1" w:rsidP="00C50C59">
      <w:pPr>
        <w:pStyle w:val="BodyText"/>
        <w:rPr>
          <w:lang w:val="fr-CA"/>
        </w:rPr>
      </w:pPr>
      <w:r w:rsidRPr="009941C1">
        <w:rPr>
          <w:lang w:val="fr-CA"/>
        </w:rPr>
        <w:t>Qui sont vos apprenants</w:t>
      </w:r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  <w:bookmarkEnd w:id="1"/>
    </w:p>
    <w:p w:rsidR="00C50C59" w:rsidRPr="009941C1" w:rsidRDefault="00E379C4" w:rsidP="00C50C59">
      <w:pPr>
        <w:pStyle w:val="BodyText"/>
        <w:rPr>
          <w:lang w:val="fr-CA"/>
        </w:rPr>
      </w:pPr>
      <w:r>
        <w:rPr>
          <w:lang w:val="fr-CA"/>
        </w:rPr>
        <w:t>Classification(s)? Niveau</w:t>
      </w:r>
      <w:r w:rsidR="00C50C59" w:rsidRPr="009941C1">
        <w:rPr>
          <w:lang w:val="fr-CA"/>
        </w:rPr>
        <w:t>(</w:t>
      </w:r>
      <w:r>
        <w:rPr>
          <w:lang w:val="fr-CA"/>
        </w:rPr>
        <w:t>x</w:t>
      </w:r>
      <w:r w:rsidR="00C50C59" w:rsidRPr="009941C1">
        <w:rPr>
          <w:lang w:val="fr-CA"/>
        </w:rPr>
        <w:t>)?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6D096D" w:rsidP="00C50C59">
      <w:pPr>
        <w:pStyle w:val="BodyText"/>
        <w:rPr>
          <w:lang w:val="fr-CA"/>
        </w:rPr>
      </w:pPr>
      <w:r>
        <w:rPr>
          <w:lang w:val="fr-CA"/>
        </w:rPr>
        <w:t>Est-ce qu’ils f</w:t>
      </w:r>
      <w:r w:rsidR="00E379C4">
        <w:rPr>
          <w:lang w:val="fr-CA"/>
        </w:rPr>
        <w:t>ont partie d’une collectivité fon</w:t>
      </w:r>
      <w:r w:rsidR="00C50C59" w:rsidRPr="009941C1">
        <w:rPr>
          <w:lang w:val="fr-CA"/>
        </w:rPr>
        <w:t>ction</w:t>
      </w:r>
      <w:r w:rsidR="00E379C4">
        <w:rPr>
          <w:lang w:val="fr-CA"/>
        </w:rPr>
        <w:t>nel</w:t>
      </w:r>
      <w:r w:rsidR="00C50C59" w:rsidRPr="009941C1">
        <w:rPr>
          <w:lang w:val="fr-CA"/>
        </w:rPr>
        <w:t>l</w:t>
      </w:r>
      <w:r w:rsidR="00E379C4">
        <w:rPr>
          <w:lang w:val="fr-CA"/>
        </w:rPr>
        <w:t>e</w:t>
      </w:r>
      <w:r w:rsidR="0017626D">
        <w:rPr>
          <w:lang w:val="fr-CA"/>
        </w:rPr>
        <w:t xml:space="preserve"> particulière</w:t>
      </w:r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7A16ED" w:rsidP="00C50C59">
      <w:pPr>
        <w:pStyle w:val="BodyText"/>
        <w:rPr>
          <w:lang w:val="fr-CA"/>
        </w:rPr>
      </w:pPr>
      <w:r>
        <w:rPr>
          <w:lang w:val="fr-CA"/>
        </w:rPr>
        <w:t>Environ c</w:t>
      </w:r>
      <w:r w:rsidR="00076CA5">
        <w:rPr>
          <w:lang w:val="fr-CA"/>
        </w:rPr>
        <w:t xml:space="preserve">ombien </w:t>
      </w:r>
      <w:r w:rsidR="00E379C4">
        <w:rPr>
          <w:lang w:val="fr-CA"/>
        </w:rPr>
        <w:t>d’apprenants</w:t>
      </w:r>
      <w:r w:rsidRPr="007A16ED">
        <w:rPr>
          <w:lang w:val="fr-CA"/>
        </w:rPr>
        <w:t xml:space="preserve"> </w:t>
      </w:r>
      <w:r>
        <w:rPr>
          <w:lang w:val="fr-CA"/>
        </w:rPr>
        <w:t xml:space="preserve">y </w:t>
      </w:r>
      <w:proofErr w:type="spellStart"/>
      <w:r>
        <w:rPr>
          <w:lang w:val="fr-CA"/>
        </w:rPr>
        <w:t>a-t-il</w:t>
      </w:r>
      <w:proofErr w:type="spellEnd"/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  <w:bookmarkEnd w:id="2"/>
    </w:p>
    <w:p w:rsidR="00C50C59" w:rsidRPr="009941C1" w:rsidRDefault="00E379C4" w:rsidP="00C50C59">
      <w:pPr>
        <w:pStyle w:val="Heading2"/>
        <w:rPr>
          <w:lang w:val="fr-CA"/>
        </w:rPr>
      </w:pPr>
      <w:r>
        <w:rPr>
          <w:lang w:val="fr-CA"/>
        </w:rPr>
        <w:t>Où</w:t>
      </w:r>
    </w:p>
    <w:p w:rsidR="00C50C59" w:rsidRPr="009941C1" w:rsidRDefault="0017626D" w:rsidP="00C50C59">
      <w:pPr>
        <w:pStyle w:val="BodyText"/>
        <w:rPr>
          <w:lang w:val="fr-CA"/>
        </w:rPr>
      </w:pPr>
      <w:r>
        <w:rPr>
          <w:lang w:val="fr-CA"/>
        </w:rPr>
        <w:t xml:space="preserve">Où sont situés vos apprenants </w:t>
      </w:r>
      <w:r w:rsidR="00C50C59" w:rsidRPr="009941C1">
        <w:rPr>
          <w:lang w:val="fr-CA"/>
        </w:rPr>
        <w:t>(</w:t>
      </w:r>
      <w:r>
        <w:rPr>
          <w:lang w:val="fr-CA"/>
        </w:rPr>
        <w:t>p. ex. : dans la RCN, dans les régions</w:t>
      </w:r>
      <w:r w:rsidR="00C50C59" w:rsidRPr="009941C1">
        <w:rPr>
          <w:lang w:val="fr-CA"/>
        </w:rPr>
        <w:t xml:space="preserve">, </w:t>
      </w:r>
      <w:r w:rsidR="0023030B">
        <w:rPr>
          <w:lang w:val="fr-CA"/>
        </w:rPr>
        <w:t>à l’étranger</w:t>
      </w:r>
      <w:r w:rsidR="00790FF1">
        <w:rPr>
          <w:lang w:val="fr-CA"/>
        </w:rPr>
        <w:t>)?</w:t>
      </w:r>
      <w:r w:rsidR="00790FF1">
        <w:rPr>
          <w:lang w:val="fr-CA"/>
        </w:rPr>
        <w:br/>
      </w:r>
      <w:r>
        <w:rPr>
          <w:lang w:val="fr-CA"/>
        </w:rPr>
        <w:t>Est-ce qu’ils sont dispersés sur le plan gé</w:t>
      </w:r>
      <w:r w:rsidR="00C50C59" w:rsidRPr="009941C1">
        <w:rPr>
          <w:lang w:val="fr-CA"/>
        </w:rPr>
        <w:t>ographi</w:t>
      </w:r>
      <w:r>
        <w:rPr>
          <w:lang w:val="fr-CA"/>
        </w:rPr>
        <w:t>que</w:t>
      </w:r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23030B" w:rsidP="00C50C59">
      <w:pPr>
        <w:pStyle w:val="BodyText"/>
        <w:rPr>
          <w:lang w:val="fr-CA"/>
        </w:rPr>
      </w:pPr>
      <w:r>
        <w:rPr>
          <w:lang w:val="fr-CA"/>
        </w:rPr>
        <w:t>Est-ce qu’il y a de vos apprenants qui se trouvent dans des régions éloignées?</w:t>
      </w:r>
      <w:r w:rsidR="00790FF1">
        <w:rPr>
          <w:lang w:val="fr-CA"/>
        </w:rPr>
        <w:br/>
      </w:r>
      <w:r w:rsidR="006D096D">
        <w:rPr>
          <w:lang w:val="fr-CA"/>
        </w:rPr>
        <w:t>Est-ce qu’</w:t>
      </w:r>
      <w:r>
        <w:rPr>
          <w:lang w:val="fr-CA"/>
        </w:rPr>
        <w:t xml:space="preserve">ils sont </w:t>
      </w:r>
      <w:r w:rsidR="00C50C59" w:rsidRPr="009941C1">
        <w:rPr>
          <w:lang w:val="fr-CA"/>
        </w:rPr>
        <w:t>isol</w:t>
      </w:r>
      <w:r>
        <w:rPr>
          <w:lang w:val="fr-CA"/>
        </w:rPr>
        <w:t>és</w:t>
      </w:r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23030B" w:rsidP="00C50C59">
      <w:pPr>
        <w:pStyle w:val="BodyText"/>
        <w:rPr>
          <w:lang w:val="fr-CA"/>
        </w:rPr>
      </w:pPr>
      <w:r>
        <w:rPr>
          <w:lang w:val="fr-CA"/>
        </w:rPr>
        <w:t>Est-ce qu’ils ont besoin d’interaction sociale</w:t>
      </w:r>
      <w:r w:rsidR="00C50C59" w:rsidRPr="009941C1">
        <w:rPr>
          <w:lang w:val="fr-CA"/>
        </w:rPr>
        <w:t>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23030B" w:rsidP="00C50C59">
      <w:pPr>
        <w:pStyle w:val="BodyText"/>
        <w:rPr>
          <w:lang w:val="fr-CA"/>
        </w:rPr>
      </w:pPr>
      <w:r>
        <w:rPr>
          <w:lang w:val="fr-CA"/>
        </w:rPr>
        <w:t>Est-ce qu’ils ont</w:t>
      </w:r>
      <w:r w:rsidRPr="009941C1">
        <w:rPr>
          <w:lang w:val="fr-CA"/>
        </w:rPr>
        <w:t xml:space="preserve"> </w:t>
      </w:r>
      <w:r w:rsidR="005E008D">
        <w:rPr>
          <w:lang w:val="fr-CA"/>
        </w:rPr>
        <w:t xml:space="preserve">un </w:t>
      </w:r>
      <w:r>
        <w:rPr>
          <w:lang w:val="fr-CA"/>
        </w:rPr>
        <w:t xml:space="preserve">accès </w:t>
      </w:r>
      <w:r w:rsidR="005E008D">
        <w:rPr>
          <w:lang w:val="fr-CA"/>
        </w:rPr>
        <w:t xml:space="preserve">à Internet </w:t>
      </w:r>
      <w:r>
        <w:rPr>
          <w:lang w:val="fr-CA"/>
        </w:rPr>
        <w:t>stable?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6D096D" w:rsidP="00C50C59">
      <w:pPr>
        <w:pStyle w:val="Heading2"/>
        <w:rPr>
          <w:lang w:val="fr-CA"/>
        </w:rPr>
      </w:pPr>
      <w:r>
        <w:rPr>
          <w:lang w:val="fr-CA"/>
        </w:rPr>
        <w:t>C</w:t>
      </w:r>
      <w:r w:rsidR="00790FF1">
        <w:rPr>
          <w:lang w:val="fr-CA"/>
        </w:rPr>
        <w:t>omment</w:t>
      </w:r>
    </w:p>
    <w:p w:rsidR="00C50C59" w:rsidRPr="009941C1" w:rsidRDefault="005E008D" w:rsidP="00C50C59">
      <w:pPr>
        <w:pStyle w:val="BodyText"/>
        <w:rPr>
          <w:b/>
          <w:lang w:val="fr-CA"/>
        </w:rPr>
      </w:pPr>
      <w:r>
        <w:rPr>
          <w:lang w:val="fr-CA"/>
        </w:rPr>
        <w:t xml:space="preserve">Est-ce que </w:t>
      </w:r>
      <w:r w:rsidRPr="009941C1">
        <w:rPr>
          <w:lang w:val="fr-CA"/>
        </w:rPr>
        <w:t xml:space="preserve">vos apprenants </w:t>
      </w:r>
      <w:r>
        <w:rPr>
          <w:lang w:val="fr-CA"/>
        </w:rPr>
        <w:t>travaillent principalement à leur poste de travail ou se trouvent-ils la plupart du temps sur la route et en réunion?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59047F" w:rsidP="00C50C59">
      <w:pPr>
        <w:pStyle w:val="BodyText"/>
        <w:rPr>
          <w:lang w:val="fr-CA"/>
        </w:rPr>
      </w:pPr>
      <w:r>
        <w:rPr>
          <w:lang w:val="fr-CA"/>
        </w:rPr>
        <w:t>Dans quelle mesure les apprenants peuvent-ils participer à de l’apprentissage</w:t>
      </w:r>
      <w:r w:rsidR="00C50C59" w:rsidRPr="009941C1">
        <w:rPr>
          <w:lang w:val="fr-CA"/>
        </w:rPr>
        <w:t xml:space="preserve"> (</w:t>
      </w:r>
      <w:r>
        <w:rPr>
          <w:lang w:val="fr-CA"/>
        </w:rPr>
        <w:t>p. ex. : en personne</w:t>
      </w:r>
      <w:r w:rsidR="00C50C59" w:rsidRPr="009941C1">
        <w:rPr>
          <w:lang w:val="fr-CA"/>
        </w:rPr>
        <w:t xml:space="preserve">, </w:t>
      </w:r>
      <w:r>
        <w:rPr>
          <w:lang w:val="fr-CA"/>
        </w:rPr>
        <w:t>par ordinateur</w:t>
      </w:r>
      <w:r w:rsidR="00C50C59" w:rsidRPr="009941C1">
        <w:rPr>
          <w:lang w:val="fr-CA"/>
        </w:rPr>
        <w:t xml:space="preserve"> </w:t>
      </w:r>
      <w:r w:rsidR="00691F5F">
        <w:rPr>
          <w:lang w:val="fr-CA"/>
        </w:rPr>
        <w:t>[</w:t>
      </w:r>
      <w:r>
        <w:rPr>
          <w:lang w:val="fr-CA"/>
        </w:rPr>
        <w:t xml:space="preserve">salle de </w:t>
      </w:r>
      <w:r w:rsidR="00C50C59" w:rsidRPr="009941C1">
        <w:rPr>
          <w:lang w:val="fr-CA"/>
        </w:rPr>
        <w:t>class</w:t>
      </w:r>
      <w:r>
        <w:rPr>
          <w:lang w:val="fr-CA"/>
        </w:rPr>
        <w:t>e vi</w:t>
      </w:r>
      <w:r w:rsidR="00C50C59" w:rsidRPr="009941C1">
        <w:rPr>
          <w:lang w:val="fr-CA"/>
        </w:rPr>
        <w:t>r</w:t>
      </w:r>
      <w:r>
        <w:rPr>
          <w:lang w:val="fr-CA"/>
        </w:rPr>
        <w:t>tuelle,</w:t>
      </w:r>
      <w:r w:rsidR="00C50C59" w:rsidRPr="009941C1">
        <w:rPr>
          <w:lang w:val="fr-CA"/>
        </w:rPr>
        <w:t xml:space="preserve"> </w:t>
      </w:r>
      <w:r>
        <w:rPr>
          <w:lang w:val="fr-CA"/>
        </w:rPr>
        <w:t>à rythme libre</w:t>
      </w:r>
      <w:r w:rsidR="00691F5F">
        <w:rPr>
          <w:lang w:val="fr-CA"/>
        </w:rPr>
        <w:t>]</w:t>
      </w:r>
      <w:r w:rsidR="00C50C59" w:rsidRPr="009941C1">
        <w:rPr>
          <w:lang w:val="fr-CA"/>
        </w:rPr>
        <w:t xml:space="preserve">, </w:t>
      </w:r>
      <w:r>
        <w:rPr>
          <w:lang w:val="fr-CA"/>
        </w:rPr>
        <w:t>un mélange des deux</w:t>
      </w:r>
      <w:r w:rsidR="00C50C59" w:rsidRPr="009941C1">
        <w:rPr>
          <w:lang w:val="fr-CA"/>
        </w:rPr>
        <w:t>)?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p w:rsidR="00C50C59" w:rsidRPr="009941C1" w:rsidRDefault="0059047F" w:rsidP="00C50C59">
      <w:pPr>
        <w:pStyle w:val="Heading2"/>
        <w:rPr>
          <w:lang w:val="fr-CA"/>
        </w:rPr>
      </w:pPr>
      <w:r>
        <w:rPr>
          <w:lang w:val="fr-CA"/>
        </w:rPr>
        <w:t>Quoi</w:t>
      </w:r>
    </w:p>
    <w:p w:rsidR="00C50C59" w:rsidRPr="009941C1" w:rsidRDefault="0059047F" w:rsidP="00C50C59">
      <w:pPr>
        <w:pStyle w:val="BodyText"/>
        <w:rPr>
          <w:lang w:val="fr-CA"/>
        </w:rPr>
      </w:pPr>
      <w:r>
        <w:rPr>
          <w:lang w:val="fr-CA"/>
        </w:rPr>
        <w:t>Qu’est-ce que vous savez du niveau général de compétences du g</w:t>
      </w:r>
      <w:r w:rsidR="00C50C59" w:rsidRPr="009941C1">
        <w:rPr>
          <w:lang w:val="fr-CA"/>
        </w:rPr>
        <w:t>roup</w:t>
      </w:r>
      <w:r>
        <w:rPr>
          <w:lang w:val="fr-CA"/>
        </w:rPr>
        <w:t>e</w:t>
      </w:r>
      <w:r w:rsidR="00C50C59" w:rsidRPr="009941C1">
        <w:rPr>
          <w:lang w:val="fr-CA"/>
        </w:rPr>
        <w:t xml:space="preserve">, </w:t>
      </w:r>
      <w:r w:rsidR="000B5DA7">
        <w:rPr>
          <w:lang w:val="fr-CA"/>
        </w:rPr>
        <w:t>de leur degré d’aisance ou de leur ouverture d’esprit quant à l’utilisation de technologies?</w:t>
      </w:r>
    </w:p>
    <w:p w:rsidR="00C50C59" w:rsidRPr="009941C1" w:rsidRDefault="00C50C59" w:rsidP="00C50C59">
      <w:pPr>
        <w:pStyle w:val="BodyText"/>
        <w:rPr>
          <w:lang w:val="fr-CA"/>
        </w:rPr>
      </w:pPr>
      <w:r w:rsidRPr="009941C1">
        <w:rPr>
          <w:lang w:val="fr-C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941C1">
        <w:rPr>
          <w:lang w:val="fr-CA"/>
        </w:rPr>
        <w:instrText xml:space="preserve"> FORMTEXT </w:instrText>
      </w:r>
      <w:r w:rsidRPr="009941C1">
        <w:rPr>
          <w:lang w:val="fr-CA"/>
        </w:rPr>
      </w:r>
      <w:r w:rsidRPr="009941C1">
        <w:rPr>
          <w:lang w:val="fr-CA"/>
        </w:rPr>
        <w:fldChar w:fldCharType="separate"/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t> </w:t>
      </w:r>
      <w:r w:rsidRPr="009941C1">
        <w:rPr>
          <w:lang w:val="fr-CA"/>
        </w:rPr>
        <w:fldChar w:fldCharType="end"/>
      </w:r>
    </w:p>
    <w:sectPr w:rsidR="00C50C59" w:rsidRPr="009941C1" w:rsidSect="00C50C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16D" w:rsidRDefault="0012416D">
      <w:r>
        <w:separator/>
      </w:r>
    </w:p>
  </w:endnote>
  <w:endnote w:type="continuationSeparator" w:id="0">
    <w:p w:rsidR="0012416D" w:rsidRDefault="0012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DA44F2">
    <w:pPr>
      <w:pStyle w:val="Footer"/>
    </w:pPr>
    <w:r w:rsidRPr="00CF03FE">
      <w:rPr>
        <w:rStyle w:val="PageNumber"/>
        <w:lang w:val="fr-CA"/>
      </w:rPr>
      <w:fldChar w:fldCharType="begin"/>
    </w:r>
    <w:r w:rsidRPr="00CF03FE">
      <w:rPr>
        <w:rStyle w:val="PageNumber"/>
        <w:lang w:val="fr-CA"/>
      </w:rPr>
      <w:instrText xml:space="preserve"> PAGE </w:instrText>
    </w:r>
    <w:r w:rsidRPr="00CF03FE">
      <w:rPr>
        <w:rStyle w:val="PageNumber"/>
        <w:lang w:val="fr-CA"/>
      </w:rPr>
      <w:fldChar w:fldCharType="separate"/>
    </w:r>
    <w:r w:rsidR="00CF03FE">
      <w:rPr>
        <w:rStyle w:val="PageNumber"/>
        <w:noProof/>
        <w:lang w:val="fr-CA"/>
      </w:rPr>
      <w:t>2</w:t>
    </w:r>
    <w:r w:rsidRPr="00CF03FE">
      <w:rPr>
        <w:rStyle w:val="PageNumber"/>
        <w:lang w:val="fr-CA"/>
      </w:rPr>
      <w:fldChar w:fldCharType="end"/>
    </w:r>
    <w:r w:rsidRPr="00CF03FE">
      <w:rPr>
        <w:rStyle w:val="PageNumber"/>
        <w:lang w:val="fr-CA"/>
      </w:rPr>
      <w:tab/>
    </w:r>
    <w:r w:rsidR="00CF03FE" w:rsidRPr="00CF03FE">
      <w:rPr>
        <w:rStyle w:val="PageNumber"/>
        <w:lang w:val="fr-CA"/>
      </w:rPr>
      <w:t>É</w:t>
    </w:r>
    <w:r w:rsidR="00CF03FE" w:rsidRPr="00CF03FE">
      <w:rPr>
        <w:lang w:val="fr-CA"/>
      </w:rPr>
      <w:t>cole de la fonction publique du Canada</w:t>
    </w:r>
    <w:r w:rsidRPr="00EF257E">
      <w:t xml:space="preserve"> | </w:t>
    </w:r>
    <w:hyperlink r:id="rId1" w:history="1">
      <w:r w:rsidR="00CF03FE" w:rsidRPr="00C25D1A">
        <w:rPr>
          <w:rStyle w:val="Hyperlink"/>
        </w:rPr>
        <w:t>www.monecole.gc.ca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Pr="00AD0F46" w:rsidRDefault="00AD0F46" w:rsidP="00AD0F46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D37D8D9" wp14:editId="1286E3F0">
          <wp:simplePos x="0" y="0"/>
          <wp:positionH relativeFrom="margin">
            <wp:posOffset>-543463</wp:posOffset>
          </wp:positionH>
          <wp:positionV relativeFrom="paragraph">
            <wp:posOffset>-106392</wp:posOffset>
          </wp:positionV>
          <wp:extent cx="7159924" cy="548378"/>
          <wp:effectExtent l="0" t="0" r="317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346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F5F" w:rsidRDefault="00691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16D" w:rsidRDefault="0012416D">
      <w:r>
        <w:separator/>
      </w:r>
    </w:p>
  </w:footnote>
  <w:footnote w:type="continuationSeparator" w:id="0">
    <w:p w:rsidR="0012416D" w:rsidRDefault="0012416D">
      <w:r>
        <w:continuationSeparator/>
      </w:r>
    </w:p>
  </w:footnote>
  <w:footnote w:type="continuationNotice" w:id="1">
    <w:p w:rsidR="0012416D" w:rsidRDefault="001241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F5F" w:rsidRDefault="00691F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AD0F4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1" locked="0" layoutInCell="1" allowOverlap="1" wp14:anchorId="7F5DEA06" wp14:editId="50E7F1E6">
          <wp:simplePos x="0" y="0"/>
          <wp:positionH relativeFrom="margin">
            <wp:posOffset>-604520</wp:posOffset>
          </wp:positionH>
          <wp:positionV relativeFrom="paragraph">
            <wp:posOffset>-249555</wp:posOffset>
          </wp:positionV>
          <wp:extent cx="7223760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37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F5F" w:rsidRDefault="00691F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A470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25660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775A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4D5888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21F10C7"/>
    <w:multiLevelType w:val="multilevel"/>
    <w:tmpl w:val="54DE1B84"/>
    <w:numStyleLink w:val="Tablelistnumber"/>
  </w:abstractNum>
  <w:abstractNum w:abstractNumId="5">
    <w:nsid w:val="028F64F4"/>
    <w:multiLevelType w:val="multilevel"/>
    <w:tmpl w:val="CF08F33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2D1D18"/>
    <w:multiLevelType w:val="multilevel"/>
    <w:tmpl w:val="D48E078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0C6B224B"/>
    <w:multiLevelType w:val="multilevel"/>
    <w:tmpl w:val="44CA711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  <w:sz w:val="28"/>
      </w:rPr>
    </w:lvl>
    <w:lvl w:ilvl="2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1A16788C"/>
    <w:multiLevelType w:val="multilevel"/>
    <w:tmpl w:val="E04A0EB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1A7D5383"/>
    <w:multiLevelType w:val="multilevel"/>
    <w:tmpl w:val="C560873E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76E7019"/>
    <w:multiLevelType w:val="multilevel"/>
    <w:tmpl w:val="03EAA3C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B95945"/>
    <w:multiLevelType w:val="multilevel"/>
    <w:tmpl w:val="F948D0E0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4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15">
    <w:nsid w:val="2E0F2BF6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7">
    <w:nsid w:val="340902E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4D80ED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0">
    <w:nsid w:val="36E4185F"/>
    <w:multiLevelType w:val="multilevel"/>
    <w:tmpl w:val="E04A0EB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2">
    <w:nsid w:val="3F945550"/>
    <w:multiLevelType w:val="multilevel"/>
    <w:tmpl w:val="4E08F7F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>
    <w:nsid w:val="43747C8B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5">
    <w:nsid w:val="45737CE3"/>
    <w:multiLevelType w:val="multilevel"/>
    <w:tmpl w:val="EC40F2DE"/>
    <w:numStyleLink w:val="Tablelistbullet"/>
  </w:abstractNum>
  <w:abstractNum w:abstractNumId="26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7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>
    <w:nsid w:val="4D191076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30">
    <w:nsid w:val="510E4C6B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F273143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03927EC"/>
    <w:multiLevelType w:val="multilevel"/>
    <w:tmpl w:val="52D67434"/>
    <w:lvl w:ilvl="0">
      <w:start w:val="1"/>
      <w:numFmt w:val="bullet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B2BB1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BF0104"/>
    <w:multiLevelType w:val="multilevel"/>
    <w:tmpl w:val="D040BE60"/>
    <w:numStyleLink w:val="Tablelistnumbera"/>
  </w:abstractNum>
  <w:abstractNum w:abstractNumId="34">
    <w:nsid w:val="6396376C"/>
    <w:multiLevelType w:val="multilevel"/>
    <w:tmpl w:val="4E08F7F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>
    <w:nsid w:val="6A8E1608"/>
    <w:multiLevelType w:val="multilevel"/>
    <w:tmpl w:val="6DFE1CE0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>
    <w:nsid w:val="6BAE504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7997FCB"/>
    <w:multiLevelType w:val="multilevel"/>
    <w:tmpl w:val="52D67434"/>
    <w:lvl w:ilvl="0">
      <w:start w:val="1"/>
      <w:numFmt w:val="bullet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B2BB1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C2321D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5"/>
  </w:num>
  <w:num w:numId="4">
    <w:abstractNumId w:val="33"/>
  </w:num>
  <w:num w:numId="5">
    <w:abstractNumId w:val="6"/>
  </w:num>
  <w:num w:numId="6">
    <w:abstractNumId w:val="16"/>
  </w:num>
  <w:num w:numId="7">
    <w:abstractNumId w:val="14"/>
  </w:num>
  <w:num w:numId="8">
    <w:abstractNumId w:val="19"/>
  </w:num>
  <w:num w:numId="9">
    <w:abstractNumId w:val="29"/>
  </w:num>
  <w:num w:numId="10">
    <w:abstractNumId w:val="27"/>
  </w:num>
  <w:num w:numId="11">
    <w:abstractNumId w:val="26"/>
  </w:num>
  <w:num w:numId="12">
    <w:abstractNumId w:val="13"/>
  </w:num>
  <w:num w:numId="13">
    <w:abstractNumId w:val="24"/>
  </w:num>
  <w:num w:numId="14">
    <w:abstractNumId w:val="38"/>
  </w:num>
  <w:num w:numId="15">
    <w:abstractNumId w:val="21"/>
  </w:num>
  <w:num w:numId="16">
    <w:abstractNumId w:val="32"/>
  </w:num>
  <w:num w:numId="17">
    <w:abstractNumId w:val="37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0"/>
  </w:num>
  <w:num w:numId="28">
    <w:abstractNumId w:val="11"/>
  </w:num>
  <w:num w:numId="29">
    <w:abstractNumId w:val="35"/>
  </w:num>
  <w:num w:numId="30">
    <w:abstractNumId w:val="20"/>
  </w:num>
  <w:num w:numId="31">
    <w:abstractNumId w:val="9"/>
  </w:num>
  <w:num w:numId="32">
    <w:abstractNumId w:val="7"/>
  </w:num>
  <w:num w:numId="33">
    <w:abstractNumId w:val="5"/>
  </w:num>
  <w:num w:numId="34">
    <w:abstractNumId w:val="22"/>
  </w:num>
  <w:num w:numId="35">
    <w:abstractNumId w:val="34"/>
  </w:num>
  <w:num w:numId="36">
    <w:abstractNumId w:val="31"/>
  </w:num>
  <w:num w:numId="37">
    <w:abstractNumId w:val="15"/>
  </w:num>
  <w:num w:numId="38">
    <w:abstractNumId w:val="23"/>
  </w:num>
  <w:num w:numId="39">
    <w:abstractNumId w:val="28"/>
  </w:num>
  <w:num w:numId="40">
    <w:abstractNumId w:val="8"/>
  </w:num>
  <w:num w:numId="41">
    <w:abstractNumId w:val="30"/>
  </w:num>
  <w:num w:numId="42">
    <w:abstractNumId w:val="36"/>
  </w:num>
  <w:num w:numId="43">
    <w:abstractNumId w:val="17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evenAndOddHeaders/>
  <w:drawingGridHorizontalSpacing w:val="360"/>
  <w:drawingGridVerticalSpacing w:val="36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6"/>
    <w:rsid w:val="0001592D"/>
    <w:rsid w:val="00042097"/>
    <w:rsid w:val="00051906"/>
    <w:rsid w:val="00056ED4"/>
    <w:rsid w:val="00076CA5"/>
    <w:rsid w:val="0008391B"/>
    <w:rsid w:val="00083C3C"/>
    <w:rsid w:val="00087DA9"/>
    <w:rsid w:val="000A27A7"/>
    <w:rsid w:val="000A35C4"/>
    <w:rsid w:val="000B1C88"/>
    <w:rsid w:val="000B5DA7"/>
    <w:rsid w:val="000C3CAB"/>
    <w:rsid w:val="000D3C67"/>
    <w:rsid w:val="000D606B"/>
    <w:rsid w:val="000D7DF6"/>
    <w:rsid w:val="000E0B98"/>
    <w:rsid w:val="00104FA9"/>
    <w:rsid w:val="0012416D"/>
    <w:rsid w:val="001375D8"/>
    <w:rsid w:val="00144CDC"/>
    <w:rsid w:val="00147829"/>
    <w:rsid w:val="00161FA2"/>
    <w:rsid w:val="00164816"/>
    <w:rsid w:val="00174D55"/>
    <w:rsid w:val="0017626D"/>
    <w:rsid w:val="00180EDE"/>
    <w:rsid w:val="00192E6A"/>
    <w:rsid w:val="00197CBB"/>
    <w:rsid w:val="001D53D9"/>
    <w:rsid w:val="00203CC8"/>
    <w:rsid w:val="00217196"/>
    <w:rsid w:val="00220457"/>
    <w:rsid w:val="0023030B"/>
    <w:rsid w:val="002424DB"/>
    <w:rsid w:val="0024321D"/>
    <w:rsid w:val="00256276"/>
    <w:rsid w:val="002804EE"/>
    <w:rsid w:val="00281134"/>
    <w:rsid w:val="002C3C76"/>
    <w:rsid w:val="002C4AB3"/>
    <w:rsid w:val="002F3700"/>
    <w:rsid w:val="00306409"/>
    <w:rsid w:val="0031191D"/>
    <w:rsid w:val="0031311B"/>
    <w:rsid w:val="00316017"/>
    <w:rsid w:val="00316CB1"/>
    <w:rsid w:val="0032136A"/>
    <w:rsid w:val="003378AB"/>
    <w:rsid w:val="00354290"/>
    <w:rsid w:val="00374B63"/>
    <w:rsid w:val="003838E8"/>
    <w:rsid w:val="00390D35"/>
    <w:rsid w:val="003B1F57"/>
    <w:rsid w:val="003D12A6"/>
    <w:rsid w:val="003D3ED0"/>
    <w:rsid w:val="003E1BCB"/>
    <w:rsid w:val="003E5199"/>
    <w:rsid w:val="003E5C1E"/>
    <w:rsid w:val="00413552"/>
    <w:rsid w:val="00434C12"/>
    <w:rsid w:val="004413E2"/>
    <w:rsid w:val="00442ADE"/>
    <w:rsid w:val="00450BB4"/>
    <w:rsid w:val="00463BAF"/>
    <w:rsid w:val="004713A2"/>
    <w:rsid w:val="00490D87"/>
    <w:rsid w:val="00490E4F"/>
    <w:rsid w:val="004968AE"/>
    <w:rsid w:val="004C3DB3"/>
    <w:rsid w:val="004C79A9"/>
    <w:rsid w:val="004E402B"/>
    <w:rsid w:val="004E75B0"/>
    <w:rsid w:val="004E7D6E"/>
    <w:rsid w:val="004F55DB"/>
    <w:rsid w:val="00502784"/>
    <w:rsid w:val="00503D5E"/>
    <w:rsid w:val="00505D7F"/>
    <w:rsid w:val="005329A8"/>
    <w:rsid w:val="0056659D"/>
    <w:rsid w:val="00566AB6"/>
    <w:rsid w:val="00567D43"/>
    <w:rsid w:val="0059047F"/>
    <w:rsid w:val="005B6923"/>
    <w:rsid w:val="005C3017"/>
    <w:rsid w:val="005C6526"/>
    <w:rsid w:val="005E008D"/>
    <w:rsid w:val="005E1D91"/>
    <w:rsid w:val="005E4E79"/>
    <w:rsid w:val="005E7E2F"/>
    <w:rsid w:val="0062647E"/>
    <w:rsid w:val="00627D72"/>
    <w:rsid w:val="00635C86"/>
    <w:rsid w:val="00645960"/>
    <w:rsid w:val="00651C16"/>
    <w:rsid w:val="00666658"/>
    <w:rsid w:val="00666E41"/>
    <w:rsid w:val="00684CA2"/>
    <w:rsid w:val="00691F5F"/>
    <w:rsid w:val="006A6BFC"/>
    <w:rsid w:val="006B161D"/>
    <w:rsid w:val="006D096D"/>
    <w:rsid w:val="006D35C8"/>
    <w:rsid w:val="006D66C4"/>
    <w:rsid w:val="006E25C2"/>
    <w:rsid w:val="00703721"/>
    <w:rsid w:val="00705B0F"/>
    <w:rsid w:val="007230CE"/>
    <w:rsid w:val="007345BE"/>
    <w:rsid w:val="00755C80"/>
    <w:rsid w:val="007669AA"/>
    <w:rsid w:val="00776BDD"/>
    <w:rsid w:val="00787493"/>
    <w:rsid w:val="00790FF1"/>
    <w:rsid w:val="007A16ED"/>
    <w:rsid w:val="007A1B3C"/>
    <w:rsid w:val="007A5F06"/>
    <w:rsid w:val="007B0203"/>
    <w:rsid w:val="007B1422"/>
    <w:rsid w:val="007C7BDC"/>
    <w:rsid w:val="007E39FB"/>
    <w:rsid w:val="007F0B2D"/>
    <w:rsid w:val="008006AF"/>
    <w:rsid w:val="00802AF1"/>
    <w:rsid w:val="00802BDD"/>
    <w:rsid w:val="00806AB5"/>
    <w:rsid w:val="0081394E"/>
    <w:rsid w:val="008303FF"/>
    <w:rsid w:val="008310DC"/>
    <w:rsid w:val="00834C84"/>
    <w:rsid w:val="00837CD3"/>
    <w:rsid w:val="008453F6"/>
    <w:rsid w:val="00855625"/>
    <w:rsid w:val="00860B1F"/>
    <w:rsid w:val="00874623"/>
    <w:rsid w:val="0087467B"/>
    <w:rsid w:val="00882EE7"/>
    <w:rsid w:val="008C17CA"/>
    <w:rsid w:val="008C652A"/>
    <w:rsid w:val="008D51D4"/>
    <w:rsid w:val="008E20CB"/>
    <w:rsid w:val="008E5636"/>
    <w:rsid w:val="008E65C2"/>
    <w:rsid w:val="008E7CDA"/>
    <w:rsid w:val="008F6DFE"/>
    <w:rsid w:val="00900E2A"/>
    <w:rsid w:val="00922D6C"/>
    <w:rsid w:val="00930303"/>
    <w:rsid w:val="009455CA"/>
    <w:rsid w:val="009600B0"/>
    <w:rsid w:val="00972E82"/>
    <w:rsid w:val="00975105"/>
    <w:rsid w:val="00990E5C"/>
    <w:rsid w:val="009941C1"/>
    <w:rsid w:val="009A0FD8"/>
    <w:rsid w:val="009A19A0"/>
    <w:rsid w:val="009A7205"/>
    <w:rsid w:val="009B28AD"/>
    <w:rsid w:val="009B44CB"/>
    <w:rsid w:val="009C180E"/>
    <w:rsid w:val="009C46CF"/>
    <w:rsid w:val="009D06C7"/>
    <w:rsid w:val="009D4965"/>
    <w:rsid w:val="009E642F"/>
    <w:rsid w:val="009F2076"/>
    <w:rsid w:val="009F2C64"/>
    <w:rsid w:val="00A01BEF"/>
    <w:rsid w:val="00A06069"/>
    <w:rsid w:val="00A062D4"/>
    <w:rsid w:val="00A21A74"/>
    <w:rsid w:val="00A318ED"/>
    <w:rsid w:val="00A44005"/>
    <w:rsid w:val="00A442B4"/>
    <w:rsid w:val="00A449A1"/>
    <w:rsid w:val="00A56455"/>
    <w:rsid w:val="00A728B2"/>
    <w:rsid w:val="00A876C3"/>
    <w:rsid w:val="00A92336"/>
    <w:rsid w:val="00A97631"/>
    <w:rsid w:val="00AA5310"/>
    <w:rsid w:val="00AC761E"/>
    <w:rsid w:val="00AD022C"/>
    <w:rsid w:val="00AD0F46"/>
    <w:rsid w:val="00AD1DA9"/>
    <w:rsid w:val="00AD4B6A"/>
    <w:rsid w:val="00AE145C"/>
    <w:rsid w:val="00B057AF"/>
    <w:rsid w:val="00B06F67"/>
    <w:rsid w:val="00B12284"/>
    <w:rsid w:val="00B132D9"/>
    <w:rsid w:val="00B15C73"/>
    <w:rsid w:val="00B25B96"/>
    <w:rsid w:val="00B44B2C"/>
    <w:rsid w:val="00B46689"/>
    <w:rsid w:val="00B529D1"/>
    <w:rsid w:val="00B551F8"/>
    <w:rsid w:val="00B57FEF"/>
    <w:rsid w:val="00B710AE"/>
    <w:rsid w:val="00B72DA2"/>
    <w:rsid w:val="00B820F2"/>
    <w:rsid w:val="00B85027"/>
    <w:rsid w:val="00B9353C"/>
    <w:rsid w:val="00BA478E"/>
    <w:rsid w:val="00BC3B80"/>
    <w:rsid w:val="00BC6FDF"/>
    <w:rsid w:val="00BD3FEB"/>
    <w:rsid w:val="00BD72A3"/>
    <w:rsid w:val="00BE4578"/>
    <w:rsid w:val="00C0331B"/>
    <w:rsid w:val="00C12E1C"/>
    <w:rsid w:val="00C17B9B"/>
    <w:rsid w:val="00C226F4"/>
    <w:rsid w:val="00C4239A"/>
    <w:rsid w:val="00C50C59"/>
    <w:rsid w:val="00C52B8D"/>
    <w:rsid w:val="00C61260"/>
    <w:rsid w:val="00C85951"/>
    <w:rsid w:val="00C92C18"/>
    <w:rsid w:val="00C97F96"/>
    <w:rsid w:val="00CB2272"/>
    <w:rsid w:val="00CC2669"/>
    <w:rsid w:val="00CC7FAA"/>
    <w:rsid w:val="00CD0A1A"/>
    <w:rsid w:val="00CD3B3C"/>
    <w:rsid w:val="00CD54DB"/>
    <w:rsid w:val="00CD68B6"/>
    <w:rsid w:val="00CE47B2"/>
    <w:rsid w:val="00CE6B20"/>
    <w:rsid w:val="00CF03FE"/>
    <w:rsid w:val="00D21188"/>
    <w:rsid w:val="00D23014"/>
    <w:rsid w:val="00D23DE4"/>
    <w:rsid w:val="00D45689"/>
    <w:rsid w:val="00D5061D"/>
    <w:rsid w:val="00D61C5F"/>
    <w:rsid w:val="00D706A6"/>
    <w:rsid w:val="00D77BB0"/>
    <w:rsid w:val="00D8386B"/>
    <w:rsid w:val="00D85130"/>
    <w:rsid w:val="00D90C79"/>
    <w:rsid w:val="00D95A63"/>
    <w:rsid w:val="00DA0309"/>
    <w:rsid w:val="00DA44F2"/>
    <w:rsid w:val="00DB10D9"/>
    <w:rsid w:val="00DC5BB4"/>
    <w:rsid w:val="00DE228F"/>
    <w:rsid w:val="00DF6ACF"/>
    <w:rsid w:val="00E04FA1"/>
    <w:rsid w:val="00E17964"/>
    <w:rsid w:val="00E27C57"/>
    <w:rsid w:val="00E379C4"/>
    <w:rsid w:val="00E452A5"/>
    <w:rsid w:val="00E55B71"/>
    <w:rsid w:val="00E55D35"/>
    <w:rsid w:val="00E720DD"/>
    <w:rsid w:val="00E90DEF"/>
    <w:rsid w:val="00E92FE8"/>
    <w:rsid w:val="00E9599A"/>
    <w:rsid w:val="00E966F5"/>
    <w:rsid w:val="00E975AC"/>
    <w:rsid w:val="00EA670B"/>
    <w:rsid w:val="00EB07DA"/>
    <w:rsid w:val="00ED03D9"/>
    <w:rsid w:val="00ED2E8D"/>
    <w:rsid w:val="00EE0F8E"/>
    <w:rsid w:val="00EE662E"/>
    <w:rsid w:val="00EF6229"/>
    <w:rsid w:val="00F056F4"/>
    <w:rsid w:val="00F06461"/>
    <w:rsid w:val="00F13728"/>
    <w:rsid w:val="00F20397"/>
    <w:rsid w:val="00F31FE4"/>
    <w:rsid w:val="00F42553"/>
    <w:rsid w:val="00F43046"/>
    <w:rsid w:val="00F46B38"/>
    <w:rsid w:val="00F46C24"/>
    <w:rsid w:val="00F63E5E"/>
    <w:rsid w:val="00F72AC6"/>
    <w:rsid w:val="00F72C7A"/>
    <w:rsid w:val="00F753FE"/>
    <w:rsid w:val="00F95ED7"/>
    <w:rsid w:val="00FA1F69"/>
    <w:rsid w:val="00FB30D8"/>
    <w:rsid w:val="00FD1EED"/>
    <w:rsid w:val="00FD389A"/>
    <w:rsid w:val="00FE7FB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9A0FD8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B551F8"/>
    <w:pPr>
      <w:keepNext/>
      <w:keepLines/>
      <w:pageBreakBefore/>
      <w:numPr>
        <w:numId w:val="23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B551F8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B551F8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B551F8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B551F8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B551F8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B551F8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B551F8"/>
    <w:pPr>
      <w:numPr>
        <w:ilvl w:val="7"/>
        <w:numId w:val="2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B551F8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DF6ACF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DF6ACF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F46C24"/>
    <w:pPr>
      <w:numPr>
        <w:numId w:val="15"/>
      </w:numPr>
    </w:pPr>
  </w:style>
  <w:style w:type="paragraph" w:styleId="BodyText">
    <w:name w:val="Body Text"/>
    <w:basedOn w:val="Normal"/>
    <w:link w:val="BodyTextChar"/>
    <w:rsid w:val="00DF6ACF"/>
    <w:pPr>
      <w:keepLines/>
      <w:spacing w:before="120" w:after="120"/>
    </w:pPr>
  </w:style>
  <w:style w:type="character" w:styleId="Emphasis">
    <w:name w:val="Emphasis"/>
    <w:basedOn w:val="DefaultParagraphFont"/>
    <w:qFormat/>
    <w:rsid w:val="00DF6ACF"/>
    <w:rPr>
      <w:i/>
      <w:iCs/>
    </w:rPr>
  </w:style>
  <w:style w:type="paragraph" w:styleId="Header">
    <w:name w:val="head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8006AF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DF6ACF"/>
  </w:style>
  <w:style w:type="paragraph" w:customStyle="1" w:styleId="TOCtitle">
    <w:name w:val="TOC title"/>
    <w:basedOn w:val="Normal"/>
    <w:next w:val="TOC1"/>
    <w:semiHidden/>
    <w:rsid w:val="00DF6ACF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DF6ACF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DF6ACF"/>
    <w:pPr>
      <w:numPr>
        <w:numId w:val="10"/>
      </w:numPr>
    </w:pPr>
  </w:style>
  <w:style w:type="paragraph" w:customStyle="1" w:styleId="Covermanualtitle">
    <w:name w:val="Cover manual title"/>
    <w:basedOn w:val="Covercoursetitle"/>
    <w:next w:val="Normal"/>
    <w:semiHidden/>
    <w:rsid w:val="00DF6ACF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DF6ACF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8006AF"/>
    <w:pPr>
      <w:numPr>
        <w:numId w:val="5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DF6ACF"/>
    <w:pPr>
      <w:spacing w:before="0"/>
    </w:pPr>
  </w:style>
  <w:style w:type="character" w:customStyle="1" w:styleId="Underline">
    <w:name w:val="Underline"/>
    <w:basedOn w:val="DefaultParagraphFont"/>
    <w:rsid w:val="00DF6ACF"/>
    <w:rPr>
      <w:u w:val="single"/>
    </w:rPr>
  </w:style>
  <w:style w:type="paragraph" w:styleId="ListNumber">
    <w:name w:val="List Number"/>
    <w:basedOn w:val="BodyText"/>
    <w:rsid w:val="00DF6ACF"/>
    <w:pPr>
      <w:numPr>
        <w:numId w:val="8"/>
      </w:numPr>
    </w:pPr>
  </w:style>
  <w:style w:type="paragraph" w:customStyle="1" w:styleId="Listnumbera">
    <w:name w:val="List number (a)"/>
    <w:basedOn w:val="BodyText"/>
    <w:rsid w:val="00DF6ACF"/>
    <w:pPr>
      <w:numPr>
        <w:numId w:val="9"/>
      </w:numPr>
    </w:pPr>
  </w:style>
  <w:style w:type="character" w:styleId="Strong">
    <w:name w:val="Strong"/>
    <w:basedOn w:val="DefaultParagraphFont"/>
    <w:qFormat/>
    <w:rsid w:val="00DF6ACF"/>
    <w:rPr>
      <w:rFonts w:ascii="Futura Md BT" w:hAnsi="Futura Md BT"/>
      <w:bCs/>
    </w:rPr>
  </w:style>
  <w:style w:type="paragraph" w:styleId="ListBullet">
    <w:name w:val="List Bullet"/>
    <w:basedOn w:val="BodyText"/>
    <w:rsid w:val="00DF6ACF"/>
    <w:pPr>
      <w:numPr>
        <w:numId w:val="7"/>
      </w:numPr>
      <w:spacing w:before="0" w:after="0"/>
    </w:pPr>
  </w:style>
  <w:style w:type="paragraph" w:styleId="ListNumber2">
    <w:name w:val="List Number 2"/>
    <w:basedOn w:val="ListNumber"/>
    <w:semiHidden/>
    <w:rsid w:val="00DF6ACF"/>
    <w:pPr>
      <w:numPr>
        <w:ilvl w:val="1"/>
      </w:numPr>
    </w:pPr>
  </w:style>
  <w:style w:type="paragraph" w:styleId="ListBullet2">
    <w:name w:val="List Bullet 2"/>
    <w:basedOn w:val="ListBullet"/>
    <w:semiHidden/>
    <w:rsid w:val="00DF6ACF"/>
    <w:pPr>
      <w:numPr>
        <w:ilvl w:val="1"/>
      </w:numPr>
    </w:pPr>
  </w:style>
  <w:style w:type="paragraph" w:styleId="ListBullet3">
    <w:name w:val="List Bullet 3"/>
    <w:basedOn w:val="ListBullet2"/>
    <w:semiHidden/>
    <w:rsid w:val="00DF6ACF"/>
    <w:pPr>
      <w:numPr>
        <w:ilvl w:val="2"/>
      </w:numPr>
    </w:pPr>
  </w:style>
  <w:style w:type="character" w:styleId="Hyperlink">
    <w:name w:val="Hyperlink"/>
    <w:basedOn w:val="DefaultParagraphFont"/>
    <w:semiHidden/>
    <w:rsid w:val="00FF4AA8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B551F8"/>
  </w:style>
  <w:style w:type="paragraph" w:styleId="ListNumber3">
    <w:name w:val="List Number 3"/>
    <w:basedOn w:val="ListNumber2"/>
    <w:semiHidden/>
    <w:rsid w:val="00DF6ACF"/>
    <w:pPr>
      <w:numPr>
        <w:ilvl w:val="2"/>
      </w:numPr>
    </w:pPr>
  </w:style>
  <w:style w:type="paragraph" w:customStyle="1" w:styleId="Figure">
    <w:name w:val="Figure"/>
    <w:basedOn w:val="BodyText"/>
    <w:rsid w:val="00DF6ACF"/>
    <w:pPr>
      <w:jc w:val="center"/>
    </w:pPr>
  </w:style>
  <w:style w:type="paragraph" w:customStyle="1" w:styleId="Exercisesection">
    <w:name w:val="Exercise section"/>
    <w:basedOn w:val="Normal"/>
    <w:next w:val="BodyText"/>
    <w:rsid w:val="007669A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874623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A318ED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9A0FD8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DF6ACF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DF6ACF"/>
    <w:pPr>
      <w:numPr>
        <w:ilvl w:val="2"/>
      </w:numPr>
    </w:pPr>
  </w:style>
  <w:style w:type="numbering" w:customStyle="1" w:styleId="Tablelistnumber">
    <w:name w:val="Table list number"/>
    <w:basedOn w:val="NoList"/>
    <w:rsid w:val="00DF6ACF"/>
    <w:pPr>
      <w:numPr>
        <w:numId w:val="11"/>
      </w:numPr>
    </w:pPr>
  </w:style>
  <w:style w:type="numbering" w:customStyle="1" w:styleId="Tablelistnumbera">
    <w:name w:val="Table list number (a)"/>
    <w:basedOn w:val="NoList"/>
    <w:rsid w:val="00DF6ACF"/>
    <w:pPr>
      <w:numPr>
        <w:numId w:val="12"/>
      </w:numPr>
    </w:pPr>
  </w:style>
  <w:style w:type="paragraph" w:customStyle="1" w:styleId="BodyTextpre-list">
    <w:name w:val="Body Text pre-list"/>
    <w:basedOn w:val="BodyText"/>
    <w:next w:val="ListBullet"/>
    <w:rsid w:val="00DF6ACF"/>
    <w:pPr>
      <w:keepNext/>
      <w:spacing w:after="0"/>
    </w:pPr>
  </w:style>
  <w:style w:type="paragraph" w:styleId="TOC3">
    <w:name w:val="toc 3"/>
    <w:basedOn w:val="TOC2"/>
    <w:next w:val="Normal"/>
    <w:semiHidden/>
    <w:rsid w:val="00DF6ACF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DF6ACF"/>
    <w:pPr>
      <w:ind w:left="360"/>
    </w:pPr>
  </w:style>
  <w:style w:type="paragraph" w:styleId="BodyTextIndent2">
    <w:name w:val="Body Text Indent 2"/>
    <w:basedOn w:val="BodyTextIndent"/>
    <w:semiHidden/>
    <w:rsid w:val="00DF6ACF"/>
    <w:pPr>
      <w:ind w:left="720"/>
    </w:pPr>
  </w:style>
  <w:style w:type="paragraph" w:styleId="BodyTextIndent3">
    <w:name w:val="Body Text Indent 3"/>
    <w:basedOn w:val="BodyTextIndent2"/>
    <w:semiHidden/>
    <w:rsid w:val="00DF6ACF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DF6ACF"/>
    <w:pPr>
      <w:ind w:left="360"/>
    </w:pPr>
  </w:style>
  <w:style w:type="paragraph" w:customStyle="1" w:styleId="BodyTextpre-list3">
    <w:name w:val="Body Text pre-list 3"/>
    <w:basedOn w:val="BodyTextpre-list2"/>
    <w:semiHidden/>
    <w:rsid w:val="00DF6ACF"/>
    <w:pPr>
      <w:ind w:left="720"/>
    </w:pPr>
  </w:style>
  <w:style w:type="character" w:styleId="FootnoteReference">
    <w:name w:val="footnote reference"/>
    <w:basedOn w:val="DefaultParagraphFont"/>
    <w:semiHidden/>
    <w:rsid w:val="00DF6ACF"/>
    <w:rPr>
      <w:vertAlign w:val="superscript"/>
    </w:rPr>
  </w:style>
  <w:style w:type="paragraph" w:styleId="FootnoteText">
    <w:name w:val="footnote text"/>
    <w:basedOn w:val="Normal"/>
    <w:semiHidden/>
    <w:rsid w:val="0024321D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DF6ACF"/>
    <w:pPr>
      <w:outlineLvl w:val="9"/>
    </w:pPr>
  </w:style>
  <w:style w:type="paragraph" w:customStyle="1" w:styleId="Lines">
    <w:name w:val="Lines"/>
    <w:basedOn w:val="BodyText"/>
    <w:rsid w:val="009E642F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DF6ACF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DF6ACF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DF6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DF6ACF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A97631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F46C24"/>
    <w:pPr>
      <w:numPr>
        <w:numId w:val="13"/>
      </w:numPr>
    </w:pPr>
  </w:style>
  <w:style w:type="paragraph" w:customStyle="1" w:styleId="Listnumber2i">
    <w:name w:val="List number 2 (i)"/>
    <w:basedOn w:val="Listnumberi"/>
    <w:semiHidden/>
    <w:rsid w:val="00F46C24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F46C24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9A7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B3C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9A0FD8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9A0FD8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9A0FD8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B551F8"/>
    <w:pPr>
      <w:keepNext/>
      <w:keepLines/>
      <w:pageBreakBefore/>
      <w:numPr>
        <w:numId w:val="23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B551F8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B551F8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B551F8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B551F8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B551F8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B551F8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B551F8"/>
    <w:pPr>
      <w:numPr>
        <w:ilvl w:val="7"/>
        <w:numId w:val="2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B551F8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DF6ACF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DF6ACF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F46C24"/>
    <w:pPr>
      <w:numPr>
        <w:numId w:val="15"/>
      </w:numPr>
    </w:pPr>
  </w:style>
  <w:style w:type="paragraph" w:styleId="BodyText">
    <w:name w:val="Body Text"/>
    <w:basedOn w:val="Normal"/>
    <w:link w:val="BodyTextChar"/>
    <w:rsid w:val="00DF6ACF"/>
    <w:pPr>
      <w:keepLines/>
      <w:spacing w:before="120" w:after="120"/>
    </w:pPr>
  </w:style>
  <w:style w:type="character" w:styleId="Emphasis">
    <w:name w:val="Emphasis"/>
    <w:basedOn w:val="DefaultParagraphFont"/>
    <w:qFormat/>
    <w:rsid w:val="00DF6ACF"/>
    <w:rPr>
      <w:i/>
      <w:iCs/>
    </w:rPr>
  </w:style>
  <w:style w:type="paragraph" w:styleId="Header">
    <w:name w:val="head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8006AF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DF6ACF"/>
  </w:style>
  <w:style w:type="paragraph" w:customStyle="1" w:styleId="TOCtitle">
    <w:name w:val="TOC title"/>
    <w:basedOn w:val="Normal"/>
    <w:next w:val="TOC1"/>
    <w:semiHidden/>
    <w:rsid w:val="00DF6ACF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DF6ACF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DF6ACF"/>
    <w:pPr>
      <w:numPr>
        <w:numId w:val="10"/>
      </w:numPr>
    </w:pPr>
  </w:style>
  <w:style w:type="paragraph" w:customStyle="1" w:styleId="Covermanualtitle">
    <w:name w:val="Cover manual title"/>
    <w:basedOn w:val="Covercoursetitle"/>
    <w:next w:val="Normal"/>
    <w:semiHidden/>
    <w:rsid w:val="00DF6ACF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DF6ACF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8006AF"/>
    <w:pPr>
      <w:numPr>
        <w:numId w:val="5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DF6ACF"/>
    <w:pPr>
      <w:spacing w:before="0"/>
    </w:pPr>
  </w:style>
  <w:style w:type="character" w:customStyle="1" w:styleId="Underline">
    <w:name w:val="Underline"/>
    <w:basedOn w:val="DefaultParagraphFont"/>
    <w:rsid w:val="00DF6ACF"/>
    <w:rPr>
      <w:u w:val="single"/>
    </w:rPr>
  </w:style>
  <w:style w:type="paragraph" w:styleId="ListNumber">
    <w:name w:val="List Number"/>
    <w:basedOn w:val="BodyText"/>
    <w:rsid w:val="00DF6ACF"/>
    <w:pPr>
      <w:numPr>
        <w:numId w:val="8"/>
      </w:numPr>
    </w:pPr>
  </w:style>
  <w:style w:type="paragraph" w:customStyle="1" w:styleId="Listnumbera">
    <w:name w:val="List number (a)"/>
    <w:basedOn w:val="BodyText"/>
    <w:rsid w:val="00DF6ACF"/>
    <w:pPr>
      <w:numPr>
        <w:numId w:val="9"/>
      </w:numPr>
    </w:pPr>
  </w:style>
  <w:style w:type="character" w:styleId="Strong">
    <w:name w:val="Strong"/>
    <w:basedOn w:val="DefaultParagraphFont"/>
    <w:qFormat/>
    <w:rsid w:val="00DF6ACF"/>
    <w:rPr>
      <w:rFonts w:ascii="Futura Md BT" w:hAnsi="Futura Md BT"/>
      <w:bCs/>
    </w:rPr>
  </w:style>
  <w:style w:type="paragraph" w:styleId="ListBullet">
    <w:name w:val="List Bullet"/>
    <w:basedOn w:val="BodyText"/>
    <w:rsid w:val="00DF6ACF"/>
    <w:pPr>
      <w:numPr>
        <w:numId w:val="7"/>
      </w:numPr>
      <w:spacing w:before="0" w:after="0"/>
    </w:pPr>
  </w:style>
  <w:style w:type="paragraph" w:styleId="ListNumber2">
    <w:name w:val="List Number 2"/>
    <w:basedOn w:val="ListNumber"/>
    <w:semiHidden/>
    <w:rsid w:val="00DF6ACF"/>
    <w:pPr>
      <w:numPr>
        <w:ilvl w:val="1"/>
      </w:numPr>
    </w:pPr>
  </w:style>
  <w:style w:type="paragraph" w:styleId="ListBullet2">
    <w:name w:val="List Bullet 2"/>
    <w:basedOn w:val="ListBullet"/>
    <w:semiHidden/>
    <w:rsid w:val="00DF6ACF"/>
    <w:pPr>
      <w:numPr>
        <w:ilvl w:val="1"/>
      </w:numPr>
    </w:pPr>
  </w:style>
  <w:style w:type="paragraph" w:styleId="ListBullet3">
    <w:name w:val="List Bullet 3"/>
    <w:basedOn w:val="ListBullet2"/>
    <w:semiHidden/>
    <w:rsid w:val="00DF6ACF"/>
    <w:pPr>
      <w:numPr>
        <w:ilvl w:val="2"/>
      </w:numPr>
    </w:pPr>
  </w:style>
  <w:style w:type="character" w:styleId="Hyperlink">
    <w:name w:val="Hyperlink"/>
    <w:basedOn w:val="DefaultParagraphFont"/>
    <w:semiHidden/>
    <w:rsid w:val="00FF4AA8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B551F8"/>
  </w:style>
  <w:style w:type="paragraph" w:styleId="ListNumber3">
    <w:name w:val="List Number 3"/>
    <w:basedOn w:val="ListNumber2"/>
    <w:semiHidden/>
    <w:rsid w:val="00DF6ACF"/>
    <w:pPr>
      <w:numPr>
        <w:ilvl w:val="2"/>
      </w:numPr>
    </w:pPr>
  </w:style>
  <w:style w:type="paragraph" w:customStyle="1" w:styleId="Figure">
    <w:name w:val="Figure"/>
    <w:basedOn w:val="BodyText"/>
    <w:rsid w:val="00DF6ACF"/>
    <w:pPr>
      <w:jc w:val="center"/>
    </w:pPr>
  </w:style>
  <w:style w:type="paragraph" w:customStyle="1" w:styleId="Exercisesection">
    <w:name w:val="Exercise section"/>
    <w:basedOn w:val="Normal"/>
    <w:next w:val="BodyText"/>
    <w:rsid w:val="007669A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874623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A318ED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9A0FD8"/>
    <w:rPr>
      <w:rFonts w:ascii="Futura Lt BT" w:hAnsi="Futura Lt B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DF6ACF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DF6ACF"/>
    <w:pPr>
      <w:numPr>
        <w:ilvl w:val="2"/>
      </w:numPr>
    </w:pPr>
  </w:style>
  <w:style w:type="numbering" w:customStyle="1" w:styleId="Tablelistnumber">
    <w:name w:val="Table list number"/>
    <w:basedOn w:val="NoList"/>
    <w:rsid w:val="00DF6ACF"/>
    <w:pPr>
      <w:numPr>
        <w:numId w:val="11"/>
      </w:numPr>
    </w:pPr>
  </w:style>
  <w:style w:type="numbering" w:customStyle="1" w:styleId="Tablelistnumbera">
    <w:name w:val="Table list number (a)"/>
    <w:basedOn w:val="NoList"/>
    <w:rsid w:val="00DF6ACF"/>
    <w:pPr>
      <w:numPr>
        <w:numId w:val="12"/>
      </w:numPr>
    </w:pPr>
  </w:style>
  <w:style w:type="paragraph" w:customStyle="1" w:styleId="BodyTextpre-list">
    <w:name w:val="Body Text pre-list"/>
    <w:basedOn w:val="BodyText"/>
    <w:next w:val="ListBullet"/>
    <w:rsid w:val="00DF6ACF"/>
    <w:pPr>
      <w:keepNext/>
      <w:spacing w:after="0"/>
    </w:pPr>
  </w:style>
  <w:style w:type="paragraph" w:styleId="TOC3">
    <w:name w:val="toc 3"/>
    <w:basedOn w:val="TOC2"/>
    <w:next w:val="Normal"/>
    <w:semiHidden/>
    <w:rsid w:val="00DF6ACF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DF6ACF"/>
    <w:pPr>
      <w:ind w:left="360"/>
    </w:pPr>
  </w:style>
  <w:style w:type="paragraph" w:styleId="BodyTextIndent2">
    <w:name w:val="Body Text Indent 2"/>
    <w:basedOn w:val="BodyTextIndent"/>
    <w:semiHidden/>
    <w:rsid w:val="00DF6ACF"/>
    <w:pPr>
      <w:ind w:left="720"/>
    </w:pPr>
  </w:style>
  <w:style w:type="paragraph" w:styleId="BodyTextIndent3">
    <w:name w:val="Body Text Indent 3"/>
    <w:basedOn w:val="BodyTextIndent2"/>
    <w:semiHidden/>
    <w:rsid w:val="00DF6ACF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DF6ACF"/>
    <w:pPr>
      <w:ind w:left="360"/>
    </w:pPr>
  </w:style>
  <w:style w:type="paragraph" w:customStyle="1" w:styleId="BodyTextpre-list3">
    <w:name w:val="Body Text pre-list 3"/>
    <w:basedOn w:val="BodyTextpre-list2"/>
    <w:semiHidden/>
    <w:rsid w:val="00DF6ACF"/>
    <w:pPr>
      <w:ind w:left="720"/>
    </w:pPr>
  </w:style>
  <w:style w:type="character" w:styleId="FootnoteReference">
    <w:name w:val="footnote reference"/>
    <w:basedOn w:val="DefaultParagraphFont"/>
    <w:semiHidden/>
    <w:rsid w:val="00DF6ACF"/>
    <w:rPr>
      <w:vertAlign w:val="superscript"/>
    </w:rPr>
  </w:style>
  <w:style w:type="paragraph" w:styleId="FootnoteText">
    <w:name w:val="footnote text"/>
    <w:basedOn w:val="Normal"/>
    <w:semiHidden/>
    <w:rsid w:val="0024321D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DF6ACF"/>
    <w:pPr>
      <w:outlineLvl w:val="9"/>
    </w:pPr>
  </w:style>
  <w:style w:type="paragraph" w:customStyle="1" w:styleId="Lines">
    <w:name w:val="Lines"/>
    <w:basedOn w:val="BodyText"/>
    <w:rsid w:val="009E642F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DF6ACF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DF6ACF"/>
    <w:rPr>
      <w:rFonts w:ascii="Futura Lt BT" w:hAnsi="Futura Lt B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DF6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DF6ACF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A97631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F46C24"/>
    <w:pPr>
      <w:numPr>
        <w:numId w:val="13"/>
      </w:numPr>
    </w:pPr>
  </w:style>
  <w:style w:type="paragraph" w:customStyle="1" w:styleId="Listnumber2i">
    <w:name w:val="List number 2 (i)"/>
    <w:basedOn w:val="Listnumberi"/>
    <w:semiHidden/>
    <w:rsid w:val="00F46C24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F46C24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9A7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B3C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9A0FD8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9A0FD8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cole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E727E-15A3-4243-8B06-E66B3F51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0</TotalTime>
  <Pages>1</Pages>
  <Words>177</Words>
  <Characters>1125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</vt:lpstr>
      <vt:lpstr></vt:lpstr>
    </vt:vector>
  </TitlesOfParts>
  <Company>Government of Canada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Andrea Mamers</cp:lastModifiedBy>
  <cp:revision>2</cp:revision>
  <cp:lastPrinted>2015-08-07T17:53:00Z</cp:lastPrinted>
  <dcterms:created xsi:type="dcterms:W3CDTF">2015-08-18T19:30:00Z</dcterms:created>
  <dcterms:modified xsi:type="dcterms:W3CDTF">2015-08-18T19:30:00Z</dcterms:modified>
</cp:coreProperties>
</file>
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E7227" w14:textId="77777777" w:rsidR="00E35DCA" w:rsidRPr="00BF01AC" w:rsidRDefault="00E35DCA" w:rsidP="00BF01AC">
      <w:pPr>
        <w:pStyle w:val="Heading1"/>
        <w:numPr>
          <w:ilvl w:val="0"/>
          <w:numId w:val="0"/>
        </w:numPr>
      </w:pPr>
      <w:bookmarkStart w:id="0" w:name="_GoBack"/>
      <w:bookmarkEnd w:id="0"/>
      <w:r w:rsidRPr="00BF01AC">
        <w:t>Performance Gap Analysis Job-aid!</w:t>
      </w:r>
    </w:p>
    <w:p w14:paraId="096E7228" w14:textId="77777777" w:rsidR="00E35DCA" w:rsidRPr="00D53A6F" w:rsidRDefault="00E35DCA" w:rsidP="00D53A6F">
      <w:pPr>
        <w:pStyle w:val="ListNumber"/>
        <w:rPr>
          <w:rStyle w:val="Strong"/>
        </w:rPr>
      </w:pPr>
      <w:r w:rsidRPr="00D53A6F">
        <w:rPr>
          <w:rStyle w:val="Strong"/>
        </w:rPr>
        <w:t>Clarify Training Request:</w:t>
      </w:r>
    </w:p>
    <w:p w14:paraId="5724C989" w14:textId="6732172B" w:rsidR="00B75BA5" w:rsidRPr="00B75BA5" w:rsidRDefault="00E35DCA" w:rsidP="00D53A6F">
      <w:pPr>
        <w:pStyle w:val="BodyText"/>
        <w:ind w:left="360"/>
      </w:pPr>
      <w:r>
        <w:t xml:space="preserve">How many people need to be trained and frequency of training reoccurrence? </w:t>
      </w:r>
      <w:r>
        <w:fldChar w:fldCharType="begin"/>
      </w:r>
      <w:r>
        <w:instrText xml:space="preserve"> FILLIN  \d ...  \* MERGEFORMAT </w:instrText>
      </w:r>
      <w:r>
        <w:fldChar w:fldCharType="separate"/>
      </w:r>
    </w:p>
    <w:p w14:paraId="096E7229" w14:textId="609E6A70" w:rsidR="00E35DCA" w:rsidRDefault="00E35DCA" w:rsidP="00D53A6F">
      <w:pPr>
        <w:pStyle w:val="BodyText"/>
        <w:ind w:left="360"/>
      </w:pPr>
      <w:r>
        <w:fldChar w:fldCharType="end"/>
      </w:r>
      <w:r w:rsidR="00B75BA5">
        <w:fldChar w:fldCharType="begin">
          <w:ffData>
            <w:name w:val="Text1"/>
            <w:enabled/>
            <w:calcOnExit w:val="0"/>
            <w:textInput/>
          </w:ffData>
        </w:fldChar>
      </w:r>
      <w:r w:rsidR="00B75BA5">
        <w:instrText xml:space="preserve"> FORMTEXT </w:instrText>
      </w:r>
      <w:r w:rsidR="00B75BA5">
        <w:fldChar w:fldCharType="separate"/>
      </w:r>
      <w:r w:rsidR="00B75BA5">
        <w:rPr>
          <w:noProof/>
        </w:rPr>
        <w:t> </w:t>
      </w:r>
      <w:r w:rsidR="00B75BA5">
        <w:rPr>
          <w:noProof/>
        </w:rPr>
        <w:t> </w:t>
      </w:r>
      <w:r w:rsidR="00B75BA5">
        <w:rPr>
          <w:noProof/>
        </w:rPr>
        <w:t> </w:t>
      </w:r>
      <w:r w:rsidR="00B75BA5">
        <w:rPr>
          <w:noProof/>
        </w:rPr>
        <w:t> </w:t>
      </w:r>
      <w:r w:rsidR="00B75BA5">
        <w:rPr>
          <w:noProof/>
        </w:rPr>
        <w:t> </w:t>
      </w:r>
      <w:r w:rsidR="00B75BA5">
        <w:fldChar w:fldCharType="end"/>
      </w:r>
    </w:p>
    <w:p w14:paraId="2061EC4A" w14:textId="77777777" w:rsidR="00B75BA5" w:rsidRDefault="00E35DCA" w:rsidP="00BF01AC">
      <w:pPr>
        <w:pStyle w:val="BodyText"/>
        <w:ind w:left="360"/>
      </w:pPr>
      <w:r>
        <w:t>What specific performance improvements are you targeting, planning for?</w:t>
      </w:r>
    </w:p>
    <w:p w14:paraId="096E722A" w14:textId="49742B17" w:rsidR="00E35DCA" w:rsidRDefault="00B75BA5" w:rsidP="00BF01AC">
      <w:pPr>
        <w:pStyle w:val="BodyText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</w:p>
    <w:p w14:paraId="02070B11" w14:textId="77777777" w:rsidR="00B75BA5" w:rsidRDefault="00E35DCA" w:rsidP="00BF01AC">
      <w:pPr>
        <w:pStyle w:val="BodyText"/>
        <w:ind w:left="360"/>
      </w:pPr>
      <w:r>
        <w:t>How will you measure the performance improvement?</w:t>
      </w:r>
    </w:p>
    <w:p w14:paraId="096E722B" w14:textId="34DB2562" w:rsidR="00E35DCA" w:rsidRDefault="00B75BA5" w:rsidP="00BF01AC">
      <w:pPr>
        <w:pStyle w:val="BodyText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</w:p>
    <w:p w14:paraId="096E722C" w14:textId="5635F4E5" w:rsidR="00E35DCA" w:rsidRDefault="00E35DCA" w:rsidP="00BF01AC">
      <w:pPr>
        <w:pStyle w:val="BodyText"/>
        <w:ind w:left="360"/>
      </w:pPr>
      <w:r>
        <w:t xml:space="preserve">Have employees received training in this in the past? </w:t>
      </w:r>
    </w:p>
    <w:p w14:paraId="6F00DC4A" w14:textId="0F1000B1" w:rsidR="00B75BA5" w:rsidRDefault="00B75BA5" w:rsidP="00BF01AC">
      <w:pPr>
        <w:pStyle w:val="BodyText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BC4DE6F" w14:textId="77777777" w:rsidR="00B75BA5" w:rsidRDefault="00E35DCA" w:rsidP="00BF01AC">
      <w:pPr>
        <w:pStyle w:val="BodyText"/>
        <w:ind w:left="360"/>
      </w:pPr>
      <w:r>
        <w:t>What would happen if this training were not offered?</w:t>
      </w:r>
    </w:p>
    <w:p w14:paraId="096E722D" w14:textId="3A42529B" w:rsidR="00E35DCA" w:rsidRDefault="00B75BA5" w:rsidP="00BF01AC">
      <w:pPr>
        <w:pStyle w:val="BodyText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</w:p>
    <w:p w14:paraId="096E722E" w14:textId="77777777" w:rsidR="00E35DCA" w:rsidRPr="00D53A6F" w:rsidRDefault="00E35DCA" w:rsidP="00D53A6F">
      <w:pPr>
        <w:pStyle w:val="ListNumber"/>
        <w:rPr>
          <w:rStyle w:val="Strong"/>
        </w:rPr>
      </w:pPr>
      <w:r w:rsidRPr="00D53A6F">
        <w:rPr>
          <w:rStyle w:val="Strong"/>
        </w:rPr>
        <w:t>Identify expected performance</w:t>
      </w:r>
    </w:p>
    <w:p w14:paraId="096E722F" w14:textId="77777777" w:rsidR="00E35DCA" w:rsidRDefault="00E35DCA" w:rsidP="00D53A6F">
      <w:pPr>
        <w:pStyle w:val="BodyText"/>
        <w:ind w:left="360"/>
      </w:pPr>
      <w:r w:rsidRPr="00E35DCA">
        <w:t>How are employees supposed to be performing the task in question?</w:t>
      </w:r>
    </w:p>
    <w:p w14:paraId="1D67DD40" w14:textId="349FAB08" w:rsidR="00B75BA5" w:rsidRPr="00E35DCA" w:rsidRDefault="00B75BA5" w:rsidP="00D53A6F">
      <w:pPr>
        <w:pStyle w:val="BodyText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96E7230" w14:textId="77777777" w:rsidR="00E35DCA" w:rsidRDefault="00E35DCA" w:rsidP="00D53A6F">
      <w:pPr>
        <w:pStyle w:val="BodyText"/>
        <w:ind w:left="360"/>
      </w:pPr>
      <w:r w:rsidRPr="00E35DCA">
        <w:t>What are the different performance expectations for different employee levels?</w:t>
      </w:r>
    </w:p>
    <w:p w14:paraId="6C711005" w14:textId="48807FE9" w:rsidR="00B75BA5" w:rsidRPr="00E35DCA" w:rsidRDefault="00B75BA5" w:rsidP="00D53A6F">
      <w:pPr>
        <w:pStyle w:val="BodyText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96E7231" w14:textId="77777777" w:rsidR="00E35DCA" w:rsidRDefault="00E35DCA" w:rsidP="00D53A6F">
      <w:pPr>
        <w:pStyle w:val="BodyText"/>
        <w:ind w:left="360"/>
      </w:pPr>
      <w:r w:rsidRPr="00E35DCA">
        <w:t>How are employees supposed to use the information, skills in question?</w:t>
      </w:r>
    </w:p>
    <w:p w14:paraId="04B7DD4C" w14:textId="1CB1634F" w:rsidR="00B75BA5" w:rsidRPr="00E35DCA" w:rsidRDefault="00B75BA5" w:rsidP="00D53A6F">
      <w:pPr>
        <w:pStyle w:val="BodyText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96E7232" w14:textId="77777777" w:rsidR="00E35DCA" w:rsidRPr="00E35DCA" w:rsidRDefault="00E35DCA" w:rsidP="00D53A6F">
      <w:pPr>
        <w:pStyle w:val="ListNumber"/>
        <w:rPr>
          <w:rStyle w:val="Strong"/>
        </w:rPr>
      </w:pPr>
      <w:r w:rsidRPr="00E35DCA">
        <w:rPr>
          <w:rStyle w:val="Strong"/>
        </w:rPr>
        <w:t>Identify how employees are actually performing the task or using the knowledge or skills in question. Here are some possible methods for answering this question:</w:t>
      </w:r>
    </w:p>
    <w:p w14:paraId="096E7233" w14:textId="77777777" w:rsidR="00E35DCA" w:rsidRP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>Hold interviews with stakeholders, managers, supervisors, employees</w:t>
      </w:r>
    </w:p>
    <w:p w14:paraId="096E7234" w14:textId="77777777" w:rsidR="00E35DCA" w:rsidRP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 xml:space="preserve">Observation (direct or indirect) </w:t>
      </w:r>
    </w:p>
    <w:p w14:paraId="096E7235" w14:textId="77777777" w:rsidR="00E35DCA" w:rsidRP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>SME</w:t>
      </w:r>
    </w:p>
    <w:p w14:paraId="096E7236" w14:textId="77777777" w:rsid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>Reports, documents, dates</w:t>
      </w:r>
    </w:p>
    <w:p w14:paraId="3E462E38" w14:textId="6193BB8D" w:rsidR="00B75BA5" w:rsidRDefault="00B75BA5" w:rsidP="00D53A6F">
      <w:pPr>
        <w:pStyle w:val="ListBullet"/>
        <w:numPr>
          <w:ilvl w:val="0"/>
          <w:numId w:val="0"/>
        </w:numPr>
        <w:spacing w:before="120" w:after="240"/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96E7237" w14:textId="77777777" w:rsidR="00E35DCA" w:rsidRPr="00D53A6F" w:rsidRDefault="00E35DCA" w:rsidP="00D53A6F">
      <w:pPr>
        <w:pStyle w:val="ListNumber"/>
        <w:rPr>
          <w:rStyle w:val="Strong"/>
        </w:rPr>
      </w:pPr>
      <w:r w:rsidRPr="00D53A6F">
        <w:rPr>
          <w:rStyle w:val="Strong"/>
        </w:rPr>
        <w:t>Identify the performance gap:</w:t>
      </w:r>
    </w:p>
    <w:p w14:paraId="096E7238" w14:textId="77777777" w:rsidR="00E35DCA" w:rsidRDefault="00E35DCA" w:rsidP="00D53A6F">
      <w:pPr>
        <w:pStyle w:val="BodyText"/>
        <w:ind w:left="360"/>
      </w:pPr>
      <w:r>
        <w:t xml:space="preserve">Once you have identified both current (point 3) and expected (point 2) performance, compare the two to identify if and where a gap exists. </w:t>
      </w:r>
    </w:p>
    <w:p w14:paraId="096E7239" w14:textId="77777777" w:rsidR="00E35DCA" w:rsidRPr="00B75BA5" w:rsidRDefault="00E35DCA" w:rsidP="00D53A6F">
      <w:pPr>
        <w:pStyle w:val="BodyText"/>
        <w:ind w:left="360"/>
        <w:rPr>
          <w:bCs/>
        </w:rPr>
      </w:pPr>
      <w:r w:rsidRPr="00B75BA5">
        <w:rPr>
          <w:bCs/>
        </w:rPr>
        <w:t>What is this gap?</w:t>
      </w:r>
    </w:p>
    <w:p w14:paraId="7B8F08EE" w14:textId="39568434" w:rsidR="00B75BA5" w:rsidRDefault="00B75BA5" w:rsidP="00BF01AC">
      <w:pPr>
        <w:pStyle w:val="BodyTextIndent"/>
        <w:spacing w:after="24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38674D2" w14:textId="683C8736" w:rsidR="00D53A6F" w:rsidRDefault="00D53A6F">
      <w:pPr>
        <w:rPr>
          <w:rStyle w:val="Strong"/>
        </w:rPr>
      </w:pPr>
      <w:r>
        <w:rPr>
          <w:rStyle w:val="Strong"/>
        </w:rPr>
        <w:br w:type="page"/>
      </w:r>
    </w:p>
    <w:p w14:paraId="096E723A" w14:textId="3E0470AC" w:rsidR="00E35DCA" w:rsidRPr="00D53A6F" w:rsidRDefault="00E35DCA" w:rsidP="00D53A6F">
      <w:pPr>
        <w:pStyle w:val="ListNumber"/>
        <w:rPr>
          <w:rStyle w:val="Strong"/>
        </w:rPr>
      </w:pPr>
      <w:r w:rsidRPr="00D53A6F">
        <w:rPr>
          <w:rStyle w:val="Strong"/>
        </w:rPr>
        <w:lastRenderedPageBreak/>
        <w:t xml:space="preserve">Identify the cause and solution: </w:t>
      </w:r>
    </w:p>
    <w:p w14:paraId="096E723B" w14:textId="77777777" w:rsidR="00E35DCA" w:rsidRPr="00D53A6F" w:rsidRDefault="00E35DCA" w:rsidP="00D53A6F">
      <w:pPr>
        <w:pStyle w:val="BodyText"/>
        <w:ind w:left="360"/>
      </w:pPr>
      <w:r w:rsidRPr="00D53A6F">
        <w:t>If a gap exists, look at potential causes and identify possible solutions.</w:t>
      </w:r>
    </w:p>
    <w:p w14:paraId="096E723C" w14:textId="77777777" w:rsidR="00E35DCA" w:rsidRPr="00D53A6F" w:rsidRDefault="00E35DCA" w:rsidP="00D53A6F">
      <w:pPr>
        <w:pStyle w:val="BodyText"/>
        <w:ind w:left="360"/>
      </w:pPr>
      <w:r w:rsidRPr="00D53A6F">
        <w:t xml:space="preserve">Can it be grouped into one of the areas listed here? </w:t>
      </w:r>
    </w:p>
    <w:p w14:paraId="096E723D" w14:textId="77777777" w:rsidR="00E35DCA" w:rsidRDefault="00E35DCA" w:rsidP="00D53A6F">
      <w:pPr>
        <w:pStyle w:val="BodyTextpre-list"/>
        <w:ind w:left="360"/>
      </w:pPr>
      <w:r>
        <w:t>Which one(s) and why?</w:t>
      </w:r>
    </w:p>
    <w:p w14:paraId="096E723E" w14:textId="77777777" w:rsidR="00E35DCA" w:rsidRP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>Knowledge and Skills</w:t>
      </w:r>
    </w:p>
    <w:p w14:paraId="096E723F" w14:textId="77777777" w:rsidR="00E35DCA" w:rsidRP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>Guidelines</w:t>
      </w:r>
    </w:p>
    <w:p w14:paraId="096E7240" w14:textId="77777777" w:rsidR="00E35DCA" w:rsidRP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>Measurement</w:t>
      </w:r>
    </w:p>
    <w:p w14:paraId="096E7241" w14:textId="77777777" w:rsidR="00E35DCA" w:rsidRP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>Feedback</w:t>
      </w:r>
    </w:p>
    <w:p w14:paraId="096E7242" w14:textId="77777777" w:rsidR="00E35DCA" w:rsidRP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 w:rsidRPr="00E35DCA">
        <w:t>Motivation</w:t>
      </w:r>
    </w:p>
    <w:p w14:paraId="096E7243" w14:textId="77777777" w:rsidR="00E35DCA" w:rsidRDefault="00E35DCA" w:rsidP="00D53A6F">
      <w:pPr>
        <w:pStyle w:val="ListBullet"/>
        <w:tabs>
          <w:tab w:val="clear" w:pos="360"/>
          <w:tab w:val="num" w:pos="720"/>
        </w:tabs>
        <w:ind w:left="720"/>
      </w:pPr>
      <w:r>
        <w:t>Workplace Conditions</w:t>
      </w:r>
    </w:p>
    <w:p w14:paraId="528C32EF" w14:textId="678AEAC4" w:rsidR="00B75BA5" w:rsidRDefault="00B75BA5" w:rsidP="00BF01AC">
      <w:pPr>
        <w:pStyle w:val="ListBullet2"/>
        <w:numPr>
          <w:ilvl w:val="0"/>
          <w:numId w:val="0"/>
        </w:numPr>
        <w:spacing w:before="120" w:after="120"/>
        <w:ind w:left="720" w:hanging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96E7244" w14:textId="77777777" w:rsidR="00E35DCA" w:rsidRPr="00D53A6F" w:rsidRDefault="00E35DCA" w:rsidP="00D53A6F">
      <w:pPr>
        <w:pStyle w:val="ListNumber"/>
        <w:rPr>
          <w:rStyle w:val="Strong"/>
        </w:rPr>
      </w:pPr>
      <w:r w:rsidRPr="00D53A6F">
        <w:rPr>
          <w:rStyle w:val="Strong"/>
        </w:rPr>
        <w:t xml:space="preserve">Propose a solution: </w:t>
      </w:r>
    </w:p>
    <w:p w14:paraId="096E7245" w14:textId="77777777" w:rsidR="00566EFC" w:rsidRDefault="00E35DCA" w:rsidP="00D53A6F">
      <w:pPr>
        <w:pStyle w:val="BodyTextpre-list"/>
        <w:ind w:left="360"/>
      </w:pPr>
      <w:r>
        <w:t xml:space="preserve">Once you’ve found the cause and best solution to close the gap, </w:t>
      </w:r>
      <w:r w:rsidR="00566EFC">
        <w:t>you can:</w:t>
      </w:r>
    </w:p>
    <w:p w14:paraId="096E7246" w14:textId="5072C7C9" w:rsidR="00566EFC" w:rsidRDefault="00C37D41" w:rsidP="00D53A6F">
      <w:pPr>
        <w:pStyle w:val="ListBullet"/>
        <w:tabs>
          <w:tab w:val="clear" w:pos="360"/>
          <w:tab w:val="num" w:pos="720"/>
        </w:tabs>
        <w:ind w:left="720"/>
      </w:pPr>
      <w:r>
        <w:t>B</w:t>
      </w:r>
      <w:r w:rsidR="00E35DCA">
        <w:t>uild your findings int</w:t>
      </w:r>
      <w:r w:rsidR="00566EFC">
        <w:t xml:space="preserve">o your </w:t>
      </w:r>
      <w:r w:rsidR="00B75BA5">
        <w:t xml:space="preserve">Learning Design </w:t>
      </w:r>
      <w:r w:rsidR="00566EFC">
        <w:t xml:space="preserve">Plan; </w:t>
      </w:r>
    </w:p>
    <w:p w14:paraId="096E7248" w14:textId="691BC433" w:rsidR="00E35DCA" w:rsidRPr="00E9421D" w:rsidRDefault="00C37D41" w:rsidP="00BF01AC">
      <w:pPr>
        <w:pStyle w:val="ListBullet2"/>
      </w:pPr>
      <w:r>
        <w:t>Present</w:t>
      </w:r>
      <w:r w:rsidR="00E35DCA">
        <w:t xml:space="preserve"> your findings to your team, the project manager or client to support your findings and the proposed solution.</w:t>
      </w:r>
    </w:p>
    <w:sectPr w:rsidR="00E35DCA" w:rsidRPr="00E9421D" w:rsidSect="00E35DCA">
      <w:headerReference w:type="default" r:id="rId8"/>
      <w:footerReference w:type="even" r:id="rId9"/>
      <w:footerReference w:type="default" r:id="rId10"/>
      <w:type w:val="oddPage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7D16D" w14:textId="77777777" w:rsidR="00B25601" w:rsidRDefault="00B25601">
      <w:r>
        <w:separator/>
      </w:r>
    </w:p>
  </w:endnote>
  <w:endnote w:type="continuationSeparator" w:id="0">
    <w:p w14:paraId="01BC9FDB" w14:textId="77777777" w:rsidR="00B25601" w:rsidRDefault="00B2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XBlk BT">
    <w:altName w:val="Arial"/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E724F" w14:textId="77777777" w:rsidR="00DA44F2" w:rsidRDefault="00DA44F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5D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  <w:r w:rsidRPr="00EF257E">
      <w:t xml:space="preserve">Canada School of Public Service | </w:t>
    </w:r>
    <w:hyperlink r:id="rId1" w:history="1">
      <w:r w:rsidRPr="00EF257E">
        <w:t>www.myschool.gc.ca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E7250" w14:textId="77777777" w:rsidR="00DA44F2" w:rsidRPr="00AD0F46" w:rsidRDefault="00AD0F46" w:rsidP="00AD0F46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096E7253" wp14:editId="096E7254">
          <wp:simplePos x="0" y="0"/>
          <wp:positionH relativeFrom="margin">
            <wp:posOffset>-543463</wp:posOffset>
          </wp:positionH>
          <wp:positionV relativeFrom="paragraph">
            <wp:posOffset>-106392</wp:posOffset>
          </wp:positionV>
          <wp:extent cx="7159924" cy="548378"/>
          <wp:effectExtent l="0" t="0" r="3175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3346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DEC5E" w14:textId="77777777" w:rsidR="00B25601" w:rsidRDefault="00B25601">
      <w:r>
        <w:separator/>
      </w:r>
    </w:p>
  </w:footnote>
  <w:footnote w:type="continuationSeparator" w:id="0">
    <w:p w14:paraId="59C616B3" w14:textId="77777777" w:rsidR="00B25601" w:rsidRDefault="00B25601">
      <w:r>
        <w:continuationSeparator/>
      </w:r>
    </w:p>
  </w:footnote>
  <w:footnote w:type="continuationNotice" w:id="1">
    <w:p w14:paraId="054BA5A1" w14:textId="77777777" w:rsidR="00B25601" w:rsidRDefault="00B256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E724E" w14:textId="77777777" w:rsidR="00DA44F2" w:rsidRDefault="00AD0F46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3360" behindDoc="1" locked="0" layoutInCell="1" allowOverlap="1" wp14:anchorId="096E7251" wp14:editId="096E7252">
          <wp:simplePos x="0" y="0"/>
          <wp:positionH relativeFrom="margin">
            <wp:posOffset>-604520</wp:posOffset>
          </wp:positionH>
          <wp:positionV relativeFrom="paragraph">
            <wp:posOffset>-249555</wp:posOffset>
          </wp:positionV>
          <wp:extent cx="7223760" cy="548640"/>
          <wp:effectExtent l="0" t="0" r="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37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FD2"/>
    <w:multiLevelType w:val="hybridMultilevel"/>
    <w:tmpl w:val="ECC6EB8E"/>
    <w:lvl w:ilvl="0" w:tplc="A7FE5D98">
      <w:start w:val="1"/>
      <w:numFmt w:val="bullet"/>
      <w:pStyle w:val="Covercoursecode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A9B533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D4EC5"/>
    <w:multiLevelType w:val="hybridMultilevel"/>
    <w:tmpl w:val="3E884B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DA551F"/>
    <w:multiLevelType w:val="multilevel"/>
    <w:tmpl w:val="D040BE60"/>
    <w:styleLink w:val="Tablelistnumber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3">
    <w:nsid w:val="2D803FFC"/>
    <w:multiLevelType w:val="multilevel"/>
    <w:tmpl w:val="2FE0F6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</w:rPr>
    </w:lvl>
  </w:abstractNum>
  <w:abstractNum w:abstractNumId="4">
    <w:nsid w:val="31CE771B"/>
    <w:multiLevelType w:val="multilevel"/>
    <w:tmpl w:val="16D42450"/>
    <w:lvl w:ilvl="0">
      <w:start w:val="1"/>
      <w:numFmt w:val="bullet"/>
      <w:pStyle w:val="Heading1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pStyle w:val="Heading2"/>
      <w:suff w:val="nothing"/>
      <w:lvlText w:val="%1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none"/>
      <w:pStyle w:val="Heading3"/>
      <w:suff w:val="nothing"/>
      <w:lvlText w:val="%1%2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%1%2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5">
    <w:nsid w:val="35B23CAF"/>
    <w:multiLevelType w:val="multilevel"/>
    <w:tmpl w:val="8CB22C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6">
    <w:nsid w:val="3EAE541C"/>
    <w:multiLevelType w:val="multilevel"/>
    <w:tmpl w:val="10248946"/>
    <w:styleLink w:val="Tablelistnumberi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7">
    <w:nsid w:val="452D0C26"/>
    <w:multiLevelType w:val="multilevel"/>
    <w:tmpl w:val="9FC24900"/>
    <w:lvl w:ilvl="0">
      <w:start w:val="1"/>
      <w:numFmt w:val="lowerRoman"/>
      <w:pStyle w:val="Listnumberi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pStyle w:val="Listnumber2i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pStyle w:val="Listnumber3i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8">
    <w:nsid w:val="476E1247"/>
    <w:multiLevelType w:val="multilevel"/>
    <w:tmpl w:val="54DE1B84"/>
    <w:styleLink w:val="Tablelis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9">
    <w:nsid w:val="49E771D3"/>
    <w:multiLevelType w:val="multilevel"/>
    <w:tmpl w:val="EC40F2DE"/>
    <w:styleLink w:val="Tablelistbulle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0">
    <w:nsid w:val="4D782AC6"/>
    <w:multiLevelType w:val="multilevel"/>
    <w:tmpl w:val="0D724AE4"/>
    <w:lvl w:ilvl="0">
      <w:start w:val="1"/>
      <w:numFmt w:val="lowerLetter"/>
      <w:pStyle w:val="Listnumber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pStyle w:val="Listnumber2a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pStyle w:val="Listnumber3a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1">
    <w:nsid w:val="7B426EAF"/>
    <w:multiLevelType w:val="hybridMultilevel"/>
    <w:tmpl w:val="12E8C6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46"/>
    <w:rsid w:val="0001592D"/>
    <w:rsid w:val="00042097"/>
    <w:rsid w:val="00051906"/>
    <w:rsid w:val="00056ED4"/>
    <w:rsid w:val="0008391B"/>
    <w:rsid w:val="00083C3C"/>
    <w:rsid w:val="00087DA9"/>
    <w:rsid w:val="000A27A7"/>
    <w:rsid w:val="000A35C4"/>
    <w:rsid w:val="000B1C88"/>
    <w:rsid w:val="000C3CAB"/>
    <w:rsid w:val="000D3C67"/>
    <w:rsid w:val="000D606B"/>
    <w:rsid w:val="000D7DF6"/>
    <w:rsid w:val="000E0B98"/>
    <w:rsid w:val="00104FA9"/>
    <w:rsid w:val="001375D8"/>
    <w:rsid w:val="00144CDC"/>
    <w:rsid w:val="00147829"/>
    <w:rsid w:val="00161FA2"/>
    <w:rsid w:val="00164816"/>
    <w:rsid w:val="00174D55"/>
    <w:rsid w:val="00180EDE"/>
    <w:rsid w:val="00192E6A"/>
    <w:rsid w:val="00197CBB"/>
    <w:rsid w:val="001D53D9"/>
    <w:rsid w:val="00203CC8"/>
    <w:rsid w:val="00217196"/>
    <w:rsid w:val="00220457"/>
    <w:rsid w:val="002424DB"/>
    <w:rsid w:val="0024321D"/>
    <w:rsid w:val="00256276"/>
    <w:rsid w:val="002804EE"/>
    <w:rsid w:val="00281134"/>
    <w:rsid w:val="002C3C76"/>
    <w:rsid w:val="002C4AB3"/>
    <w:rsid w:val="002F3700"/>
    <w:rsid w:val="00306409"/>
    <w:rsid w:val="0031191D"/>
    <w:rsid w:val="0031311B"/>
    <w:rsid w:val="00316017"/>
    <w:rsid w:val="00316CB1"/>
    <w:rsid w:val="0032136A"/>
    <w:rsid w:val="003378AB"/>
    <w:rsid w:val="00354290"/>
    <w:rsid w:val="00374B63"/>
    <w:rsid w:val="003838E8"/>
    <w:rsid w:val="00390D35"/>
    <w:rsid w:val="003B1F57"/>
    <w:rsid w:val="003D12A6"/>
    <w:rsid w:val="003D3ED0"/>
    <w:rsid w:val="003E1BCB"/>
    <w:rsid w:val="003E5199"/>
    <w:rsid w:val="003E5C1E"/>
    <w:rsid w:val="00405606"/>
    <w:rsid w:val="00413552"/>
    <w:rsid w:val="00434C12"/>
    <w:rsid w:val="004413E2"/>
    <w:rsid w:val="00442ADE"/>
    <w:rsid w:val="00450BB4"/>
    <w:rsid w:val="00463BAF"/>
    <w:rsid w:val="004713A2"/>
    <w:rsid w:val="00490D87"/>
    <w:rsid w:val="00490E4F"/>
    <w:rsid w:val="004968AE"/>
    <w:rsid w:val="004B398A"/>
    <w:rsid w:val="004C3DB3"/>
    <w:rsid w:val="004C79A9"/>
    <w:rsid w:val="004E402B"/>
    <w:rsid w:val="004E75B0"/>
    <w:rsid w:val="004E7D6E"/>
    <w:rsid w:val="004F55DB"/>
    <w:rsid w:val="00502784"/>
    <w:rsid w:val="00503D5E"/>
    <w:rsid w:val="00505D7F"/>
    <w:rsid w:val="005329A8"/>
    <w:rsid w:val="0056659D"/>
    <w:rsid w:val="00566AB6"/>
    <w:rsid w:val="00566EFC"/>
    <w:rsid w:val="00567D43"/>
    <w:rsid w:val="005C3017"/>
    <w:rsid w:val="005C6526"/>
    <w:rsid w:val="005E1D91"/>
    <w:rsid w:val="005E4E79"/>
    <w:rsid w:val="005E7E2F"/>
    <w:rsid w:val="0062647E"/>
    <w:rsid w:val="00627D72"/>
    <w:rsid w:val="00635C86"/>
    <w:rsid w:val="00645960"/>
    <w:rsid w:val="00651C16"/>
    <w:rsid w:val="00666658"/>
    <w:rsid w:val="00666E41"/>
    <w:rsid w:val="00684CA2"/>
    <w:rsid w:val="006A6BFC"/>
    <w:rsid w:val="006B161D"/>
    <w:rsid w:val="006D35C8"/>
    <w:rsid w:val="006D66C4"/>
    <w:rsid w:val="006E25C2"/>
    <w:rsid w:val="00703721"/>
    <w:rsid w:val="00705B0F"/>
    <w:rsid w:val="007230CE"/>
    <w:rsid w:val="007345BE"/>
    <w:rsid w:val="00755C80"/>
    <w:rsid w:val="007669AA"/>
    <w:rsid w:val="00776BDD"/>
    <w:rsid w:val="00787493"/>
    <w:rsid w:val="007A1B3C"/>
    <w:rsid w:val="007A5F06"/>
    <w:rsid w:val="007B0203"/>
    <w:rsid w:val="007B1422"/>
    <w:rsid w:val="007C7BDC"/>
    <w:rsid w:val="007E39FB"/>
    <w:rsid w:val="007F0B2D"/>
    <w:rsid w:val="008006AF"/>
    <w:rsid w:val="00802AF1"/>
    <w:rsid w:val="00806AB5"/>
    <w:rsid w:val="0081394E"/>
    <w:rsid w:val="008303FF"/>
    <w:rsid w:val="008310DC"/>
    <w:rsid w:val="00834C84"/>
    <w:rsid w:val="00837CD3"/>
    <w:rsid w:val="008453F6"/>
    <w:rsid w:val="00855625"/>
    <w:rsid w:val="00860B1F"/>
    <w:rsid w:val="00874623"/>
    <w:rsid w:val="0087467B"/>
    <w:rsid w:val="00882EE7"/>
    <w:rsid w:val="008C652A"/>
    <w:rsid w:val="008D51D4"/>
    <w:rsid w:val="008E20CB"/>
    <w:rsid w:val="008E5636"/>
    <w:rsid w:val="008E65C2"/>
    <w:rsid w:val="008E7CDA"/>
    <w:rsid w:val="008F6DFE"/>
    <w:rsid w:val="00900E2A"/>
    <w:rsid w:val="00922D6C"/>
    <w:rsid w:val="00923992"/>
    <w:rsid w:val="00930303"/>
    <w:rsid w:val="009455CA"/>
    <w:rsid w:val="009600B0"/>
    <w:rsid w:val="00972E82"/>
    <w:rsid w:val="00975105"/>
    <w:rsid w:val="00990E5C"/>
    <w:rsid w:val="009A0FD8"/>
    <w:rsid w:val="009A19A0"/>
    <w:rsid w:val="009A7205"/>
    <w:rsid w:val="009B28AD"/>
    <w:rsid w:val="009B44CB"/>
    <w:rsid w:val="009C180E"/>
    <w:rsid w:val="009C46CF"/>
    <w:rsid w:val="009D06C7"/>
    <w:rsid w:val="009D4965"/>
    <w:rsid w:val="009E642F"/>
    <w:rsid w:val="009F2076"/>
    <w:rsid w:val="009F2C64"/>
    <w:rsid w:val="00A01BEF"/>
    <w:rsid w:val="00A06069"/>
    <w:rsid w:val="00A062D4"/>
    <w:rsid w:val="00A21A74"/>
    <w:rsid w:val="00A318ED"/>
    <w:rsid w:val="00A442B4"/>
    <w:rsid w:val="00A449A1"/>
    <w:rsid w:val="00A56455"/>
    <w:rsid w:val="00A728B2"/>
    <w:rsid w:val="00A768B1"/>
    <w:rsid w:val="00A876C3"/>
    <w:rsid w:val="00A92336"/>
    <w:rsid w:val="00A9432D"/>
    <w:rsid w:val="00A97631"/>
    <w:rsid w:val="00AA5310"/>
    <w:rsid w:val="00AC761E"/>
    <w:rsid w:val="00AD022C"/>
    <w:rsid w:val="00AD0F46"/>
    <w:rsid w:val="00AD1DA9"/>
    <w:rsid w:val="00AD4B6A"/>
    <w:rsid w:val="00AE145C"/>
    <w:rsid w:val="00B057AF"/>
    <w:rsid w:val="00B06F67"/>
    <w:rsid w:val="00B12284"/>
    <w:rsid w:val="00B132D9"/>
    <w:rsid w:val="00B15C73"/>
    <w:rsid w:val="00B25601"/>
    <w:rsid w:val="00B25B96"/>
    <w:rsid w:val="00B44B2C"/>
    <w:rsid w:val="00B46689"/>
    <w:rsid w:val="00B529D1"/>
    <w:rsid w:val="00B551F8"/>
    <w:rsid w:val="00B57FEF"/>
    <w:rsid w:val="00B710AE"/>
    <w:rsid w:val="00B72DA2"/>
    <w:rsid w:val="00B75BA5"/>
    <w:rsid w:val="00B820F2"/>
    <w:rsid w:val="00B85027"/>
    <w:rsid w:val="00B9353C"/>
    <w:rsid w:val="00BA478E"/>
    <w:rsid w:val="00BC3B80"/>
    <w:rsid w:val="00BC6FDF"/>
    <w:rsid w:val="00BD3FEB"/>
    <w:rsid w:val="00BD72A3"/>
    <w:rsid w:val="00BE4578"/>
    <w:rsid w:val="00BF01AC"/>
    <w:rsid w:val="00C0331B"/>
    <w:rsid w:val="00C12E1C"/>
    <w:rsid w:val="00C17B9B"/>
    <w:rsid w:val="00C226F4"/>
    <w:rsid w:val="00C37D41"/>
    <w:rsid w:val="00C4239A"/>
    <w:rsid w:val="00C50C59"/>
    <w:rsid w:val="00C52B8D"/>
    <w:rsid w:val="00C61260"/>
    <w:rsid w:val="00C85951"/>
    <w:rsid w:val="00C97F96"/>
    <w:rsid w:val="00CB2272"/>
    <w:rsid w:val="00CC2669"/>
    <w:rsid w:val="00CC7FAA"/>
    <w:rsid w:val="00CD0A1A"/>
    <w:rsid w:val="00CD3B3C"/>
    <w:rsid w:val="00CD54DB"/>
    <w:rsid w:val="00CD68B6"/>
    <w:rsid w:val="00CE47B2"/>
    <w:rsid w:val="00CE6B20"/>
    <w:rsid w:val="00CF3964"/>
    <w:rsid w:val="00D21188"/>
    <w:rsid w:val="00D23014"/>
    <w:rsid w:val="00D23DE4"/>
    <w:rsid w:val="00D5061D"/>
    <w:rsid w:val="00D53A6F"/>
    <w:rsid w:val="00D61C5F"/>
    <w:rsid w:val="00D62D0B"/>
    <w:rsid w:val="00D706A6"/>
    <w:rsid w:val="00D77BB0"/>
    <w:rsid w:val="00D8386B"/>
    <w:rsid w:val="00D85130"/>
    <w:rsid w:val="00D90C79"/>
    <w:rsid w:val="00D95A63"/>
    <w:rsid w:val="00DA0309"/>
    <w:rsid w:val="00DA44F2"/>
    <w:rsid w:val="00DB10D9"/>
    <w:rsid w:val="00DC5BB4"/>
    <w:rsid w:val="00DE228F"/>
    <w:rsid w:val="00DF6ACF"/>
    <w:rsid w:val="00E04FA1"/>
    <w:rsid w:val="00E17964"/>
    <w:rsid w:val="00E27C57"/>
    <w:rsid w:val="00E35DCA"/>
    <w:rsid w:val="00E452A5"/>
    <w:rsid w:val="00E55D35"/>
    <w:rsid w:val="00E720DD"/>
    <w:rsid w:val="00E90DEF"/>
    <w:rsid w:val="00E92FE8"/>
    <w:rsid w:val="00E9599A"/>
    <w:rsid w:val="00E966F5"/>
    <w:rsid w:val="00E975AC"/>
    <w:rsid w:val="00EA670B"/>
    <w:rsid w:val="00EB07DA"/>
    <w:rsid w:val="00ED03D9"/>
    <w:rsid w:val="00ED2E8D"/>
    <w:rsid w:val="00EE0F8E"/>
    <w:rsid w:val="00EE662E"/>
    <w:rsid w:val="00EF6229"/>
    <w:rsid w:val="00EF698F"/>
    <w:rsid w:val="00F056F4"/>
    <w:rsid w:val="00F06461"/>
    <w:rsid w:val="00F13728"/>
    <w:rsid w:val="00F20397"/>
    <w:rsid w:val="00F31FE4"/>
    <w:rsid w:val="00F42553"/>
    <w:rsid w:val="00F43046"/>
    <w:rsid w:val="00F46B38"/>
    <w:rsid w:val="00F46C24"/>
    <w:rsid w:val="00F63E5E"/>
    <w:rsid w:val="00F72AC6"/>
    <w:rsid w:val="00F72C7A"/>
    <w:rsid w:val="00F753FE"/>
    <w:rsid w:val="00F95ED7"/>
    <w:rsid w:val="00FA1F69"/>
    <w:rsid w:val="00FB30D8"/>
    <w:rsid w:val="00FD1EED"/>
    <w:rsid w:val="00FD389A"/>
    <w:rsid w:val="00FE7FB9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E7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E35DCA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E35DCA"/>
    <w:pPr>
      <w:keepNext/>
      <w:keepLines/>
      <w:pageBreakBefore/>
      <w:numPr>
        <w:numId w:val="2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E35DCA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E35DCA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semiHidden/>
    <w:qFormat/>
    <w:rsid w:val="00E35DCA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E35DCA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E35DCA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E35DCA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E35DCA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E35DC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E35DCA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E35DCA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E35DCA"/>
    <w:pPr>
      <w:numPr>
        <w:numId w:val="10"/>
      </w:numPr>
    </w:pPr>
  </w:style>
  <w:style w:type="paragraph" w:styleId="BodyText">
    <w:name w:val="Body Text"/>
    <w:basedOn w:val="Normal"/>
    <w:link w:val="BodyTextChar"/>
    <w:rsid w:val="00E35DCA"/>
    <w:pPr>
      <w:keepLines/>
      <w:spacing w:before="120" w:after="120"/>
    </w:pPr>
  </w:style>
  <w:style w:type="character" w:styleId="Emphasis">
    <w:name w:val="Emphasis"/>
    <w:basedOn w:val="DefaultParagraphFont"/>
    <w:qFormat/>
    <w:rsid w:val="00E35DCA"/>
    <w:rPr>
      <w:i/>
      <w:iCs/>
    </w:rPr>
  </w:style>
  <w:style w:type="paragraph" w:styleId="Header">
    <w:name w:val="header"/>
    <w:basedOn w:val="Normal"/>
    <w:semiHidden/>
    <w:rsid w:val="00E35DCA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E35DCA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E35DCA"/>
  </w:style>
  <w:style w:type="paragraph" w:customStyle="1" w:styleId="TOCtitle">
    <w:name w:val="TOC title"/>
    <w:basedOn w:val="Normal"/>
    <w:next w:val="TOC1"/>
    <w:semiHidden/>
    <w:rsid w:val="00E35DCA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E35DCA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E35DCA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E35DCA"/>
    <w:pPr>
      <w:numPr>
        <w:numId w:val="7"/>
      </w:numPr>
    </w:pPr>
  </w:style>
  <w:style w:type="paragraph" w:customStyle="1" w:styleId="Covermanualtitle">
    <w:name w:val="Cover manual title"/>
    <w:basedOn w:val="Covercoursetitle"/>
    <w:next w:val="Normal"/>
    <w:semiHidden/>
    <w:rsid w:val="00E35DCA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E35DCA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E35DCA"/>
    <w:pPr>
      <w:numPr>
        <w:numId w:val="1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E35DCA"/>
    <w:pPr>
      <w:spacing w:before="0"/>
    </w:pPr>
  </w:style>
  <w:style w:type="character" w:customStyle="1" w:styleId="Underline">
    <w:name w:val="Underline"/>
    <w:basedOn w:val="DefaultParagraphFont"/>
    <w:rsid w:val="00E35DCA"/>
    <w:rPr>
      <w:u w:val="single"/>
    </w:rPr>
  </w:style>
  <w:style w:type="paragraph" w:styleId="ListNumber">
    <w:name w:val="List Number"/>
    <w:basedOn w:val="BodyText"/>
    <w:rsid w:val="00E35DCA"/>
    <w:pPr>
      <w:numPr>
        <w:numId w:val="4"/>
      </w:numPr>
    </w:pPr>
  </w:style>
  <w:style w:type="paragraph" w:customStyle="1" w:styleId="Listnumbera">
    <w:name w:val="List number (a)"/>
    <w:basedOn w:val="BodyText"/>
    <w:rsid w:val="00E35DCA"/>
    <w:pPr>
      <w:numPr>
        <w:numId w:val="5"/>
      </w:numPr>
    </w:pPr>
  </w:style>
  <w:style w:type="character" w:styleId="Strong">
    <w:name w:val="Strong"/>
    <w:basedOn w:val="DefaultParagraphFont"/>
    <w:qFormat/>
    <w:rsid w:val="00E35DCA"/>
    <w:rPr>
      <w:rFonts w:ascii="Futura Md BT" w:hAnsi="Futura Md BT"/>
      <w:bCs/>
    </w:rPr>
  </w:style>
  <w:style w:type="paragraph" w:styleId="ListBullet">
    <w:name w:val="List Bullet"/>
    <w:basedOn w:val="BodyText"/>
    <w:rsid w:val="00E35DCA"/>
    <w:pPr>
      <w:numPr>
        <w:numId w:val="3"/>
      </w:numPr>
      <w:spacing w:before="0" w:after="0"/>
    </w:pPr>
  </w:style>
  <w:style w:type="paragraph" w:styleId="ListNumber2">
    <w:name w:val="List Number 2"/>
    <w:basedOn w:val="ListNumber"/>
    <w:semiHidden/>
    <w:rsid w:val="00E35DCA"/>
    <w:pPr>
      <w:numPr>
        <w:ilvl w:val="1"/>
      </w:numPr>
    </w:pPr>
  </w:style>
  <w:style w:type="paragraph" w:styleId="ListBullet2">
    <w:name w:val="List Bullet 2"/>
    <w:basedOn w:val="ListBullet"/>
    <w:semiHidden/>
    <w:rsid w:val="00E35DCA"/>
    <w:pPr>
      <w:numPr>
        <w:ilvl w:val="1"/>
      </w:numPr>
    </w:pPr>
  </w:style>
  <w:style w:type="paragraph" w:styleId="ListBullet3">
    <w:name w:val="List Bullet 3"/>
    <w:basedOn w:val="ListBullet2"/>
    <w:semiHidden/>
    <w:rsid w:val="00E35DCA"/>
    <w:pPr>
      <w:numPr>
        <w:ilvl w:val="2"/>
      </w:numPr>
    </w:pPr>
  </w:style>
  <w:style w:type="character" w:styleId="Hyperlink">
    <w:name w:val="Hyperlink"/>
    <w:basedOn w:val="DefaultParagraphFont"/>
    <w:semiHidden/>
    <w:rsid w:val="00E35DCA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E35DCA"/>
  </w:style>
  <w:style w:type="paragraph" w:styleId="ListNumber3">
    <w:name w:val="List Number 3"/>
    <w:basedOn w:val="ListNumber2"/>
    <w:semiHidden/>
    <w:rsid w:val="00E35DCA"/>
    <w:pPr>
      <w:numPr>
        <w:ilvl w:val="2"/>
      </w:numPr>
    </w:pPr>
  </w:style>
  <w:style w:type="paragraph" w:customStyle="1" w:styleId="Figure">
    <w:name w:val="Figure"/>
    <w:basedOn w:val="BodyText"/>
    <w:rsid w:val="00E35DCA"/>
    <w:pPr>
      <w:jc w:val="center"/>
    </w:pPr>
  </w:style>
  <w:style w:type="paragraph" w:customStyle="1" w:styleId="Exercisesection">
    <w:name w:val="Exercise section"/>
    <w:basedOn w:val="Normal"/>
    <w:next w:val="BodyText"/>
    <w:rsid w:val="00E35DCA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E35DCA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E35DCA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E35DCA"/>
    <w:rPr>
      <w:rFonts w:ascii="Futura Lt BT" w:hAnsi="Futura Lt BT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E35DCA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E35DCA"/>
    <w:pPr>
      <w:numPr>
        <w:ilvl w:val="2"/>
      </w:numPr>
    </w:pPr>
  </w:style>
  <w:style w:type="numbering" w:customStyle="1" w:styleId="Tablelistnumber">
    <w:name w:val="Table list number"/>
    <w:basedOn w:val="NoList"/>
    <w:rsid w:val="00E35DCA"/>
    <w:pPr>
      <w:numPr>
        <w:numId w:val="8"/>
      </w:numPr>
    </w:pPr>
  </w:style>
  <w:style w:type="numbering" w:customStyle="1" w:styleId="Tablelistnumbera">
    <w:name w:val="Table list number (a)"/>
    <w:basedOn w:val="NoList"/>
    <w:rsid w:val="00E35DCA"/>
    <w:pPr>
      <w:numPr>
        <w:numId w:val="9"/>
      </w:numPr>
    </w:pPr>
  </w:style>
  <w:style w:type="paragraph" w:customStyle="1" w:styleId="BodyTextpre-list">
    <w:name w:val="Body Text pre-list"/>
    <w:basedOn w:val="BodyText"/>
    <w:next w:val="ListBullet"/>
    <w:rsid w:val="00E35DCA"/>
    <w:pPr>
      <w:keepNext/>
      <w:spacing w:after="0"/>
    </w:pPr>
  </w:style>
  <w:style w:type="paragraph" w:styleId="TOC3">
    <w:name w:val="toc 3"/>
    <w:basedOn w:val="TOC2"/>
    <w:next w:val="Normal"/>
    <w:semiHidden/>
    <w:rsid w:val="00E35DCA"/>
    <w:pPr>
      <w:ind w:left="1080"/>
    </w:pPr>
  </w:style>
  <w:style w:type="paragraph" w:styleId="BodyTextIndent">
    <w:name w:val="Body Text Indent"/>
    <w:basedOn w:val="BodyText"/>
    <w:link w:val="BodyTextIndentChar"/>
    <w:rsid w:val="00E35DCA"/>
    <w:pPr>
      <w:ind w:left="360"/>
    </w:pPr>
  </w:style>
  <w:style w:type="paragraph" w:styleId="BodyTextIndent2">
    <w:name w:val="Body Text Indent 2"/>
    <w:basedOn w:val="BodyTextIndent"/>
    <w:semiHidden/>
    <w:rsid w:val="00E35DCA"/>
    <w:pPr>
      <w:ind w:left="720"/>
    </w:pPr>
  </w:style>
  <w:style w:type="paragraph" w:styleId="BodyTextIndent3">
    <w:name w:val="Body Text Indent 3"/>
    <w:basedOn w:val="BodyTextIndent2"/>
    <w:semiHidden/>
    <w:rsid w:val="00E35DCA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E35DCA"/>
    <w:pPr>
      <w:ind w:left="360"/>
    </w:pPr>
  </w:style>
  <w:style w:type="paragraph" w:customStyle="1" w:styleId="BodyTextpre-list3">
    <w:name w:val="Body Text pre-list 3"/>
    <w:basedOn w:val="BodyTextpre-list2"/>
    <w:semiHidden/>
    <w:rsid w:val="00E35DCA"/>
    <w:pPr>
      <w:ind w:left="720"/>
    </w:pPr>
  </w:style>
  <w:style w:type="character" w:styleId="FootnoteReference">
    <w:name w:val="footnote reference"/>
    <w:basedOn w:val="DefaultParagraphFont"/>
    <w:semiHidden/>
    <w:rsid w:val="00E35DCA"/>
    <w:rPr>
      <w:vertAlign w:val="superscript"/>
    </w:rPr>
  </w:style>
  <w:style w:type="paragraph" w:styleId="FootnoteText">
    <w:name w:val="footnote text"/>
    <w:basedOn w:val="Normal"/>
    <w:semiHidden/>
    <w:rsid w:val="00E35DCA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E35DCA"/>
    <w:pPr>
      <w:numPr>
        <w:ilvl w:val="0"/>
        <w:numId w:val="0"/>
      </w:numPr>
      <w:outlineLvl w:val="9"/>
    </w:pPr>
  </w:style>
  <w:style w:type="paragraph" w:customStyle="1" w:styleId="Lines">
    <w:name w:val="Lines"/>
    <w:basedOn w:val="BodyText"/>
    <w:rsid w:val="00E35DCA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E35DCA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E35DCA"/>
    <w:rPr>
      <w:rFonts w:ascii="Futura Lt BT" w:hAnsi="Futura Lt B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semiHidden/>
    <w:rsid w:val="00E35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E35DCA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E35DCA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E35DCA"/>
    <w:pPr>
      <w:numPr>
        <w:numId w:val="6"/>
      </w:numPr>
    </w:pPr>
  </w:style>
  <w:style w:type="paragraph" w:customStyle="1" w:styleId="Listnumber2i">
    <w:name w:val="List number 2 (i)"/>
    <w:basedOn w:val="Listnumberi"/>
    <w:semiHidden/>
    <w:rsid w:val="00E35DCA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E35DCA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E35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5DCA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E35DCA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rsid w:val="00E35DCA"/>
    <w:rPr>
      <w:rFonts w:ascii="Futura Lt BT" w:hAnsi="Futura Lt BT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50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E35DCA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E35DCA"/>
    <w:pPr>
      <w:keepNext/>
      <w:keepLines/>
      <w:pageBreakBefore/>
      <w:numPr>
        <w:numId w:val="2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E35DCA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E35DCA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semiHidden/>
    <w:qFormat/>
    <w:rsid w:val="00E35DCA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E35DCA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E35DCA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E35DCA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E35DCA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E35DC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E35DCA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E35DCA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E35DCA"/>
    <w:pPr>
      <w:numPr>
        <w:numId w:val="10"/>
      </w:numPr>
    </w:pPr>
  </w:style>
  <w:style w:type="paragraph" w:styleId="BodyText">
    <w:name w:val="Body Text"/>
    <w:basedOn w:val="Normal"/>
    <w:link w:val="BodyTextChar"/>
    <w:rsid w:val="00E35DCA"/>
    <w:pPr>
      <w:keepLines/>
      <w:spacing w:before="120" w:after="120"/>
    </w:pPr>
  </w:style>
  <w:style w:type="character" w:styleId="Emphasis">
    <w:name w:val="Emphasis"/>
    <w:basedOn w:val="DefaultParagraphFont"/>
    <w:qFormat/>
    <w:rsid w:val="00E35DCA"/>
    <w:rPr>
      <w:i/>
      <w:iCs/>
    </w:rPr>
  </w:style>
  <w:style w:type="paragraph" w:styleId="Header">
    <w:name w:val="header"/>
    <w:basedOn w:val="Normal"/>
    <w:semiHidden/>
    <w:rsid w:val="00E35DCA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E35DCA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E35DCA"/>
  </w:style>
  <w:style w:type="paragraph" w:customStyle="1" w:styleId="TOCtitle">
    <w:name w:val="TOC title"/>
    <w:basedOn w:val="Normal"/>
    <w:next w:val="TOC1"/>
    <w:semiHidden/>
    <w:rsid w:val="00E35DCA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E35DCA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E35DCA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E35DCA"/>
    <w:pPr>
      <w:numPr>
        <w:numId w:val="7"/>
      </w:numPr>
    </w:pPr>
  </w:style>
  <w:style w:type="paragraph" w:customStyle="1" w:styleId="Covermanualtitle">
    <w:name w:val="Cover manual title"/>
    <w:basedOn w:val="Covercoursetitle"/>
    <w:next w:val="Normal"/>
    <w:semiHidden/>
    <w:rsid w:val="00E35DCA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E35DCA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E35DCA"/>
    <w:pPr>
      <w:numPr>
        <w:numId w:val="1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E35DCA"/>
    <w:pPr>
      <w:spacing w:before="0"/>
    </w:pPr>
  </w:style>
  <w:style w:type="character" w:customStyle="1" w:styleId="Underline">
    <w:name w:val="Underline"/>
    <w:basedOn w:val="DefaultParagraphFont"/>
    <w:rsid w:val="00E35DCA"/>
    <w:rPr>
      <w:u w:val="single"/>
    </w:rPr>
  </w:style>
  <w:style w:type="paragraph" w:styleId="ListNumber">
    <w:name w:val="List Number"/>
    <w:basedOn w:val="BodyText"/>
    <w:rsid w:val="00E35DCA"/>
    <w:pPr>
      <w:numPr>
        <w:numId w:val="4"/>
      </w:numPr>
    </w:pPr>
  </w:style>
  <w:style w:type="paragraph" w:customStyle="1" w:styleId="Listnumbera">
    <w:name w:val="List number (a)"/>
    <w:basedOn w:val="BodyText"/>
    <w:rsid w:val="00E35DCA"/>
    <w:pPr>
      <w:numPr>
        <w:numId w:val="5"/>
      </w:numPr>
    </w:pPr>
  </w:style>
  <w:style w:type="character" w:styleId="Strong">
    <w:name w:val="Strong"/>
    <w:basedOn w:val="DefaultParagraphFont"/>
    <w:qFormat/>
    <w:rsid w:val="00E35DCA"/>
    <w:rPr>
      <w:rFonts w:ascii="Futura Md BT" w:hAnsi="Futura Md BT"/>
      <w:bCs/>
    </w:rPr>
  </w:style>
  <w:style w:type="paragraph" w:styleId="ListBullet">
    <w:name w:val="List Bullet"/>
    <w:basedOn w:val="BodyText"/>
    <w:rsid w:val="00E35DCA"/>
    <w:pPr>
      <w:numPr>
        <w:numId w:val="3"/>
      </w:numPr>
      <w:spacing w:before="0" w:after="0"/>
    </w:pPr>
  </w:style>
  <w:style w:type="paragraph" w:styleId="ListNumber2">
    <w:name w:val="List Number 2"/>
    <w:basedOn w:val="ListNumber"/>
    <w:semiHidden/>
    <w:rsid w:val="00E35DCA"/>
    <w:pPr>
      <w:numPr>
        <w:ilvl w:val="1"/>
      </w:numPr>
    </w:pPr>
  </w:style>
  <w:style w:type="paragraph" w:styleId="ListBullet2">
    <w:name w:val="List Bullet 2"/>
    <w:basedOn w:val="ListBullet"/>
    <w:semiHidden/>
    <w:rsid w:val="00E35DCA"/>
    <w:pPr>
      <w:numPr>
        <w:ilvl w:val="1"/>
      </w:numPr>
    </w:pPr>
  </w:style>
  <w:style w:type="paragraph" w:styleId="ListBullet3">
    <w:name w:val="List Bullet 3"/>
    <w:basedOn w:val="ListBullet2"/>
    <w:semiHidden/>
    <w:rsid w:val="00E35DCA"/>
    <w:pPr>
      <w:numPr>
        <w:ilvl w:val="2"/>
      </w:numPr>
    </w:pPr>
  </w:style>
  <w:style w:type="character" w:styleId="Hyperlink">
    <w:name w:val="Hyperlink"/>
    <w:basedOn w:val="DefaultParagraphFont"/>
    <w:semiHidden/>
    <w:rsid w:val="00E35DCA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E35DCA"/>
  </w:style>
  <w:style w:type="paragraph" w:styleId="ListNumber3">
    <w:name w:val="List Number 3"/>
    <w:basedOn w:val="ListNumber2"/>
    <w:semiHidden/>
    <w:rsid w:val="00E35DCA"/>
    <w:pPr>
      <w:numPr>
        <w:ilvl w:val="2"/>
      </w:numPr>
    </w:pPr>
  </w:style>
  <w:style w:type="paragraph" w:customStyle="1" w:styleId="Figure">
    <w:name w:val="Figure"/>
    <w:basedOn w:val="BodyText"/>
    <w:rsid w:val="00E35DCA"/>
    <w:pPr>
      <w:jc w:val="center"/>
    </w:pPr>
  </w:style>
  <w:style w:type="paragraph" w:customStyle="1" w:styleId="Exercisesection">
    <w:name w:val="Exercise section"/>
    <w:basedOn w:val="Normal"/>
    <w:next w:val="BodyText"/>
    <w:rsid w:val="00E35DCA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E35DCA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E35DCA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E35DCA"/>
    <w:rPr>
      <w:rFonts w:ascii="Futura Lt BT" w:hAnsi="Futura Lt BT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E35DCA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E35DCA"/>
    <w:pPr>
      <w:numPr>
        <w:ilvl w:val="2"/>
      </w:numPr>
    </w:pPr>
  </w:style>
  <w:style w:type="numbering" w:customStyle="1" w:styleId="Tablelistnumber">
    <w:name w:val="Table list number"/>
    <w:basedOn w:val="NoList"/>
    <w:rsid w:val="00E35DCA"/>
    <w:pPr>
      <w:numPr>
        <w:numId w:val="8"/>
      </w:numPr>
    </w:pPr>
  </w:style>
  <w:style w:type="numbering" w:customStyle="1" w:styleId="Tablelistnumbera">
    <w:name w:val="Table list number (a)"/>
    <w:basedOn w:val="NoList"/>
    <w:rsid w:val="00E35DCA"/>
    <w:pPr>
      <w:numPr>
        <w:numId w:val="9"/>
      </w:numPr>
    </w:pPr>
  </w:style>
  <w:style w:type="paragraph" w:customStyle="1" w:styleId="BodyTextpre-list">
    <w:name w:val="Body Text pre-list"/>
    <w:basedOn w:val="BodyText"/>
    <w:next w:val="ListBullet"/>
    <w:rsid w:val="00E35DCA"/>
    <w:pPr>
      <w:keepNext/>
      <w:spacing w:after="0"/>
    </w:pPr>
  </w:style>
  <w:style w:type="paragraph" w:styleId="TOC3">
    <w:name w:val="toc 3"/>
    <w:basedOn w:val="TOC2"/>
    <w:next w:val="Normal"/>
    <w:semiHidden/>
    <w:rsid w:val="00E35DCA"/>
    <w:pPr>
      <w:ind w:left="1080"/>
    </w:pPr>
  </w:style>
  <w:style w:type="paragraph" w:styleId="BodyTextIndent">
    <w:name w:val="Body Text Indent"/>
    <w:basedOn w:val="BodyText"/>
    <w:link w:val="BodyTextIndentChar"/>
    <w:rsid w:val="00E35DCA"/>
    <w:pPr>
      <w:ind w:left="360"/>
    </w:pPr>
  </w:style>
  <w:style w:type="paragraph" w:styleId="BodyTextIndent2">
    <w:name w:val="Body Text Indent 2"/>
    <w:basedOn w:val="BodyTextIndent"/>
    <w:semiHidden/>
    <w:rsid w:val="00E35DCA"/>
    <w:pPr>
      <w:ind w:left="720"/>
    </w:pPr>
  </w:style>
  <w:style w:type="paragraph" w:styleId="BodyTextIndent3">
    <w:name w:val="Body Text Indent 3"/>
    <w:basedOn w:val="BodyTextIndent2"/>
    <w:semiHidden/>
    <w:rsid w:val="00E35DCA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E35DCA"/>
    <w:pPr>
      <w:ind w:left="360"/>
    </w:pPr>
  </w:style>
  <w:style w:type="paragraph" w:customStyle="1" w:styleId="BodyTextpre-list3">
    <w:name w:val="Body Text pre-list 3"/>
    <w:basedOn w:val="BodyTextpre-list2"/>
    <w:semiHidden/>
    <w:rsid w:val="00E35DCA"/>
    <w:pPr>
      <w:ind w:left="720"/>
    </w:pPr>
  </w:style>
  <w:style w:type="character" w:styleId="FootnoteReference">
    <w:name w:val="footnote reference"/>
    <w:basedOn w:val="DefaultParagraphFont"/>
    <w:semiHidden/>
    <w:rsid w:val="00E35DCA"/>
    <w:rPr>
      <w:vertAlign w:val="superscript"/>
    </w:rPr>
  </w:style>
  <w:style w:type="paragraph" w:styleId="FootnoteText">
    <w:name w:val="footnote text"/>
    <w:basedOn w:val="Normal"/>
    <w:semiHidden/>
    <w:rsid w:val="00E35DCA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E35DCA"/>
    <w:pPr>
      <w:numPr>
        <w:ilvl w:val="0"/>
        <w:numId w:val="0"/>
      </w:numPr>
      <w:outlineLvl w:val="9"/>
    </w:pPr>
  </w:style>
  <w:style w:type="paragraph" w:customStyle="1" w:styleId="Lines">
    <w:name w:val="Lines"/>
    <w:basedOn w:val="BodyText"/>
    <w:rsid w:val="00E35DCA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E35DCA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E35DCA"/>
    <w:rPr>
      <w:rFonts w:ascii="Futura Lt BT" w:hAnsi="Futura Lt B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semiHidden/>
    <w:rsid w:val="00E35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E35DCA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E35DCA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E35DCA"/>
    <w:pPr>
      <w:numPr>
        <w:numId w:val="6"/>
      </w:numPr>
    </w:pPr>
  </w:style>
  <w:style w:type="paragraph" w:customStyle="1" w:styleId="Listnumber2i">
    <w:name w:val="List number 2 (i)"/>
    <w:basedOn w:val="Listnumberi"/>
    <w:semiHidden/>
    <w:rsid w:val="00E35DCA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E35DCA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E35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5DCA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E35DCA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rsid w:val="00E35DCA"/>
    <w:rPr>
      <w:rFonts w:ascii="Futura Lt BT" w:hAnsi="Futura Lt BT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5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school.gc.c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%20-%20Gabarits\CSPS%20manual%20template%20v2.11%20EN.dotx" TargetMode="External"/></Relationships>
</file>

<file path=word/theme/theme1.xml><?xml version="1.0" encoding="utf-8"?>
<a:theme xmlns:a="http://schemas.openxmlformats.org/drawingml/2006/main" name="Office Theme">
  <a:themeElements>
    <a:clrScheme name="CSPS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5261"/>
      </a:accent1>
      <a:accent2>
        <a:srgbClr val="A9B533"/>
      </a:accent2>
      <a:accent3>
        <a:srgbClr val="E37C1D"/>
      </a:accent3>
      <a:accent4>
        <a:srgbClr val="4C504A"/>
      </a:accent4>
      <a:accent5>
        <a:srgbClr val="A6AEA4"/>
      </a:accent5>
      <a:accent6>
        <a:srgbClr val="0000FF"/>
      </a:accent6>
      <a:hlink>
        <a:srgbClr val="0000FF"/>
      </a:hlink>
      <a:folHlink>
        <a:srgbClr val="800080"/>
      </a:folHlink>
    </a:clrScheme>
    <a:fontScheme name="Futura BT">
      <a:majorFont>
        <a:latin typeface="Futura Md BT"/>
        <a:ea typeface=""/>
        <a:cs typeface=""/>
      </a:majorFont>
      <a:minorFont>
        <a:latin typeface="Futura L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CSPS manual template v2.11 EN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</vt:lpstr>
    </vt:vector>
  </TitlesOfParts>
  <Company>Government of Canada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</dc:title>
  <dc:creator>Danielle Lepage</dc:creator>
  <cp:lastModifiedBy>Andrea Mamers</cp:lastModifiedBy>
  <cp:revision>2</cp:revision>
  <cp:lastPrinted>2014-07-08T13:57:00Z</cp:lastPrinted>
  <dcterms:created xsi:type="dcterms:W3CDTF">2015-08-24T15:20:00Z</dcterms:created>
  <dcterms:modified xsi:type="dcterms:W3CDTF">2015-08-24T15:20:00Z</dcterms:modified>
</cp:coreProperties>
</file>